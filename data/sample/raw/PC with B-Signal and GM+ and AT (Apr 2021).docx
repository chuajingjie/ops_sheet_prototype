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AF02A" w14:textId="77777777" w:rsidR="00FE0338" w:rsidRDefault="00FE0338">
      <w:pPr>
        <w:pStyle w:val="Title"/>
        <w:rPr>
          <w:b w:val="0"/>
          <w:sz w:val="20"/>
          <w:u w:val="none"/>
        </w:rPr>
      </w:pPr>
      <w:r>
        <w:rPr>
          <w:sz w:val="32"/>
        </w:rPr>
        <w:t xml:space="preserve">OPERATIONS </w:t>
      </w:r>
      <w:r w:rsidR="00C46B22">
        <w:rPr>
          <w:sz w:val="32"/>
        </w:rPr>
        <w:t xml:space="preserve">SHEET </w:t>
      </w:r>
    </w:p>
    <w:p w14:paraId="4AFC515A" w14:textId="77777777" w:rsidR="00656103" w:rsidRDefault="00656103">
      <w:pPr>
        <w:spacing w:after="120"/>
        <w:rPr>
          <w:sz w:val="16"/>
        </w:rPr>
      </w:pPr>
    </w:p>
    <w:p w14:paraId="4CC9B838" w14:textId="77777777" w:rsidR="00656103" w:rsidRDefault="00FE0338" w:rsidP="00680F27">
      <w:pPr>
        <w:spacing w:after="120"/>
        <w:ind w:firstLine="426"/>
        <w:rPr>
          <w:sz w:val="24"/>
        </w:rPr>
      </w:pPr>
      <w:r>
        <w:rPr>
          <w:sz w:val="24"/>
        </w:rPr>
        <w:t xml:space="preserve">Location: </w:t>
      </w:r>
      <w:r w:rsidR="009D0C2A">
        <w:rPr>
          <w:sz w:val="24"/>
          <w:u w:val="single"/>
        </w:rPr>
        <w:t xml:space="preserve">Ang Mo Kio Ave 4 PC </w:t>
      </w:r>
      <w:proofErr w:type="spellStart"/>
      <w:r w:rsidR="009D0C2A">
        <w:rPr>
          <w:sz w:val="24"/>
          <w:u w:val="single"/>
        </w:rPr>
        <w:t>Blk</w:t>
      </w:r>
      <w:proofErr w:type="spellEnd"/>
      <w:r w:rsidR="009D0C2A">
        <w:rPr>
          <w:sz w:val="24"/>
          <w:u w:val="single"/>
        </w:rPr>
        <w:t xml:space="preserve"> 631</w:t>
      </w:r>
      <w:r w:rsidR="008404DC">
        <w:rPr>
          <w:sz w:val="24"/>
          <w:u w:val="single"/>
        </w:rPr>
        <w:tab/>
      </w:r>
      <w:r w:rsidR="007F578C">
        <w:rPr>
          <w:sz w:val="24"/>
          <w:u w:val="single"/>
        </w:rPr>
        <w:tab/>
      </w:r>
      <w:r w:rsidR="00924BAF">
        <w:rPr>
          <w:sz w:val="24"/>
          <w:u w:val="single"/>
        </w:rPr>
        <w:tab/>
      </w:r>
      <w:r w:rsidR="00924BAF">
        <w:rPr>
          <w:sz w:val="24"/>
          <w:u w:val="single"/>
        </w:rPr>
        <w:tab/>
      </w:r>
      <w:r w:rsidR="00924BAF">
        <w:rPr>
          <w:sz w:val="24"/>
          <w:u w:val="single"/>
        </w:rPr>
        <w:tab/>
      </w:r>
      <w:r w:rsidR="00BE6F6E">
        <w:rPr>
          <w:sz w:val="24"/>
          <w:u w:val="single"/>
        </w:rPr>
        <w:t xml:space="preserve">        </w:t>
      </w:r>
      <w:r w:rsidR="00A8624B">
        <w:rPr>
          <w:sz w:val="24"/>
          <w:u w:val="single"/>
        </w:rPr>
        <w:t xml:space="preserve"> </w:t>
      </w:r>
      <w:r w:rsidR="00BE6F6E">
        <w:rPr>
          <w:sz w:val="24"/>
          <w:u w:val="single"/>
        </w:rPr>
        <w:t xml:space="preserve"> </w:t>
      </w:r>
      <w:r w:rsidR="00127AD3">
        <w:rPr>
          <w:sz w:val="24"/>
          <w:u w:val="single"/>
        </w:rPr>
        <w:t xml:space="preserve"> </w:t>
      </w:r>
      <w:r w:rsidR="00BE6F6E">
        <w:rPr>
          <w:sz w:val="24"/>
          <w:u w:val="single"/>
        </w:rPr>
        <w:t xml:space="preserve"> </w:t>
      </w:r>
      <w:r w:rsidR="003C4393">
        <w:rPr>
          <w:sz w:val="24"/>
          <w:u w:val="single"/>
        </w:rPr>
        <w:t xml:space="preserve"> </w:t>
      </w:r>
      <w:r w:rsidR="00D20AE8">
        <w:rPr>
          <w:sz w:val="24"/>
          <w:u w:val="single"/>
        </w:rPr>
        <w:t xml:space="preserve"> </w:t>
      </w:r>
      <w:r w:rsidR="003C4393">
        <w:rPr>
          <w:sz w:val="24"/>
          <w:u w:val="single"/>
        </w:rPr>
        <w:t xml:space="preserve"> </w:t>
      </w:r>
      <w:r w:rsidR="00924BAF">
        <w:rPr>
          <w:sz w:val="24"/>
          <w:u w:val="single"/>
        </w:rPr>
        <w:t xml:space="preserve">  </w:t>
      </w:r>
      <w:r>
        <w:rPr>
          <w:sz w:val="24"/>
        </w:rPr>
        <w:t xml:space="preserve">Int. No: </w:t>
      </w:r>
      <w:r w:rsidR="00EC6101">
        <w:rPr>
          <w:sz w:val="24"/>
          <w:u w:val="single"/>
        </w:rPr>
        <w:t>9</w:t>
      </w:r>
      <w:r w:rsidR="00793219">
        <w:rPr>
          <w:sz w:val="24"/>
          <w:u w:val="single"/>
        </w:rPr>
        <w:t>24</w:t>
      </w:r>
      <w:r w:rsidR="009D0C2A">
        <w:rPr>
          <w:sz w:val="24"/>
          <w:u w:val="single"/>
        </w:rPr>
        <w:t>1</w:t>
      </w:r>
    </w:p>
    <w:p w14:paraId="71AD23F8" w14:textId="77777777" w:rsidR="00656103" w:rsidRDefault="00FE0338" w:rsidP="00680F27">
      <w:pPr>
        <w:spacing w:after="120"/>
        <w:ind w:firstLine="426"/>
        <w:rPr>
          <w:sz w:val="24"/>
        </w:rPr>
      </w:pPr>
      <w:r>
        <w:rPr>
          <w:sz w:val="24"/>
        </w:rPr>
        <w:t>Prepared by:</w:t>
      </w:r>
      <w:r w:rsidR="00567B75">
        <w:rPr>
          <w:sz w:val="24"/>
        </w:rPr>
        <w:t xml:space="preserve"> </w:t>
      </w:r>
      <w:r w:rsidR="00BC03BD">
        <w:rPr>
          <w:sz w:val="24"/>
          <w:u w:val="single"/>
        </w:rPr>
        <w:t>Chen Eng Heng</w:t>
      </w:r>
      <w:r>
        <w:rPr>
          <w:sz w:val="24"/>
          <w:u w:val="single"/>
        </w:rPr>
        <w:tab/>
      </w:r>
      <w:r w:rsidR="00924BAF">
        <w:rPr>
          <w:sz w:val="24"/>
          <w:u w:val="single"/>
        </w:rPr>
        <w:tab/>
      </w:r>
      <w:r w:rsidR="007F578C">
        <w:rPr>
          <w:sz w:val="24"/>
          <w:u w:val="single"/>
        </w:rPr>
        <w:tab/>
      </w:r>
      <w:r w:rsidR="00924BAF">
        <w:rPr>
          <w:sz w:val="24"/>
          <w:u w:val="single"/>
        </w:rPr>
        <w:tab/>
      </w:r>
      <w:r w:rsidR="00A8624B">
        <w:rPr>
          <w:sz w:val="24"/>
          <w:u w:val="single"/>
        </w:rPr>
        <w:t xml:space="preserve">      </w:t>
      </w:r>
      <w:r w:rsidR="00D20AE8">
        <w:rPr>
          <w:sz w:val="24"/>
          <w:u w:val="single"/>
        </w:rPr>
        <w:t xml:space="preserve">   </w:t>
      </w:r>
      <w:r w:rsidR="00A8624B">
        <w:rPr>
          <w:sz w:val="24"/>
          <w:u w:val="single"/>
        </w:rPr>
        <w:t xml:space="preserve">  </w:t>
      </w:r>
      <w:r>
        <w:rPr>
          <w:sz w:val="24"/>
        </w:rPr>
        <w:t>Date</w:t>
      </w:r>
      <w:r w:rsidR="00680F27">
        <w:rPr>
          <w:sz w:val="24"/>
        </w:rPr>
        <w:t xml:space="preserve">: </w:t>
      </w:r>
      <w:r w:rsidR="001237F7">
        <w:rPr>
          <w:sz w:val="24"/>
          <w:u w:val="single"/>
        </w:rPr>
        <w:t xml:space="preserve"> </w:t>
      </w:r>
      <w:r w:rsidR="00416900">
        <w:rPr>
          <w:sz w:val="24"/>
          <w:u w:val="single"/>
        </w:rPr>
        <w:t>2</w:t>
      </w:r>
      <w:r w:rsidR="000B27FC">
        <w:rPr>
          <w:sz w:val="24"/>
          <w:u w:val="single"/>
        </w:rPr>
        <w:t>9</w:t>
      </w:r>
      <w:r w:rsidR="00127AD3">
        <w:rPr>
          <w:sz w:val="24"/>
          <w:u w:val="single"/>
        </w:rPr>
        <w:t xml:space="preserve"> </w:t>
      </w:r>
      <w:r w:rsidR="000B4AB7">
        <w:rPr>
          <w:sz w:val="24"/>
          <w:u w:val="single"/>
        </w:rPr>
        <w:t>/ 0</w:t>
      </w:r>
      <w:r w:rsidR="00D20AE8">
        <w:rPr>
          <w:sz w:val="24"/>
          <w:u w:val="single"/>
        </w:rPr>
        <w:t>4</w:t>
      </w:r>
      <w:r w:rsidR="00127AD3">
        <w:rPr>
          <w:sz w:val="24"/>
          <w:u w:val="single"/>
        </w:rPr>
        <w:t xml:space="preserve"> </w:t>
      </w:r>
      <w:r w:rsidR="001237F7">
        <w:rPr>
          <w:sz w:val="24"/>
          <w:u w:val="single"/>
        </w:rPr>
        <w:t xml:space="preserve">/ </w:t>
      </w:r>
      <w:proofErr w:type="gramStart"/>
      <w:r w:rsidR="001237F7">
        <w:rPr>
          <w:sz w:val="24"/>
          <w:u w:val="single"/>
        </w:rPr>
        <w:t>20</w:t>
      </w:r>
      <w:r w:rsidR="00D20AE8">
        <w:rPr>
          <w:sz w:val="24"/>
          <w:u w:val="single"/>
        </w:rPr>
        <w:t>21</w:t>
      </w:r>
      <w:r w:rsidR="00127AD3">
        <w:rPr>
          <w:sz w:val="24"/>
          <w:u w:val="single"/>
        </w:rPr>
        <w:t xml:space="preserve"> </w:t>
      </w:r>
      <w:r w:rsidR="00D20AE8">
        <w:rPr>
          <w:sz w:val="24"/>
          <w:u w:val="single"/>
        </w:rPr>
        <w:t xml:space="preserve"> </w:t>
      </w:r>
      <w:r>
        <w:rPr>
          <w:sz w:val="24"/>
        </w:rPr>
        <w:t>Signal</w:t>
      </w:r>
      <w:proofErr w:type="gramEnd"/>
      <w:r>
        <w:rPr>
          <w:sz w:val="24"/>
        </w:rPr>
        <w:t xml:space="preserve"> ID: </w:t>
      </w:r>
      <w:r w:rsidR="009D0C2A">
        <w:rPr>
          <w:sz w:val="24"/>
          <w:u w:val="single"/>
        </w:rPr>
        <w:t>529</w:t>
      </w:r>
      <w:r w:rsidR="00567B75">
        <w:rPr>
          <w:sz w:val="24"/>
        </w:rPr>
        <w:t xml:space="preserve">   </w:t>
      </w:r>
      <w:r w:rsidR="00461E47">
        <w:rPr>
          <w:sz w:val="24"/>
        </w:rPr>
        <w:t xml:space="preserve">    </w:t>
      </w:r>
      <w:r w:rsidR="007C5A7A">
        <w:rPr>
          <w:sz w:val="24"/>
        </w:rPr>
        <w:t xml:space="preserve">    </w:t>
      </w:r>
    </w:p>
    <w:p w14:paraId="1A49C2F4" w14:textId="77777777" w:rsidR="00656103" w:rsidRDefault="00FE0338" w:rsidP="00680F27">
      <w:pPr>
        <w:spacing w:after="120"/>
        <w:ind w:firstLine="426"/>
        <w:rPr>
          <w:sz w:val="24"/>
        </w:rPr>
      </w:pPr>
      <w:r>
        <w:rPr>
          <w:sz w:val="24"/>
        </w:rPr>
        <w:t>Checked by:</w:t>
      </w:r>
      <w:r w:rsidR="00567B75">
        <w:rPr>
          <w:sz w:val="24"/>
        </w:rPr>
        <w:t xml:space="preserve"> </w:t>
      </w:r>
      <w:r w:rsidR="00172C44">
        <w:rPr>
          <w:sz w:val="24"/>
        </w:rPr>
        <w:t xml:space="preserve"> </w:t>
      </w:r>
      <w:r w:rsidR="001237F7">
        <w:rPr>
          <w:sz w:val="24"/>
          <w:u w:val="single"/>
        </w:rPr>
        <w:t>L</w:t>
      </w:r>
      <w:r w:rsidR="00D20AE8">
        <w:rPr>
          <w:sz w:val="24"/>
          <w:u w:val="single"/>
        </w:rPr>
        <w:t xml:space="preserve">iu </w:t>
      </w:r>
      <w:proofErr w:type="spellStart"/>
      <w:r w:rsidR="00D20AE8">
        <w:rPr>
          <w:sz w:val="24"/>
          <w:u w:val="single"/>
        </w:rPr>
        <w:t>Guoqiang</w:t>
      </w:r>
      <w:proofErr w:type="spellEnd"/>
    </w:p>
    <w:p w14:paraId="1AC8C6D0" w14:textId="77777777" w:rsidR="00656103" w:rsidRDefault="00FE0338" w:rsidP="00680F27">
      <w:pPr>
        <w:spacing w:after="120"/>
        <w:ind w:firstLine="426"/>
        <w:rPr>
          <w:sz w:val="24"/>
          <w:u w:val="single"/>
        </w:rPr>
      </w:pPr>
      <w:r>
        <w:rPr>
          <w:sz w:val="24"/>
        </w:rPr>
        <w:t>Approved by:</w:t>
      </w:r>
      <w:r w:rsidR="000B4AB7">
        <w:rPr>
          <w:sz w:val="24"/>
        </w:rPr>
        <w:t xml:space="preserve"> </w:t>
      </w:r>
      <w:r w:rsidR="000B4AB7">
        <w:rPr>
          <w:sz w:val="24"/>
          <w:u w:val="single"/>
        </w:rPr>
        <w:t>Simon Ho</w:t>
      </w:r>
    </w:p>
    <w:p w14:paraId="237FC792" w14:textId="77777777" w:rsidR="00FE0338" w:rsidRDefault="002D661A" w:rsidP="00EF57F5">
      <w:pPr>
        <w:spacing w:after="120"/>
        <w:ind w:firstLine="720"/>
        <w:rPr>
          <w:sz w:val="16"/>
          <w:u w:val="single"/>
        </w:rPr>
      </w:pPr>
      <w:r>
        <w:rPr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51072" behindDoc="0" locked="0" layoutInCell="0" allowOverlap="1" wp14:anchorId="7F5DEC82" wp14:editId="51473AA6">
                <wp:simplePos x="0" y="0"/>
                <wp:positionH relativeFrom="margin">
                  <wp:posOffset>182880</wp:posOffset>
                </wp:positionH>
                <wp:positionV relativeFrom="margin">
                  <wp:posOffset>9509760</wp:posOffset>
                </wp:positionV>
                <wp:extent cx="1188720" cy="243840"/>
                <wp:effectExtent l="0" t="3810" r="1905" b="0"/>
                <wp:wrapNone/>
                <wp:docPr id="675" name="Text Box 1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88720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91460F" w14:textId="77777777" w:rsidR="00084485" w:rsidRDefault="00084485">
                            <w:pPr>
                              <w:pStyle w:val="SubSectionTitle"/>
                              <w:spacing w:before="0"/>
                              <w:rPr>
                                <w:b w:val="0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b w:val="0"/>
                                <w:sz w:val="18"/>
                              </w:rPr>
                              <w:t>Wef</w:t>
                            </w:r>
                            <w:proofErr w:type="spellEnd"/>
                            <w:r>
                              <w:rPr>
                                <w:b w:val="0"/>
                                <w:sz w:val="18"/>
                              </w:rPr>
                              <w:t>. 1</w:t>
                            </w:r>
                            <w:r>
                              <w:rPr>
                                <w:b w:val="0"/>
                                <w:sz w:val="18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b w:val="0"/>
                                <w:sz w:val="18"/>
                              </w:rPr>
                              <w:t xml:space="preserve"> Feb 2012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5DEC82" id="_x0000_t202" coordsize="21600,21600" o:spt="202" path="m,l,21600r21600,l21600,xe">
                <v:stroke joinstyle="miter"/>
                <v:path gradientshapeok="t" o:connecttype="rect"/>
              </v:shapetype>
              <v:shape id="Text Box 111" o:spid="_x0000_s1026" type="#_x0000_t202" style="position:absolute;left:0;text-align:left;margin-left:14.4pt;margin-top:748.8pt;width:93.6pt;height:19.2pt;z-index: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" o:allowincell="f" filled="f" stroked="f">
                <o:lock v:ext="edit" aspectratio="t"/>
                <v:textbox>
                  <w:txbxContent>
                    <w:p w14:paraId="3991460F" w14:textId="77777777" w:rsidR="00084485" w:rsidRDefault="00084485">
                      <w:pPr>
                        <w:pStyle w:val="SubSectionTitle"/>
                        <w:spacing w:before="0"/>
                        <w:rPr>
                          <w:b w:val="0"/>
                          <w:sz w:val="18"/>
                        </w:rPr>
                      </w:pPr>
                      <w:proofErr w:type="spellStart"/>
                      <w:r>
                        <w:rPr>
                          <w:b w:val="0"/>
                          <w:sz w:val="18"/>
                        </w:rPr>
                        <w:t>Wef</w:t>
                      </w:r>
                      <w:proofErr w:type="spellEnd"/>
                      <w:r>
                        <w:rPr>
                          <w:b w:val="0"/>
                          <w:sz w:val="18"/>
                        </w:rPr>
                        <w:t>. 1</w:t>
                      </w:r>
                      <w:r>
                        <w:rPr>
                          <w:b w:val="0"/>
                          <w:sz w:val="18"/>
                          <w:vertAlign w:val="superscript"/>
                        </w:rPr>
                        <w:t>st</w:t>
                      </w:r>
                      <w:r>
                        <w:rPr>
                          <w:b w:val="0"/>
                          <w:sz w:val="18"/>
                        </w:rPr>
                        <w:t xml:space="preserve"> Feb 2012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7817F3BE" w14:textId="77777777" w:rsidR="00172C44" w:rsidRDefault="002D661A" w:rsidP="00457040">
      <w:pPr>
        <w:jc w:val="center"/>
        <w:rPr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A1E339" wp14:editId="4196D148">
                <wp:simplePos x="0" y="0"/>
                <wp:positionH relativeFrom="column">
                  <wp:posOffset>4650105</wp:posOffset>
                </wp:positionH>
                <wp:positionV relativeFrom="paragraph">
                  <wp:posOffset>79375</wp:posOffset>
                </wp:positionV>
                <wp:extent cx="2133600" cy="742950"/>
                <wp:effectExtent l="0" t="0" r="0" b="0"/>
                <wp:wrapNone/>
                <wp:docPr id="674" name="Text Box 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561297" w14:textId="77777777" w:rsidR="00A00C44" w:rsidRDefault="00A00C44" w:rsidP="00A00C44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Interim Reinstatement</w:t>
                            </w:r>
                          </w:p>
                          <w:p w14:paraId="79142237" w14:textId="77777777" w:rsidR="00084485" w:rsidRPr="002D25CE" w:rsidRDefault="00A00C44" w:rsidP="00A00C44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="00BC03BD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Changed PED distance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14717F62" w14:textId="77777777" w:rsidR="00084485" w:rsidRPr="00DE09C6" w:rsidRDefault="00084485" w:rsidP="00A00C44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A1E339" id="Text Box 479" o:spid="_x0000_s1027" type="#_x0000_t202" style="position:absolute;left:0;text-align:left;margin-left:366.15pt;margin-top:6.25pt;width:168pt;height:5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" filled="f" stroked="f">
                <v:textbox>
                  <w:txbxContent>
                    <w:p w14:paraId="58561297" w14:textId="77777777" w:rsidR="00A00C44" w:rsidRDefault="00A00C44" w:rsidP="00A00C44">
                      <w:pPr>
                        <w:jc w:val="center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Interim Reinstatement</w:t>
                      </w:r>
                    </w:p>
                    <w:p w14:paraId="79142237" w14:textId="77777777" w:rsidR="00084485" w:rsidRPr="002D25CE" w:rsidRDefault="00A00C44" w:rsidP="00A00C44">
                      <w:pPr>
                        <w:jc w:val="center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(</w:t>
                      </w:r>
                      <w:r w:rsidR="00BC03BD">
                        <w:rPr>
                          <w:b/>
                          <w:sz w:val="24"/>
                          <w:szCs w:val="24"/>
                          <w:lang w:val="en-US"/>
                        </w:rPr>
                        <w:t>Changed PED distance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14717F62" w14:textId="77777777" w:rsidR="00084485" w:rsidRPr="00DE09C6" w:rsidRDefault="00084485" w:rsidP="00A00C44">
                      <w:pPr>
                        <w:jc w:val="center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mallCaps/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0" allowOverlap="1" wp14:anchorId="51E78D40" wp14:editId="3B229EC7">
                <wp:simplePos x="0" y="0"/>
                <wp:positionH relativeFrom="column">
                  <wp:posOffset>234315</wp:posOffset>
                </wp:positionH>
                <wp:positionV relativeFrom="paragraph">
                  <wp:posOffset>36830</wp:posOffset>
                </wp:positionV>
                <wp:extent cx="6532245" cy="3671570"/>
                <wp:effectExtent l="13335" t="5080" r="7620" b="9525"/>
                <wp:wrapNone/>
                <wp:docPr id="67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32245" cy="36715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33AF85" id="Rectangle 7" o:spid="_x0000_s1026" style="position:absolute;margin-left:18.45pt;margin-top:2.9pt;width:514.35pt;height:289.1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" o:allowincell="f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0" allowOverlap="1" wp14:anchorId="3A31F98E" wp14:editId="2A3F9E72">
                <wp:simplePos x="0" y="0"/>
                <wp:positionH relativeFrom="column">
                  <wp:posOffset>3026410</wp:posOffset>
                </wp:positionH>
                <wp:positionV relativeFrom="paragraph">
                  <wp:posOffset>5986780</wp:posOffset>
                </wp:positionV>
                <wp:extent cx="731520" cy="182880"/>
                <wp:effectExtent l="0" t="1905" r="0" b="0"/>
                <wp:wrapNone/>
                <wp:docPr id="67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FBBDFC" id="Rectangle 11" o:spid="_x0000_s1026" style="position:absolute;margin-left:238.3pt;margin-top:471.4pt;width:57.6pt;height:14.4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" o:allowincell="f" filled="f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0" allowOverlap="1" wp14:anchorId="65AE376E" wp14:editId="679163C1">
                <wp:simplePos x="0" y="0"/>
                <wp:positionH relativeFrom="column">
                  <wp:posOffset>1380490</wp:posOffset>
                </wp:positionH>
                <wp:positionV relativeFrom="paragraph">
                  <wp:posOffset>4889500</wp:posOffset>
                </wp:positionV>
                <wp:extent cx="457200" cy="0"/>
                <wp:effectExtent l="0" t="0" r="2540" b="0"/>
                <wp:wrapNone/>
                <wp:docPr id="670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8DBB02" id="Line 10" o:spid="_x0000_s1026" style="position:absolute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.7pt,385pt" to="144.7pt,3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" o:allowincell="f" stroked="f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0" allowOverlap="1" wp14:anchorId="4FACD96D" wp14:editId="351DFD2B">
                <wp:simplePos x="0" y="0"/>
                <wp:positionH relativeFrom="column">
                  <wp:posOffset>2569210</wp:posOffset>
                </wp:positionH>
                <wp:positionV relativeFrom="paragraph">
                  <wp:posOffset>4706620</wp:posOffset>
                </wp:positionV>
                <wp:extent cx="0" cy="1188720"/>
                <wp:effectExtent l="0" t="0" r="4445" b="3810"/>
                <wp:wrapNone/>
                <wp:docPr id="669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8872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EE4589" id="Line 9" o:spid="_x0000_s1026" style="position:absolute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2.3pt,370.6pt" to="202.3pt,4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" o:allowincell="f" stroked="f"/>
            </w:pict>
          </mc:Fallback>
        </mc:AlternateContent>
      </w:r>
    </w:p>
    <w:p w14:paraId="49EEB9B5" w14:textId="77777777" w:rsidR="00516FAE" w:rsidRPr="00516FAE" w:rsidRDefault="002D661A" w:rsidP="00457040">
      <w:pPr>
        <w:jc w:val="center"/>
        <w:rPr>
          <w:noProof/>
        </w:rPr>
      </w:pPr>
      <w:r>
        <w:rPr>
          <w:noProof/>
        </w:rPr>
        <mc:AlternateContent>
          <mc:Choice Requires="wpc">
            <w:drawing>
              <wp:inline distT="0" distB="0" distL="0" distR="0" wp14:anchorId="5A863AE7" wp14:editId="6A8E996A">
                <wp:extent cx="7714615" cy="3695700"/>
                <wp:effectExtent l="0" t="0" r="0" b="0"/>
                <wp:docPr id="205" name="Canvas 20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659" name="Text Box 214"/>
                        <wps:cNvSpPr txBox="1">
                          <a:spLocks noChangeArrowheads="1"/>
                        </wps:cNvSpPr>
                        <wps:spPr bwMode="auto">
                          <a:xfrm>
                            <a:off x="4120515" y="387625"/>
                            <a:ext cx="340360" cy="343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65D2F8" w14:textId="77777777" w:rsidR="00084485" w:rsidRPr="00CF7C96" w:rsidRDefault="000B27FC" w:rsidP="004A354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0" name="Text Box 212"/>
                        <wps:cNvSpPr txBox="1">
                          <a:spLocks noChangeArrowheads="1"/>
                        </wps:cNvSpPr>
                        <wps:spPr bwMode="auto">
                          <a:xfrm>
                            <a:off x="3509645" y="1209040"/>
                            <a:ext cx="1510030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B5FEEE" w14:textId="77777777" w:rsidR="00224023" w:rsidRPr="00530795" w:rsidRDefault="00224023" w:rsidP="00224023">
                              <w:pPr>
                                <w:rPr>
                                  <w:bCs/>
                                  <w:iCs/>
                                  <w:lang w:val="en-US"/>
                                </w:rPr>
                              </w:pPr>
                            </w:p>
                            <w:p w14:paraId="7901DA7B" w14:textId="77777777" w:rsidR="00084485" w:rsidRPr="00CF7C96" w:rsidRDefault="000B27FC" w:rsidP="004A354A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  <w:r w:rsidR="00530795">
                                <w:t xml:space="preserve">PED1 / </w:t>
                              </w:r>
                              <w:r>
                                <w:t>5</w:t>
                              </w:r>
                              <w:r w:rsidR="00530795">
                                <w:t>GM+ PED2</w:t>
                              </w:r>
                            </w:p>
                            <w:p w14:paraId="5727A1C9" w14:textId="77777777" w:rsidR="00084485" w:rsidRPr="00CF7C96" w:rsidRDefault="00084485" w:rsidP="004A354A"/>
                            <w:p w14:paraId="267674A9" w14:textId="77777777" w:rsidR="00084485" w:rsidRPr="00CF7C96" w:rsidRDefault="00084485" w:rsidP="004A354A">
                              <w:r w:rsidRPr="00CF7C96">
                                <w:t xml:space="preserve">    </w:t>
                              </w:r>
                            </w:p>
                            <w:p w14:paraId="29664CAA" w14:textId="77777777" w:rsidR="00084485" w:rsidRPr="00CF7C96" w:rsidRDefault="00084485" w:rsidP="004A354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1" name="Text Box 344"/>
                        <wps:cNvSpPr txBox="1">
                          <a:spLocks noChangeArrowheads="1"/>
                        </wps:cNvSpPr>
                        <wps:spPr bwMode="auto">
                          <a:xfrm>
                            <a:off x="4058920" y="2313940"/>
                            <a:ext cx="340360" cy="343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2065A7" w14:textId="77777777" w:rsidR="00084485" w:rsidRPr="00CF7C96" w:rsidRDefault="00084485" w:rsidP="004A354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2" name="Line 476"/>
                        <wps:cNvCnPr>
                          <a:cxnSpLocks noChangeShapeType="1"/>
                        </wps:cNvCnPr>
                        <wps:spPr bwMode="auto">
                          <a:xfrm rot="16044334">
                            <a:off x="3752215" y="2276475"/>
                            <a:ext cx="622300" cy="469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3" name="Line 477"/>
                        <wps:cNvCnPr>
                          <a:cxnSpLocks noChangeShapeType="1"/>
                        </wps:cNvCnPr>
                        <wps:spPr bwMode="auto">
                          <a:xfrm rot="16044334" flipH="1" flipV="1">
                            <a:off x="4046855" y="692785"/>
                            <a:ext cx="667385" cy="590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4" name="Line 478"/>
                        <wps:cNvCnPr>
                          <a:cxnSpLocks noChangeShapeType="1"/>
                        </wps:cNvCnPr>
                        <wps:spPr bwMode="auto">
                          <a:xfrm rot="16044334" flipV="1">
                            <a:off x="4197985" y="1305560"/>
                            <a:ext cx="48895" cy="6838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arrow" w="lg" len="lg"/>
                            <a:tailEnd type="arrow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5" name="Text Box 684"/>
                        <wps:cNvSpPr txBox="1">
                          <a:spLocks noChangeArrowheads="1"/>
                        </wps:cNvSpPr>
                        <wps:spPr bwMode="auto">
                          <a:xfrm>
                            <a:off x="301460" y="2771775"/>
                            <a:ext cx="2543175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B8732C" w14:textId="77777777" w:rsidR="00530795" w:rsidRPr="00530795" w:rsidRDefault="00530795" w:rsidP="00530795">
                              <w:pPr>
                                <w:rPr>
                                  <w:bCs/>
                                  <w:szCs w:val="18"/>
                                  <w:lang w:val="en-US"/>
                                </w:rPr>
                              </w:pPr>
                              <w:r w:rsidRPr="00530795">
                                <w:rPr>
                                  <w:bCs/>
                                  <w:szCs w:val="18"/>
                                  <w:lang w:val="en-US"/>
                                </w:rPr>
                                <w:t>SG</w:t>
                              </w:r>
                              <w:r w:rsidR="000B27FC">
                                <w:rPr>
                                  <w:bCs/>
                                  <w:szCs w:val="18"/>
                                  <w:lang w:val="en-US"/>
                                </w:rPr>
                                <w:t>5</w:t>
                              </w:r>
                              <w:r w:rsidRPr="00530795">
                                <w:rPr>
                                  <w:bCs/>
                                  <w:szCs w:val="18"/>
                                  <w:lang w:val="en-US"/>
                                </w:rPr>
                                <w:t xml:space="preserve"> – GM+ PED2 for PED1</w:t>
                              </w:r>
                            </w:p>
                            <w:p w14:paraId="07274843" w14:textId="77777777" w:rsidR="00530795" w:rsidRPr="00530795" w:rsidRDefault="00530795" w:rsidP="00530795">
                              <w:pPr>
                                <w:rPr>
                                  <w:bCs/>
                                  <w:szCs w:val="18"/>
                                  <w:lang w:val="en-US"/>
                                </w:rPr>
                              </w:pPr>
                              <w:r w:rsidRPr="00530795">
                                <w:rPr>
                                  <w:bCs/>
                                  <w:szCs w:val="18"/>
                                  <w:lang w:val="en-US"/>
                                </w:rPr>
                                <w:t>SG</w:t>
                              </w:r>
                              <w:r w:rsidR="000B27FC">
                                <w:rPr>
                                  <w:bCs/>
                                  <w:szCs w:val="18"/>
                                  <w:lang w:val="en-US"/>
                                </w:rPr>
                                <w:t>6</w:t>
                              </w:r>
                              <w:r w:rsidRPr="00530795">
                                <w:rPr>
                                  <w:bCs/>
                                  <w:szCs w:val="18"/>
                                  <w:lang w:val="en-US"/>
                                </w:rPr>
                                <w:t xml:space="preserve"> – Audio Tactile</w:t>
                              </w:r>
                            </w:p>
                            <w:p w14:paraId="090BEDB0" w14:textId="77777777" w:rsidR="00530795" w:rsidRPr="00530795" w:rsidRDefault="00530795" w:rsidP="00530795">
                              <w:pPr>
                                <w:rPr>
                                  <w:bCs/>
                                  <w:szCs w:val="18"/>
                                  <w:lang w:val="en-US"/>
                                </w:rPr>
                              </w:pPr>
                            </w:p>
                            <w:p w14:paraId="29AA2705" w14:textId="77777777" w:rsidR="00530795" w:rsidRPr="00530795" w:rsidRDefault="00530795" w:rsidP="00530795">
                              <w:pPr>
                                <w:rPr>
                                  <w:bCs/>
                                  <w:szCs w:val="18"/>
                                  <w:lang w:val="en-US"/>
                                </w:rPr>
                              </w:pPr>
                              <w:r w:rsidRPr="00530795">
                                <w:rPr>
                                  <w:bCs/>
                                  <w:szCs w:val="18"/>
                                  <w:lang w:val="en-US"/>
                                </w:rPr>
                                <w:t>PED7 – GM+ Fault Monitoring</w:t>
                              </w:r>
                            </w:p>
                            <w:p w14:paraId="7FA7B97D" w14:textId="77777777" w:rsidR="00084485" w:rsidRPr="00530795" w:rsidRDefault="00084485" w:rsidP="004A354A">
                              <w:pPr>
                                <w:rPr>
                                  <w:bCs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6" name="Oval 722"/>
                        <wps:cNvSpPr>
                          <a:spLocks noChangeArrowheads="1"/>
                        </wps:cNvSpPr>
                        <wps:spPr bwMode="auto">
                          <a:xfrm>
                            <a:off x="3300730" y="2146300"/>
                            <a:ext cx="364490" cy="34163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7" name="Text Box 723"/>
                        <wps:cNvSpPr txBox="1">
                          <a:spLocks noChangeArrowheads="1"/>
                        </wps:cNvSpPr>
                        <wps:spPr bwMode="auto">
                          <a:xfrm>
                            <a:off x="3324860" y="2192020"/>
                            <a:ext cx="340360" cy="343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1A5B26" w14:textId="77777777" w:rsidR="00084485" w:rsidRPr="00E22683" w:rsidRDefault="00084485" w:rsidP="004A354A">
                              <w:pPr>
                                <w:rPr>
                                  <w:b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E22683">
                                <w:rPr>
                                  <w:b/>
                                  <w:sz w:val="24"/>
                                  <w:szCs w:val="24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8" name="Text Box 724"/>
                        <wps:cNvSpPr txBox="1">
                          <a:spLocks noChangeArrowheads="1"/>
                        </wps:cNvSpPr>
                        <wps:spPr bwMode="auto">
                          <a:xfrm>
                            <a:off x="3236595" y="2459355"/>
                            <a:ext cx="523875" cy="343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1483C4" w14:textId="77777777" w:rsidR="00084485" w:rsidRPr="00E22683" w:rsidRDefault="00084485" w:rsidP="004A354A">
                              <w:pPr>
                                <w:rPr>
                                  <w:b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E22683">
                                <w:rPr>
                                  <w:b/>
                                  <w:sz w:val="24"/>
                                  <w:szCs w:val="24"/>
                                  <w:lang w:val="en-US"/>
                                </w:rPr>
                                <w:t>SG</w:t>
                              </w:r>
                              <w:r w:rsidR="000B27FC">
                                <w:rPr>
                                  <w:b/>
                                  <w:sz w:val="24"/>
                                  <w:szCs w:val="24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A863AE7" id="Canvas 205" o:spid="_x0000_s1028" editas="canvas" style="width:607.45pt;height:291pt;mso-position-horizontal-relative:char;mso-position-vertical-relative:line" coordsize="77146,36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9" type="#_x0000_t75" style="position:absolute;width:77146;height:36957;visibility:visible;mso-wrap-style:square">
                  <v:fill o:detectmouseclick="t"/>
                  <v:path o:connecttype="none"/>
                </v:shape>
                <v:shape id="Text Box 214" o:spid="_x0000_s1030" type="#_x0000_t202" style="position:absolute;left:41205;top:3876;width:3403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" filled="f" stroked="f">
                  <v:textbox>
                    <w:txbxContent>
                      <w:p w14:paraId="2165D2F8" w14:textId="77777777" w:rsidR="00084485" w:rsidRPr="00CF7C96" w:rsidRDefault="000B27FC" w:rsidP="004A354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212" o:spid="_x0000_s1031" type="#_x0000_t202" style="position:absolute;left:35096;top:12090;width:15100;height:6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" filled="f" stroked="f">
                  <v:textbox>
                    <w:txbxContent>
                      <w:p w14:paraId="78B5FEEE" w14:textId="77777777" w:rsidR="00224023" w:rsidRPr="00530795" w:rsidRDefault="00224023" w:rsidP="00224023">
                        <w:pPr>
                          <w:rPr>
                            <w:bCs/>
                            <w:iCs/>
                            <w:lang w:val="en-US"/>
                          </w:rPr>
                        </w:pPr>
                      </w:p>
                      <w:p w14:paraId="7901DA7B" w14:textId="77777777" w:rsidR="00084485" w:rsidRPr="00CF7C96" w:rsidRDefault="000B27FC" w:rsidP="004A354A">
                        <w:pPr>
                          <w:jc w:val="center"/>
                        </w:pPr>
                        <w:r>
                          <w:t>4</w:t>
                        </w:r>
                        <w:r w:rsidR="00530795">
                          <w:t xml:space="preserve">PED1 / </w:t>
                        </w:r>
                        <w:r>
                          <w:t>5</w:t>
                        </w:r>
                        <w:r w:rsidR="00530795">
                          <w:t>GM+ PED2</w:t>
                        </w:r>
                      </w:p>
                      <w:p w14:paraId="5727A1C9" w14:textId="77777777" w:rsidR="00084485" w:rsidRPr="00CF7C96" w:rsidRDefault="00084485" w:rsidP="004A354A"/>
                      <w:p w14:paraId="267674A9" w14:textId="77777777" w:rsidR="00084485" w:rsidRPr="00CF7C96" w:rsidRDefault="00084485" w:rsidP="004A354A">
                        <w:r w:rsidRPr="00CF7C96">
                          <w:t xml:space="preserve">    </w:t>
                        </w:r>
                      </w:p>
                      <w:p w14:paraId="29664CAA" w14:textId="77777777" w:rsidR="00084485" w:rsidRPr="00CF7C96" w:rsidRDefault="00084485" w:rsidP="004A354A"/>
                    </w:txbxContent>
                  </v:textbox>
                </v:shape>
                <v:shape id="Text Box 344" o:spid="_x0000_s1032" type="#_x0000_t202" style="position:absolute;left:40589;top:23139;width:3403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" filled="f" stroked="f">
                  <v:textbox>
                    <w:txbxContent>
                      <w:p w14:paraId="622065A7" w14:textId="77777777" w:rsidR="00084485" w:rsidRPr="00CF7C96" w:rsidRDefault="00084485" w:rsidP="004A354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line id="Line 476" o:spid="_x0000_s1033" style="position:absolute;rotation:-6068269fd;visibility:visible;mso-wrap-style:square" from="37521,22765" to="43744,23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">
                  <v:stroke endarrow="classic" endarrowlength="long"/>
                </v:line>
                <v:line id="Line 477" o:spid="_x0000_s1034" style="position:absolute;rotation:-6068269fd;flip:x y;visibility:visible;mso-wrap-style:square" from="40468,6928" to="47142,7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">
                  <v:stroke endarrow="classic" endarrowlength="long"/>
                </v:line>
                <v:line id="Line 478" o:spid="_x0000_s1035" style="position:absolute;rotation:6068269fd;flip:y;visibility:visible;mso-wrap-style:square" from="41979,13055" to="42468,19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">
                  <v:stroke dashstyle="dash" startarrow="open" startarrowwidth="wide" startarrowlength="long" endarrow="open" endarrowwidth="wide" endarrowlength="long"/>
                </v:line>
                <v:shape id="Text Box 684" o:spid="_x0000_s1036" type="#_x0000_t202" style="position:absolute;left:3014;top:27717;width:25432;height:7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" filled="f" stroked="f">
                  <v:textbox>
                    <w:txbxContent>
                      <w:p w14:paraId="68B8732C" w14:textId="77777777" w:rsidR="00530795" w:rsidRPr="00530795" w:rsidRDefault="00530795" w:rsidP="00530795">
                        <w:pPr>
                          <w:rPr>
                            <w:bCs/>
                            <w:szCs w:val="18"/>
                            <w:lang w:val="en-US"/>
                          </w:rPr>
                        </w:pPr>
                        <w:r w:rsidRPr="00530795">
                          <w:rPr>
                            <w:bCs/>
                            <w:szCs w:val="18"/>
                            <w:lang w:val="en-US"/>
                          </w:rPr>
                          <w:t>SG</w:t>
                        </w:r>
                        <w:r w:rsidR="000B27FC">
                          <w:rPr>
                            <w:bCs/>
                            <w:szCs w:val="18"/>
                            <w:lang w:val="en-US"/>
                          </w:rPr>
                          <w:t>5</w:t>
                        </w:r>
                        <w:r w:rsidRPr="00530795">
                          <w:rPr>
                            <w:bCs/>
                            <w:szCs w:val="18"/>
                            <w:lang w:val="en-US"/>
                          </w:rPr>
                          <w:t xml:space="preserve"> – GM+ PED2 for PED1</w:t>
                        </w:r>
                      </w:p>
                      <w:p w14:paraId="07274843" w14:textId="77777777" w:rsidR="00530795" w:rsidRPr="00530795" w:rsidRDefault="00530795" w:rsidP="00530795">
                        <w:pPr>
                          <w:rPr>
                            <w:bCs/>
                            <w:szCs w:val="18"/>
                            <w:lang w:val="en-US"/>
                          </w:rPr>
                        </w:pPr>
                        <w:r w:rsidRPr="00530795">
                          <w:rPr>
                            <w:bCs/>
                            <w:szCs w:val="18"/>
                            <w:lang w:val="en-US"/>
                          </w:rPr>
                          <w:t>SG</w:t>
                        </w:r>
                        <w:r w:rsidR="000B27FC">
                          <w:rPr>
                            <w:bCs/>
                            <w:szCs w:val="18"/>
                            <w:lang w:val="en-US"/>
                          </w:rPr>
                          <w:t>6</w:t>
                        </w:r>
                        <w:r w:rsidRPr="00530795">
                          <w:rPr>
                            <w:bCs/>
                            <w:szCs w:val="18"/>
                            <w:lang w:val="en-US"/>
                          </w:rPr>
                          <w:t xml:space="preserve"> – Audio Tactile</w:t>
                        </w:r>
                      </w:p>
                      <w:p w14:paraId="090BEDB0" w14:textId="77777777" w:rsidR="00530795" w:rsidRPr="00530795" w:rsidRDefault="00530795" w:rsidP="00530795">
                        <w:pPr>
                          <w:rPr>
                            <w:bCs/>
                            <w:szCs w:val="18"/>
                            <w:lang w:val="en-US"/>
                          </w:rPr>
                        </w:pPr>
                      </w:p>
                      <w:p w14:paraId="29AA2705" w14:textId="77777777" w:rsidR="00530795" w:rsidRPr="00530795" w:rsidRDefault="00530795" w:rsidP="00530795">
                        <w:pPr>
                          <w:rPr>
                            <w:bCs/>
                            <w:szCs w:val="18"/>
                            <w:lang w:val="en-US"/>
                          </w:rPr>
                        </w:pPr>
                        <w:r w:rsidRPr="00530795">
                          <w:rPr>
                            <w:bCs/>
                            <w:szCs w:val="18"/>
                            <w:lang w:val="en-US"/>
                          </w:rPr>
                          <w:t>PED7 – GM+ Fault Monitoring</w:t>
                        </w:r>
                      </w:p>
                      <w:p w14:paraId="7FA7B97D" w14:textId="77777777" w:rsidR="00084485" w:rsidRPr="00530795" w:rsidRDefault="00084485" w:rsidP="004A354A">
                        <w:pPr>
                          <w:rPr>
                            <w:bCs/>
                            <w:iCs/>
                            <w:sz w:val="18"/>
                            <w:szCs w:val="18"/>
                            <w:lang w:val="en-US"/>
                          </w:rPr>
                        </w:pPr>
                      </w:p>
                    </w:txbxContent>
                  </v:textbox>
                </v:shape>
                <v:oval id="Oval 722" o:spid="_x0000_s1037" style="position:absolute;left:33007;top:21463;width:3645;height:3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" filled="f" strokecolor="black [3213]" strokeweight="1.5pt"/>
                <v:shape id="Text Box 723" o:spid="_x0000_s1038" type="#_x0000_t202" style="position:absolute;left:33248;top:21920;width:3404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" filled="f" stroked="f">
                  <v:textbox>
                    <w:txbxContent>
                      <w:p w14:paraId="3F1A5B26" w14:textId="77777777" w:rsidR="00084485" w:rsidRPr="00E22683" w:rsidRDefault="00084485" w:rsidP="004A354A">
                        <w:pPr>
                          <w:rPr>
                            <w:b/>
                            <w:sz w:val="24"/>
                            <w:szCs w:val="24"/>
                            <w:lang w:val="en-US"/>
                          </w:rPr>
                        </w:pPr>
                        <w:r w:rsidRPr="00E22683">
                          <w:rPr>
                            <w:b/>
                            <w:sz w:val="24"/>
                            <w:szCs w:val="24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Text Box 724" o:spid="_x0000_s1039" type="#_x0000_t202" style="position:absolute;left:32365;top:24593;width:5239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" filled="f" stroked="f">
                  <v:textbox>
                    <w:txbxContent>
                      <w:p w14:paraId="141483C4" w14:textId="77777777" w:rsidR="00084485" w:rsidRPr="00E22683" w:rsidRDefault="00084485" w:rsidP="004A354A">
                        <w:pPr>
                          <w:rPr>
                            <w:b/>
                            <w:sz w:val="24"/>
                            <w:szCs w:val="24"/>
                            <w:lang w:val="en-US"/>
                          </w:rPr>
                        </w:pPr>
                        <w:r w:rsidRPr="00E22683">
                          <w:rPr>
                            <w:b/>
                            <w:sz w:val="24"/>
                            <w:szCs w:val="24"/>
                            <w:lang w:val="en-US"/>
                          </w:rPr>
                          <w:t>SG</w:t>
                        </w:r>
                        <w:r w:rsidR="000B27FC">
                          <w:rPr>
                            <w:b/>
                            <w:sz w:val="24"/>
                            <w:szCs w:val="24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6572DFE" w14:textId="77777777" w:rsidR="00FE0338" w:rsidRDefault="002D661A" w:rsidP="00791B03">
      <w:pPr>
        <w:pStyle w:val="Heading1"/>
        <w:numPr>
          <w:ilvl w:val="0"/>
          <w:numId w:val="0"/>
        </w:numPr>
        <w:spacing w:before="0" w:after="0"/>
        <w:jc w:val="center"/>
        <w:rPr>
          <w:b/>
          <w:sz w:val="28"/>
          <w:u w:val="single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7BA06E1E" wp14:editId="54AD6358">
                <wp:simplePos x="0" y="0"/>
                <wp:positionH relativeFrom="margin">
                  <wp:posOffset>6025515</wp:posOffset>
                </wp:positionH>
                <wp:positionV relativeFrom="margin">
                  <wp:posOffset>9489440</wp:posOffset>
                </wp:positionV>
                <wp:extent cx="548640" cy="243840"/>
                <wp:effectExtent l="3810" t="2540" r="0" b="1270"/>
                <wp:wrapNone/>
                <wp:docPr id="658" name="Text Box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48640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D59CE0" w14:textId="77777777" w:rsidR="00084485" w:rsidRDefault="00084485">
                            <w:pPr>
                              <w:pStyle w:val="SubSectionTitle"/>
                              <w:spacing w:before="0"/>
                            </w:pPr>
                            <w:r>
                              <w:t>Pg.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A06E1E" id="Text Box 14" o:spid="_x0000_s1040" type="#_x0000_t202" style="position:absolute;left:0;text-align:left;margin-left:474.45pt;margin-top:747.2pt;width:43.2pt;height:19.2pt;z-index: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" filled="f" stroked="f">
                <o:lock v:ext="edit" aspectratio="t"/>
                <v:textbox>
                  <w:txbxContent>
                    <w:p w14:paraId="61D59CE0" w14:textId="77777777" w:rsidR="00084485" w:rsidRDefault="00084485">
                      <w:pPr>
                        <w:pStyle w:val="SubSectionTitle"/>
                        <w:spacing w:before="0"/>
                      </w:pPr>
                      <w:r>
                        <w:t>Pg. 1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  <w:sz w:val="32"/>
          <w:lang w:val="en-US"/>
        </w:rPr>
        <mc:AlternateContent>
          <mc:Choice Requires="wpc">
            <w:drawing>
              <wp:anchor distT="0" distB="0" distL="114300" distR="114300" simplePos="0" relativeHeight="251655168" behindDoc="0" locked="0" layoutInCell="1" allowOverlap="1" wp14:anchorId="1AC8F6EB" wp14:editId="2AB567F2">
                <wp:simplePos x="0" y="0"/>
                <wp:positionH relativeFrom="column">
                  <wp:posOffset>120015</wp:posOffset>
                </wp:positionH>
                <wp:positionV relativeFrom="paragraph">
                  <wp:posOffset>137160</wp:posOffset>
                </wp:positionV>
                <wp:extent cx="6629400" cy="3719195"/>
                <wp:effectExtent l="0" t="0" r="0" b="0"/>
                <wp:wrapSquare wrapText="bothSides"/>
                <wp:docPr id="215" name="Canvas 2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0" name="Text Box 236"/>
                        <wps:cNvSpPr txBox="1">
                          <a:spLocks noChangeArrowheads="1"/>
                        </wps:cNvSpPr>
                        <wps:spPr bwMode="auto">
                          <a:xfrm>
                            <a:off x="3923665" y="1741997"/>
                            <a:ext cx="6858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38424D" w14:textId="77777777" w:rsidR="00084485" w:rsidRPr="00FE1645" w:rsidRDefault="00084485" w:rsidP="006F2B43">
                              <w:pPr>
                                <w:jc w:val="both"/>
                                <w:rPr>
                                  <w:bCs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FE1645">
                                <w:rPr>
                                  <w:bCs/>
                                  <w:iCs/>
                                  <w:sz w:val="18"/>
                                  <w:szCs w:val="18"/>
                                </w:rPr>
                                <w:t xml:space="preserve">PB </w:t>
                              </w:r>
                              <w:r w:rsidR="00530795">
                                <w:rPr>
                                  <w:bCs/>
                                  <w:iCs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FE1645">
                                <w:rPr>
                                  <w:bCs/>
                                  <w:i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14:paraId="48546FF2" w14:textId="77777777" w:rsidR="00084485" w:rsidRPr="00FE1645" w:rsidRDefault="00084485" w:rsidP="006F2B43">
                              <w:pPr>
                                <w:jc w:val="both"/>
                                <w:rPr>
                                  <w:bCs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FE1645">
                                <w:rPr>
                                  <w:bCs/>
                                  <w:iCs/>
                                  <w:sz w:val="18"/>
                                  <w:szCs w:val="18"/>
                                </w:rPr>
                                <w:t xml:space="preserve">GM+ </w:t>
                              </w:r>
                              <w:r w:rsidR="00530795">
                                <w:rPr>
                                  <w:bCs/>
                                  <w:iCs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  <w:p w14:paraId="6A5766EF" w14:textId="77777777" w:rsidR="00084485" w:rsidRPr="00FE1645" w:rsidRDefault="00084485" w:rsidP="006F2B43">
                              <w:pPr>
                                <w:jc w:val="both"/>
                                <w:rPr>
                                  <w:bCs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FE1645">
                                <w:rPr>
                                  <w:bCs/>
                                  <w:iCs/>
                                  <w:sz w:val="18"/>
                                  <w:szCs w:val="18"/>
                                </w:rPr>
                                <w:t xml:space="preserve">SAVH </w:t>
                              </w:r>
                              <w:r w:rsidR="00530795">
                                <w:rPr>
                                  <w:bCs/>
                                  <w:iCs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  <w:p w14:paraId="3614DEBA" w14:textId="77777777" w:rsidR="00084485" w:rsidRPr="00FE1645" w:rsidRDefault="00084485" w:rsidP="006F2B43">
                              <w:pPr>
                                <w:rPr>
                                  <w:bCs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235"/>
                        <wps:cNvSpPr txBox="1">
                          <a:spLocks noChangeArrowheads="1"/>
                        </wps:cNvSpPr>
                        <wps:spPr bwMode="auto">
                          <a:xfrm>
                            <a:off x="2103120" y="1255559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FF2CD0" w14:textId="77777777" w:rsidR="00084485" w:rsidRPr="00FE1645" w:rsidRDefault="00084485" w:rsidP="006F2B43">
                              <w:pPr>
                                <w:jc w:val="both"/>
                                <w:rPr>
                                  <w:bCs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FE1645">
                                <w:rPr>
                                  <w:bCs/>
                                  <w:iCs/>
                                  <w:sz w:val="18"/>
                                  <w:szCs w:val="18"/>
                                </w:rPr>
                                <w:t xml:space="preserve">PB </w:t>
                              </w:r>
                              <w:r w:rsidR="00530795">
                                <w:rPr>
                                  <w:bCs/>
                                  <w:iCs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FE1645">
                                <w:rPr>
                                  <w:bCs/>
                                  <w:i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14:paraId="4C66CDED" w14:textId="77777777" w:rsidR="00084485" w:rsidRPr="00FE1645" w:rsidRDefault="00084485" w:rsidP="006F2B43">
                              <w:pPr>
                                <w:jc w:val="both"/>
                                <w:rPr>
                                  <w:bCs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FE1645">
                                <w:rPr>
                                  <w:bCs/>
                                  <w:iCs/>
                                  <w:sz w:val="18"/>
                                  <w:szCs w:val="18"/>
                                </w:rPr>
                                <w:t xml:space="preserve">GM+ </w:t>
                              </w:r>
                              <w:r w:rsidR="00530795">
                                <w:rPr>
                                  <w:bCs/>
                                  <w:iCs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  <w:p w14:paraId="1EF6D6F0" w14:textId="77777777" w:rsidR="00084485" w:rsidRPr="00FE1645" w:rsidRDefault="00084485" w:rsidP="006F2B43">
                              <w:pPr>
                                <w:jc w:val="both"/>
                                <w:rPr>
                                  <w:bCs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FE1645">
                                <w:rPr>
                                  <w:bCs/>
                                  <w:iCs/>
                                  <w:sz w:val="18"/>
                                  <w:szCs w:val="18"/>
                                </w:rPr>
                                <w:t xml:space="preserve">SAVH </w:t>
                              </w:r>
                              <w:r w:rsidR="00530795">
                                <w:rPr>
                                  <w:bCs/>
                                  <w:iCs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  <w:p w14:paraId="7EA086DB" w14:textId="77777777" w:rsidR="00084485" w:rsidRPr="00FE1645" w:rsidRDefault="00084485" w:rsidP="006F2B43">
                              <w:pPr>
                                <w:jc w:val="both"/>
                                <w:rPr>
                                  <w:bCs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FE1645">
                                <w:rPr>
                                  <w:bCs/>
                                  <w:i/>
                                  <w:i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Text Box 602"/>
                        <wps:cNvSpPr txBox="1">
                          <a:spLocks noChangeArrowheads="1"/>
                        </wps:cNvSpPr>
                        <wps:spPr bwMode="auto">
                          <a:xfrm>
                            <a:off x="2103120" y="87857"/>
                            <a:ext cx="13144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BAEE5D" w14:textId="77777777" w:rsidR="00084485" w:rsidRPr="007F578C" w:rsidRDefault="00084485" w:rsidP="006F2B43">
                              <w:pPr>
                                <w:jc w:val="both"/>
                                <w:rPr>
                                  <w:bCs/>
                                  <w:iCs/>
                                </w:rPr>
                              </w:pPr>
                              <w:r>
                                <w:rPr>
                                  <w:bCs/>
                                  <w:iCs/>
                                </w:rPr>
                                <w:t>Ang Mo Kio Ave 4</w:t>
                              </w:r>
                            </w:p>
                            <w:p w14:paraId="0E573896" w14:textId="77777777" w:rsidR="00084485" w:rsidRPr="007F578C" w:rsidRDefault="00084485" w:rsidP="006F2B43">
                              <w:pPr>
                                <w:jc w:val="both"/>
                                <w:rPr>
                                  <w:bCs/>
                                  <w:i/>
                                  <w:iCs/>
                                </w:rPr>
                              </w:pPr>
                              <w:r w:rsidRPr="007F578C">
                                <w:rPr>
                                  <w:bCs/>
                                  <w:i/>
                                  <w:i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53" name="Group 660"/>
                        <wpg:cNvGrpSpPr>
                          <a:grpSpLocks/>
                        </wpg:cNvGrpSpPr>
                        <wpg:grpSpPr bwMode="auto">
                          <a:xfrm rot="12006189">
                            <a:off x="2547620" y="1663700"/>
                            <a:ext cx="118745" cy="128905"/>
                            <a:chOff x="6915" y="11636"/>
                            <a:chExt cx="187" cy="203"/>
                          </a:xfrm>
                        </wpg:grpSpPr>
                        <wps:wsp>
                          <wps:cNvPr id="54" name="Line 506"/>
                          <wps:cNvCnPr>
                            <a:cxnSpLocks noChangeShapeType="1"/>
                          </wps:cNvCnPr>
                          <wps:spPr bwMode="auto">
                            <a:xfrm rot="25907117">
                              <a:off x="6818" y="11738"/>
                              <a:ext cx="203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" name="Line 507"/>
                          <wps:cNvCnPr>
                            <a:cxnSpLocks noChangeShapeType="1"/>
                          </wps:cNvCnPr>
                          <wps:spPr bwMode="auto">
                            <a:xfrm rot="4307117" flipV="1">
                              <a:off x="7009" y="11610"/>
                              <a:ext cx="0" cy="18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56" name="Group 661"/>
                        <wpg:cNvGrpSpPr>
                          <a:grpSpLocks/>
                        </wpg:cNvGrpSpPr>
                        <wpg:grpSpPr bwMode="auto">
                          <a:xfrm rot="12006189">
                            <a:off x="3950970" y="1692910"/>
                            <a:ext cx="111125" cy="138430"/>
                            <a:chOff x="5538" y="12341"/>
                            <a:chExt cx="175" cy="218"/>
                          </a:xfrm>
                        </wpg:grpSpPr>
                        <wps:wsp>
                          <wps:cNvPr id="57" name="Line 512"/>
                          <wps:cNvCnPr>
                            <a:cxnSpLocks noChangeShapeType="1"/>
                          </wps:cNvCnPr>
                          <wps:spPr bwMode="auto">
                            <a:xfrm rot="36707117">
                              <a:off x="5602" y="12450"/>
                              <a:ext cx="21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513"/>
                          <wps:cNvCnPr>
                            <a:cxnSpLocks noChangeShapeType="1"/>
                          </wps:cNvCnPr>
                          <wps:spPr bwMode="auto">
                            <a:xfrm rot="15107117" flipV="1">
                              <a:off x="5626" y="12393"/>
                              <a:ext cx="0" cy="17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59" name="Line 486"/>
                        <wps:cNvCnPr>
                          <a:cxnSpLocks noChangeShapeType="1"/>
                        </wps:cNvCnPr>
                        <wps:spPr bwMode="auto">
                          <a:xfrm rot="16313306">
                            <a:off x="1711325" y="1396365"/>
                            <a:ext cx="204724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487"/>
                        <wps:cNvCnPr>
                          <a:cxnSpLocks noChangeShapeType="1"/>
                        </wps:cNvCnPr>
                        <wps:spPr bwMode="auto">
                          <a:xfrm rot="16313306" flipH="1">
                            <a:off x="2407920" y="1859280"/>
                            <a:ext cx="288988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61" name="Group 714"/>
                        <wpg:cNvGrpSpPr>
                          <a:grpSpLocks/>
                        </wpg:cNvGrpSpPr>
                        <wpg:grpSpPr bwMode="auto">
                          <a:xfrm rot="12815277">
                            <a:off x="2660650" y="464820"/>
                            <a:ext cx="1200150" cy="2702560"/>
                            <a:chOff x="5449" y="9743"/>
                            <a:chExt cx="1890" cy="4256"/>
                          </a:xfrm>
                        </wpg:grpSpPr>
                        <wps:wsp>
                          <wps:cNvPr id="62" name="Line 489"/>
                          <wps:cNvCnPr>
                            <a:cxnSpLocks noChangeShapeType="1"/>
                          </wps:cNvCnPr>
                          <wps:spPr bwMode="auto">
                            <a:xfrm rot="-18101973">
                              <a:off x="6339" y="10987"/>
                              <a:ext cx="1" cy="178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63" name="Group 713"/>
                          <wpg:cNvGrpSpPr>
                            <a:grpSpLocks/>
                          </wpg:cNvGrpSpPr>
                          <wpg:grpSpPr bwMode="auto">
                            <a:xfrm>
                              <a:off x="5717" y="9743"/>
                              <a:ext cx="1338" cy="4256"/>
                              <a:chOff x="5717" y="9743"/>
                              <a:chExt cx="1338" cy="4256"/>
                            </a:xfrm>
                          </wpg:grpSpPr>
                          <wps:wsp>
                            <wps:cNvPr id="640" name="Line 524"/>
                            <wps:cNvCnPr>
                              <a:cxnSpLocks noChangeShapeType="1"/>
                            </wps:cNvCnPr>
                            <wps:spPr bwMode="auto">
                              <a:xfrm rot="-18101973">
                                <a:off x="6183" y="12082"/>
                                <a:ext cx="1" cy="85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41" name="Line 525"/>
                            <wps:cNvCnPr>
                              <a:cxnSpLocks noChangeShapeType="1"/>
                            </wps:cNvCnPr>
                            <wps:spPr bwMode="auto">
                              <a:xfrm rot="-18101973">
                                <a:off x="6106" y="13068"/>
                                <a:ext cx="1860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42" name="Line 488"/>
                            <wps:cNvCnPr>
                              <a:cxnSpLocks noChangeShapeType="1"/>
                            </wps:cNvCnPr>
                            <wps:spPr bwMode="auto">
                              <a:xfrm rot="-18101973">
                                <a:off x="6629" y="11039"/>
                                <a:ext cx="1" cy="85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43" name="Line 522"/>
                            <wps:cNvCnPr>
                              <a:cxnSpLocks noChangeShapeType="1"/>
                            </wps:cNvCnPr>
                            <wps:spPr bwMode="auto">
                              <a:xfrm rot="-18101973">
                                <a:off x="4673" y="10787"/>
                                <a:ext cx="2090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644" name="Line 706"/>
                          <wps:cNvCnPr>
                            <a:cxnSpLocks noChangeShapeType="1"/>
                          </wps:cNvCnPr>
                          <wps:spPr bwMode="auto">
                            <a:xfrm rot="-18101973">
                              <a:off x="6448" y="11175"/>
                              <a:ext cx="1" cy="17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645" name="Line 539"/>
                        <wps:cNvCnPr>
                          <a:cxnSpLocks noChangeShapeType="1"/>
                        </wps:cNvCnPr>
                        <wps:spPr bwMode="auto">
                          <a:xfrm rot="16269878" flipH="1" flipV="1">
                            <a:off x="3502660" y="956310"/>
                            <a:ext cx="402590" cy="63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6" name="Line 705"/>
                        <wps:cNvCnPr>
                          <a:cxnSpLocks noChangeShapeType="1"/>
                        </wps:cNvCnPr>
                        <wps:spPr bwMode="auto">
                          <a:xfrm rot="16269878" flipH="1" flipV="1">
                            <a:off x="3325495" y="958850"/>
                            <a:ext cx="402590" cy="63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7" name="Line 710"/>
                        <wps:cNvCnPr>
                          <a:cxnSpLocks noChangeShapeType="1"/>
                        </wps:cNvCnPr>
                        <wps:spPr bwMode="auto">
                          <a:xfrm rot="5760681" flipH="1">
                            <a:off x="2849880" y="2929890"/>
                            <a:ext cx="377825" cy="1714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8" name="Line 711"/>
                        <wps:cNvCnPr>
                          <a:cxnSpLocks noChangeShapeType="1"/>
                        </wps:cNvCnPr>
                        <wps:spPr bwMode="auto">
                          <a:xfrm rot="5760681" flipH="1">
                            <a:off x="2650490" y="2934970"/>
                            <a:ext cx="402590" cy="2095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9" name="Line 725"/>
                        <wps:cNvCnPr>
                          <a:cxnSpLocks noChangeShapeType="1"/>
                        </wps:cNvCnPr>
                        <wps:spPr bwMode="auto">
                          <a:xfrm rot="16313306">
                            <a:off x="2494915" y="2407920"/>
                            <a:ext cx="228600" cy="1917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0" name="Line 726"/>
                        <wps:cNvCnPr>
                          <a:cxnSpLocks noChangeShapeType="1"/>
                        </wps:cNvCnPr>
                        <wps:spPr bwMode="auto">
                          <a:xfrm rot="16313306">
                            <a:off x="1980565" y="3101975"/>
                            <a:ext cx="101854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1" name="Line 727"/>
                        <wps:cNvCnPr>
                          <a:cxnSpLocks noChangeShapeType="1"/>
                        </wps:cNvCnPr>
                        <wps:spPr bwMode="auto">
                          <a:xfrm rot="16313306" flipH="1">
                            <a:off x="2807335" y="2237105"/>
                            <a:ext cx="635" cy="1270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2" name="Line 728"/>
                        <wps:cNvCnPr>
                          <a:cxnSpLocks noChangeShapeType="1"/>
                        </wps:cNvCnPr>
                        <wps:spPr bwMode="auto">
                          <a:xfrm rot="16313306">
                            <a:off x="2719070" y="2165350"/>
                            <a:ext cx="29083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3" name="Line 729"/>
                        <wps:cNvCnPr>
                          <a:cxnSpLocks noChangeShapeType="1"/>
                        </wps:cNvCnPr>
                        <wps:spPr bwMode="auto">
                          <a:xfrm rot="16313306">
                            <a:off x="2618740" y="2165985"/>
                            <a:ext cx="29083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4" name="Line 730"/>
                        <wps:cNvCnPr>
                          <a:cxnSpLocks noChangeShapeType="1"/>
                        </wps:cNvCnPr>
                        <wps:spPr bwMode="auto">
                          <a:xfrm rot="16313306" flipH="1">
                            <a:off x="2824480" y="1989455"/>
                            <a:ext cx="635" cy="1098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5" name="Text Box 735"/>
                        <wps:cNvSpPr txBox="1">
                          <a:spLocks noChangeArrowheads="1"/>
                        </wps:cNvSpPr>
                        <wps:spPr bwMode="auto">
                          <a:xfrm>
                            <a:off x="841375" y="2249805"/>
                            <a:ext cx="1393190" cy="343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D3BFC7" w14:textId="77777777" w:rsidR="00084485" w:rsidRPr="00CF7C96" w:rsidRDefault="00084485" w:rsidP="006F2B4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Loop: 3m x11m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6" name="Text Box 736"/>
                        <wps:cNvSpPr txBox="1">
                          <a:spLocks noChangeArrowheads="1"/>
                        </wps:cNvSpPr>
                        <wps:spPr bwMode="auto">
                          <a:xfrm>
                            <a:off x="2689860" y="2364740"/>
                            <a:ext cx="340360" cy="343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198BA3" w14:textId="77777777" w:rsidR="00084485" w:rsidRPr="00CF7C96" w:rsidRDefault="00084485" w:rsidP="006F2B4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7" name="Line 740"/>
                        <wps:cNvCnPr>
                          <a:cxnSpLocks noChangeShapeType="1"/>
                        </wps:cNvCnPr>
                        <wps:spPr bwMode="auto">
                          <a:xfrm rot="16269878">
                            <a:off x="2230120" y="1823085"/>
                            <a:ext cx="189230" cy="87376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Text Box 602"/>
                        <wps:cNvSpPr txBox="1">
                          <a:spLocks noChangeArrowheads="1"/>
                        </wps:cNvSpPr>
                        <wps:spPr bwMode="auto">
                          <a:xfrm>
                            <a:off x="3494700" y="3266100"/>
                            <a:ext cx="13144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8BC75B" w14:textId="77777777" w:rsidR="00981E4C" w:rsidRDefault="00981E4C" w:rsidP="00981E4C">
                              <w:pPr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Ang Mo Kio Ave 4</w:t>
                              </w:r>
                            </w:p>
                            <w:p w14:paraId="576BBF0E" w14:textId="77777777" w:rsidR="00981E4C" w:rsidRDefault="00981E4C" w:rsidP="00981E4C">
                              <w:pPr>
                                <w:jc w:val="both"/>
                              </w:pPr>
                              <w:r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C8F6EB" id="Canvas 215" o:spid="_x0000_s1041" editas="canvas" style="position:absolute;left:0;text-align:left;margin-left:9.45pt;margin-top:10.8pt;width:522pt;height:292.85pt;z-index:251655168;mso-position-horizontal-relative:text;mso-position-vertical-relative:text" coordsize="66294,37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">
                <v:shape id="_x0000_s1042" type="#_x0000_t75" style="position:absolute;width:66294;height:37191;visibility:visible;mso-wrap-style:square">
                  <v:fill o:detectmouseclick="t"/>
                  <v:path o:connecttype="none"/>
                </v:shape>
                <v:shape id="Text Box 236" o:spid="_x0000_s1043" type="#_x0000_t202" style="position:absolute;left:39236;top:17419;width:6858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mw5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X1&#10;8Uv8AXLxAgAA//8DAFBLAQItABQABgAIAAAAIQDb4fbL7gAAAIUBAAATAAAAAAAAAAAAAAAAAAAA&#10;AABbQ29udGVudF9UeXBlc10ueG1sUEsBAi0AFAAGAAgAAAAhAFr0LFu/AAAAFQEAAAsAAAAAAAAA&#10;AAAAAAAAHwEAAF9yZWxzLy5yZWxzUEsBAi0AFAAGAAgAAAAhAMrqbDm+AAAA2wAAAA8AAAAAAAAA&#10;AAAAAAAABwIAAGRycy9kb3ducmV2LnhtbFBLBQYAAAAAAwADALcAAADyAgAAAAA=&#10;" filled="f" stroked="f">
                  <v:textbox>
                    <w:txbxContent>
                      <w:p w14:paraId="4B38424D" w14:textId="77777777" w:rsidR="00084485" w:rsidRPr="00FE1645" w:rsidRDefault="00084485" w:rsidP="006F2B43">
                        <w:pPr>
                          <w:jc w:val="both"/>
                          <w:rPr>
                            <w:bCs/>
                            <w:iCs/>
                            <w:sz w:val="18"/>
                            <w:szCs w:val="18"/>
                          </w:rPr>
                        </w:pPr>
                        <w:r w:rsidRPr="00FE1645">
                          <w:rPr>
                            <w:bCs/>
                            <w:iCs/>
                            <w:sz w:val="18"/>
                            <w:szCs w:val="18"/>
                          </w:rPr>
                          <w:t xml:space="preserve">PB </w:t>
                        </w:r>
                        <w:r w:rsidR="00530795">
                          <w:rPr>
                            <w:bCs/>
                            <w:iCs/>
                            <w:sz w:val="18"/>
                            <w:szCs w:val="18"/>
                          </w:rPr>
                          <w:t>1</w:t>
                        </w:r>
                        <w:r w:rsidRPr="00FE1645">
                          <w:rPr>
                            <w:bCs/>
                            <w:iCs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48546FF2" w14:textId="77777777" w:rsidR="00084485" w:rsidRPr="00FE1645" w:rsidRDefault="00084485" w:rsidP="006F2B43">
                        <w:pPr>
                          <w:jc w:val="both"/>
                          <w:rPr>
                            <w:bCs/>
                            <w:iCs/>
                            <w:sz w:val="18"/>
                            <w:szCs w:val="18"/>
                          </w:rPr>
                        </w:pPr>
                        <w:r w:rsidRPr="00FE1645">
                          <w:rPr>
                            <w:bCs/>
                            <w:iCs/>
                            <w:sz w:val="18"/>
                            <w:szCs w:val="18"/>
                          </w:rPr>
                          <w:t xml:space="preserve">GM+ </w:t>
                        </w:r>
                        <w:r w:rsidR="00530795">
                          <w:rPr>
                            <w:bCs/>
                            <w:iCs/>
                            <w:sz w:val="18"/>
                            <w:szCs w:val="18"/>
                          </w:rPr>
                          <w:t>2</w:t>
                        </w:r>
                      </w:p>
                      <w:p w14:paraId="6A5766EF" w14:textId="77777777" w:rsidR="00084485" w:rsidRPr="00FE1645" w:rsidRDefault="00084485" w:rsidP="006F2B43">
                        <w:pPr>
                          <w:jc w:val="both"/>
                          <w:rPr>
                            <w:bCs/>
                            <w:iCs/>
                            <w:sz w:val="18"/>
                            <w:szCs w:val="18"/>
                          </w:rPr>
                        </w:pPr>
                        <w:r w:rsidRPr="00FE1645">
                          <w:rPr>
                            <w:bCs/>
                            <w:iCs/>
                            <w:sz w:val="18"/>
                            <w:szCs w:val="18"/>
                          </w:rPr>
                          <w:t xml:space="preserve">SAVH </w:t>
                        </w:r>
                        <w:r w:rsidR="00530795">
                          <w:rPr>
                            <w:bCs/>
                            <w:iCs/>
                            <w:sz w:val="18"/>
                            <w:szCs w:val="18"/>
                          </w:rPr>
                          <w:t>3</w:t>
                        </w:r>
                      </w:p>
                      <w:p w14:paraId="3614DEBA" w14:textId="77777777" w:rsidR="00084485" w:rsidRPr="00FE1645" w:rsidRDefault="00084485" w:rsidP="006F2B43">
                        <w:pPr>
                          <w:rPr>
                            <w:bCs/>
                            <w:i/>
                            <w:iCs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235" o:spid="_x0000_s1044" type="#_x0000_t202" style="position:absolute;left:21031;top:12555;width:6858;height:6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" filled="f" stroked="f">
                  <v:textbox>
                    <w:txbxContent>
                      <w:p w14:paraId="04FF2CD0" w14:textId="77777777" w:rsidR="00084485" w:rsidRPr="00FE1645" w:rsidRDefault="00084485" w:rsidP="006F2B43">
                        <w:pPr>
                          <w:jc w:val="both"/>
                          <w:rPr>
                            <w:bCs/>
                            <w:iCs/>
                            <w:sz w:val="18"/>
                            <w:szCs w:val="18"/>
                          </w:rPr>
                        </w:pPr>
                        <w:r w:rsidRPr="00FE1645">
                          <w:rPr>
                            <w:bCs/>
                            <w:iCs/>
                            <w:sz w:val="18"/>
                            <w:szCs w:val="18"/>
                          </w:rPr>
                          <w:t xml:space="preserve">PB </w:t>
                        </w:r>
                        <w:r w:rsidR="00530795">
                          <w:rPr>
                            <w:bCs/>
                            <w:iCs/>
                            <w:sz w:val="18"/>
                            <w:szCs w:val="18"/>
                          </w:rPr>
                          <w:t>1</w:t>
                        </w:r>
                        <w:r w:rsidRPr="00FE1645">
                          <w:rPr>
                            <w:bCs/>
                            <w:iCs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4C66CDED" w14:textId="77777777" w:rsidR="00084485" w:rsidRPr="00FE1645" w:rsidRDefault="00084485" w:rsidP="006F2B43">
                        <w:pPr>
                          <w:jc w:val="both"/>
                          <w:rPr>
                            <w:bCs/>
                            <w:iCs/>
                            <w:sz w:val="18"/>
                            <w:szCs w:val="18"/>
                          </w:rPr>
                        </w:pPr>
                        <w:r w:rsidRPr="00FE1645">
                          <w:rPr>
                            <w:bCs/>
                            <w:iCs/>
                            <w:sz w:val="18"/>
                            <w:szCs w:val="18"/>
                          </w:rPr>
                          <w:t xml:space="preserve">GM+ </w:t>
                        </w:r>
                        <w:r w:rsidR="00530795">
                          <w:rPr>
                            <w:bCs/>
                            <w:iCs/>
                            <w:sz w:val="18"/>
                            <w:szCs w:val="18"/>
                          </w:rPr>
                          <w:t>2</w:t>
                        </w:r>
                      </w:p>
                      <w:p w14:paraId="1EF6D6F0" w14:textId="77777777" w:rsidR="00084485" w:rsidRPr="00FE1645" w:rsidRDefault="00084485" w:rsidP="006F2B43">
                        <w:pPr>
                          <w:jc w:val="both"/>
                          <w:rPr>
                            <w:bCs/>
                            <w:iCs/>
                            <w:sz w:val="18"/>
                            <w:szCs w:val="18"/>
                          </w:rPr>
                        </w:pPr>
                        <w:r w:rsidRPr="00FE1645">
                          <w:rPr>
                            <w:bCs/>
                            <w:iCs/>
                            <w:sz w:val="18"/>
                            <w:szCs w:val="18"/>
                          </w:rPr>
                          <w:t xml:space="preserve">SAVH </w:t>
                        </w:r>
                        <w:r w:rsidR="00530795">
                          <w:rPr>
                            <w:bCs/>
                            <w:iCs/>
                            <w:sz w:val="18"/>
                            <w:szCs w:val="18"/>
                          </w:rPr>
                          <w:t>3</w:t>
                        </w:r>
                      </w:p>
                      <w:p w14:paraId="7EA086DB" w14:textId="77777777" w:rsidR="00084485" w:rsidRPr="00FE1645" w:rsidRDefault="00084485" w:rsidP="006F2B43">
                        <w:pPr>
                          <w:jc w:val="both"/>
                          <w:rPr>
                            <w:bCs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FE1645">
                          <w:rPr>
                            <w:bCs/>
                            <w:i/>
                            <w:iCs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602" o:spid="_x0000_s1045" type="#_x0000_t202" style="position:absolute;left:21031;top:878;width:13144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FfV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" filled="f" stroked="f">
                  <v:textbox>
                    <w:txbxContent>
                      <w:p w14:paraId="30BAEE5D" w14:textId="77777777" w:rsidR="00084485" w:rsidRPr="007F578C" w:rsidRDefault="00084485" w:rsidP="006F2B43">
                        <w:pPr>
                          <w:jc w:val="both"/>
                          <w:rPr>
                            <w:bCs/>
                            <w:iCs/>
                          </w:rPr>
                        </w:pPr>
                        <w:r>
                          <w:rPr>
                            <w:bCs/>
                            <w:iCs/>
                          </w:rPr>
                          <w:t>Ang Mo Kio Ave 4</w:t>
                        </w:r>
                      </w:p>
                      <w:p w14:paraId="0E573896" w14:textId="77777777" w:rsidR="00084485" w:rsidRPr="007F578C" w:rsidRDefault="00084485" w:rsidP="006F2B43">
                        <w:pPr>
                          <w:jc w:val="both"/>
                          <w:rPr>
                            <w:bCs/>
                            <w:i/>
                            <w:iCs/>
                          </w:rPr>
                        </w:pPr>
                        <w:r w:rsidRPr="007F578C">
                          <w:rPr>
                            <w:bCs/>
                            <w:i/>
                            <w:iCs/>
                          </w:rPr>
                          <w:t xml:space="preserve"> </w:t>
                        </w:r>
                      </w:p>
                    </w:txbxContent>
                  </v:textbox>
                </v:shape>
                <v:group id="Group 660" o:spid="_x0000_s1046" style="position:absolute;left:25476;top:16637;width:1187;height:1289;rotation:-10479000fd" coordorigin="6915,11636" coordsize="187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">
                  <v:line id="Line 506" o:spid="_x0000_s1047" style="position:absolute;rotation:4704520fd;visibility:visible;mso-wrap-style:square" from="6818,11738" to="7021,117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"/>
                  <v:line id="Line 507" o:spid="_x0000_s1048" style="position:absolute;rotation:-4704520fd;flip:y;visibility:visible;mso-wrap-style:square" from="7009,11610" to="7009,117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"/>
                </v:group>
                <v:group id="Group 661" o:spid="_x0000_s1049" style="position:absolute;left:39509;top:16929;width:1111;height:1384;rotation:-10479000fd" coordorigin="5538,12341" coordsize="175,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">
                  <v:line id="Line 512" o:spid="_x0000_s1050" style="position:absolute;rotation:-7091960fd;visibility:visible;mso-wrap-style:square" from="5602,12450" to="5820,12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"/>
                  <v:line id="Line 513" o:spid="_x0000_s1051" style="position:absolute;rotation:7091960fd;flip:y;visibility:visible;mso-wrap-style:square" from="5626,12393" to="5626,12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"/>
                </v:group>
                <v:line id="Line 486" o:spid="_x0000_s1052" style="position:absolute;rotation:-5774480fd;visibility:visible;mso-wrap-style:square" from="17112,13964" to="37585,139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"/>
                <v:line id="Line 487" o:spid="_x0000_s1053" style="position:absolute;rotation:5774480fd;flip:x;visibility:visible;mso-wrap-style:square" from="24078,18593" to="52977,18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"/>
                <v:group id="Group 714" o:spid="_x0000_s1054" style="position:absolute;left:26606;top:4648;width:12002;height:27025;rotation:-9595260fd" coordorigin="5449,9743" coordsize="1890,4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">
                  <v:line id="Line 489" o:spid="_x0000_s1055" style="position:absolute;rotation:3820778fd;visibility:visible;mso-wrap-style:square" from="6339,10987" to="6340,127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"/>
                  <v:group id="Group 713" o:spid="_x0000_s1056" style="position:absolute;left:5717;top:9743;width:1338;height:4256" coordorigin="5717,9743" coordsize="1338,4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<v:line id="Line 524" o:spid="_x0000_s1057" style="position:absolute;rotation:3820778fd;visibility:visible;mso-wrap-style:square" from="6183,12082" to="6184,12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"/>
                    <v:line id="Line 525" o:spid="_x0000_s1058" style="position:absolute;rotation:3820778fd;visibility:visible;mso-wrap-style:square" from="6106,13068" to="7966,130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"/>
                    <v:line id="Line 488" o:spid="_x0000_s1059" style="position:absolute;rotation:3820778fd;visibility:visible;mso-wrap-style:square" from="6629,11039" to="6630,11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"/>
                    <v:line id="Line 522" o:spid="_x0000_s1060" style="position:absolute;rotation:3820778fd;visibility:visible;mso-wrap-style:square" from="4673,10787" to="6763,107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"/>
                  </v:group>
                  <v:line id="Line 706" o:spid="_x0000_s1061" style="position:absolute;rotation:3820778fd;visibility:visible;mso-wrap-style:square" from="6448,11175" to="6449,129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"/>
                </v:group>
                <v:line id="Line 539" o:spid="_x0000_s1062" style="position:absolute;rotation:-5821915fd;flip:x y;visibility:visible;mso-wrap-style:square" from="35026,9563" to="39052,95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" strokeweight=".5pt">
                  <v:stroke endarrow="open" endarrowlength="long"/>
                </v:line>
                <v:line id="Line 705" o:spid="_x0000_s1063" style="position:absolute;rotation:-5821915fd;flip:x y;visibility:visible;mso-wrap-style:square" from="33255,9587" to="37281,9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" strokeweight=".5pt">
                  <v:stroke endarrow="open" endarrowlength="long"/>
                </v:line>
                <v:line id="Line 710" o:spid="_x0000_s1064" style="position:absolute;rotation:-6292200fd;flip:x;visibility:visible;mso-wrap-style:square" from="28499,29298" to="32277,29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" strokeweight=".5pt">
                  <v:stroke endarrow="open" endarrowlength="long"/>
                </v:line>
                <v:line id="Line 711" o:spid="_x0000_s1065" style="position:absolute;rotation:-6292200fd;flip:x;visibility:visible;mso-wrap-style:square" from="26505,29349" to="30531,29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" strokeweight=".5pt">
                  <v:stroke endarrow="open" endarrowlength="long"/>
                </v:line>
                <v:line id="Line 725" o:spid="_x0000_s1066" style="position:absolute;rotation:-5774480fd;visibility:visible;mso-wrap-style:square" from="24949,24079" to="27235,25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"/>
                <v:line id="Line 726" o:spid="_x0000_s1067" style="position:absolute;rotation:-5774480fd;visibility:visible;mso-wrap-style:square" from="19805,31020" to="29990,31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"/>
                <v:line id="Line 727" o:spid="_x0000_s1068" style="position:absolute;rotation:5774480fd;flip:x;visibility:visible;mso-wrap-style:square" from="28072,22371" to="28079,236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"/>
                <v:line id="Line 728" o:spid="_x0000_s1069" style="position:absolute;rotation:-5774480fd;visibility:visible;mso-wrap-style:square" from="27191,21652" to="30099,21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"/>
                <v:line id="Line 729" o:spid="_x0000_s1070" style="position:absolute;rotation:-5774480fd;visibility:visible;mso-wrap-style:square" from="26186,21660" to="29095,21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"/>
                <v:line id="Line 730" o:spid="_x0000_s1071" style="position:absolute;rotation:5774480fd;flip:x;visibility:visible;mso-wrap-style:square" from="28244,19894" to="28251,20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"/>
                <v:shape id="Text Box 735" o:spid="_x0000_s1072" type="#_x0000_t202" style="position:absolute;left:8413;top:22498;width:13932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" filled="f" stroked="f">
                  <v:textbox>
                    <w:txbxContent>
                      <w:p w14:paraId="1CD3BFC7" w14:textId="77777777" w:rsidR="00084485" w:rsidRPr="00CF7C96" w:rsidRDefault="00084485" w:rsidP="006F2B4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Loop: 3m x11m </w:t>
                        </w:r>
                      </w:p>
                    </w:txbxContent>
                  </v:textbox>
                </v:shape>
                <v:shape id="Text Box 736" o:spid="_x0000_s1073" type="#_x0000_t202" style="position:absolute;left:26898;top:23647;width:3404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" filled="f" stroked="f">
                  <v:textbox>
                    <w:txbxContent>
                      <w:p w14:paraId="45198BA3" w14:textId="77777777" w:rsidR="00084485" w:rsidRPr="00CF7C96" w:rsidRDefault="00084485" w:rsidP="006F2B4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line id="Line 740" o:spid="_x0000_s1074" style="position:absolute;rotation:-5821915fd;visibility:visible;mso-wrap-style:square" from="22301,18230" to="24193,2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" strokeweight=".5pt">
                  <v:stroke endarrow="open" endarrowlength="long"/>
                </v:line>
                <v:shape id="Text Box 602" o:spid="_x0000_s1075" type="#_x0000_t202" style="position:absolute;left:34947;top:32661;width:13144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" filled="f" stroked="f">
                  <v:textbox>
                    <w:txbxContent>
                      <w:p w14:paraId="528BC75B" w14:textId="77777777" w:rsidR="00981E4C" w:rsidRDefault="00981E4C" w:rsidP="00981E4C">
                        <w:pPr>
                          <w:jc w:val="both"/>
                          <w:rPr>
                            <w:sz w:val="24"/>
                            <w:szCs w:val="24"/>
                          </w:rPr>
                        </w:pPr>
                        <w:r>
                          <w:t>Ang Mo Kio Ave 4</w:t>
                        </w:r>
                      </w:p>
                      <w:p w14:paraId="576BBF0E" w14:textId="77777777" w:rsidR="00981E4C" w:rsidRDefault="00981E4C" w:rsidP="00981E4C">
                        <w:pPr>
                          <w:jc w:val="both"/>
                        </w:pPr>
                        <w:r>
                          <w:rPr>
                            <w:i/>
                            <w:iCs/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0" allowOverlap="1" wp14:anchorId="0C6168D6" wp14:editId="0FFF9CE2">
                <wp:simplePos x="0" y="0"/>
                <wp:positionH relativeFrom="column">
                  <wp:posOffset>234315</wp:posOffset>
                </wp:positionH>
                <wp:positionV relativeFrom="paragraph">
                  <wp:posOffset>78105</wp:posOffset>
                </wp:positionV>
                <wp:extent cx="6532245" cy="3657600"/>
                <wp:effectExtent l="13335" t="12065" r="7620" b="6985"/>
                <wp:wrapNone/>
                <wp:docPr id="49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32245" cy="3657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BC348E" id="Rectangle 8" o:spid="_x0000_s1026" style="position:absolute;margin-left:18.45pt;margin-top:6.15pt;width:514.35pt;height:4in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" o:allowincell="f" filled="f"/>
            </w:pict>
          </mc:Fallback>
        </mc:AlternateContent>
      </w:r>
      <w:r w:rsidR="00FE0338">
        <w:rPr>
          <w:noProof/>
        </w:rPr>
        <w:br w:type="page"/>
      </w:r>
      <w:r w:rsidR="00FE0338">
        <w:rPr>
          <w:b/>
          <w:sz w:val="28"/>
          <w:u w:val="single"/>
        </w:rPr>
        <w:lastRenderedPageBreak/>
        <w:t>PHASING DIAGRAM</w:t>
      </w:r>
    </w:p>
    <w:p w14:paraId="398C4FED" w14:textId="77777777" w:rsidR="00FE0338" w:rsidRDefault="00FE0338"/>
    <w:p w14:paraId="56E30B17" w14:textId="77777777" w:rsidR="00FE0338" w:rsidRDefault="000668C6" w:rsidP="006B0F75">
      <w:pPr>
        <w:spacing w:after="12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</w:t>
      </w:r>
      <w:r w:rsidR="00FE0338">
        <w:rPr>
          <w:sz w:val="24"/>
        </w:rPr>
        <w:t xml:space="preserve"> </w:t>
      </w:r>
      <w:r w:rsidR="006B0F75">
        <w:rPr>
          <w:sz w:val="24"/>
        </w:rPr>
        <w:t xml:space="preserve">Intersection No: </w:t>
      </w:r>
      <w:r w:rsidR="00EC6101">
        <w:rPr>
          <w:sz w:val="24"/>
          <w:u w:val="single"/>
        </w:rPr>
        <w:t>9</w:t>
      </w:r>
      <w:r w:rsidR="002D6371">
        <w:rPr>
          <w:sz w:val="24"/>
          <w:u w:val="single"/>
        </w:rPr>
        <w:t>24</w:t>
      </w:r>
      <w:r w:rsidR="00546A57">
        <w:rPr>
          <w:sz w:val="24"/>
          <w:u w:val="single"/>
        </w:rPr>
        <w:t>1</w:t>
      </w:r>
    </w:p>
    <w:p w14:paraId="5F2D62F2" w14:textId="77777777" w:rsidR="00FE0338" w:rsidRDefault="00FE0338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648"/>
        <w:gridCol w:w="2700"/>
        <w:gridCol w:w="6660"/>
      </w:tblGrid>
      <w:tr w:rsidR="008725D2" w14:paraId="3C003E01" w14:textId="77777777">
        <w:trPr>
          <w:cantSplit/>
          <w:trHeight w:hRule="exact" w:val="520"/>
          <w:jc w:val="center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9C5D6" w14:textId="77777777" w:rsidR="008725D2" w:rsidRDefault="008725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267A079" w14:textId="77777777" w:rsidR="008725D2" w:rsidRDefault="00416900"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0" allowOverlap="1" wp14:anchorId="5C3233FC" wp14:editId="0D0138FF">
                      <wp:simplePos x="0" y="0"/>
                      <wp:positionH relativeFrom="column">
                        <wp:posOffset>1051560</wp:posOffset>
                      </wp:positionH>
                      <wp:positionV relativeFrom="paragraph">
                        <wp:posOffset>52070</wp:posOffset>
                      </wp:positionV>
                      <wp:extent cx="640080" cy="245745"/>
                      <wp:effectExtent l="3810" t="0" r="3810" b="4445"/>
                      <wp:wrapNone/>
                      <wp:docPr id="48" name="Text Box 1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0080" cy="2457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C39A7D3" w14:textId="77777777" w:rsidR="00084485" w:rsidRDefault="00084485">
                                  <w:r>
                                    <w:t>PIVOT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3233FC" id="Text Box 136" o:spid="_x0000_s1076" type="#_x0000_t202" style="position:absolute;margin-left:82.8pt;margin-top:4.1pt;width:50.4pt;height:19.3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" o:allowincell="f" filled="f" stroked="f">
                      <v:textbox>
                        <w:txbxContent>
                          <w:p w14:paraId="5C39A7D3" w14:textId="77777777" w:rsidR="00084485" w:rsidRDefault="00084485">
                            <w:r>
                              <w:t>PIVOT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660" w:type="dxa"/>
            <w:vMerge w:val="restart"/>
            <w:tcBorders>
              <w:left w:val="nil"/>
            </w:tcBorders>
          </w:tcPr>
          <w:p w14:paraId="7C841400" w14:textId="77777777" w:rsidR="008725D2" w:rsidRDefault="008725D2">
            <w:pPr>
              <w:rPr>
                <w:b/>
                <w:u w:val="single"/>
              </w:rPr>
            </w:pPr>
            <w:proofErr w:type="gramStart"/>
            <w:r>
              <w:rPr>
                <w:b/>
                <w:u w:val="single"/>
              </w:rPr>
              <w:t>NOTES:-</w:t>
            </w:r>
            <w:proofErr w:type="gramEnd"/>
          </w:p>
          <w:p w14:paraId="7200403A" w14:textId="77777777" w:rsidR="008725D2" w:rsidRDefault="008725D2">
            <w:pPr>
              <w:rPr>
                <w:b/>
                <w:u w:val="single"/>
              </w:rPr>
            </w:pPr>
          </w:p>
          <w:p w14:paraId="0EACF792" w14:textId="77777777" w:rsidR="00E53A15" w:rsidRPr="00DE438B" w:rsidRDefault="00E53A15" w:rsidP="008F2C86">
            <w:pPr>
              <w:numPr>
                <w:ilvl w:val="0"/>
                <w:numId w:val="4"/>
              </w:numPr>
              <w:spacing w:before="120" w:after="120"/>
              <w:jc w:val="both"/>
              <w:rPr>
                <w:sz w:val="22"/>
                <w:szCs w:val="22"/>
              </w:rPr>
            </w:pPr>
            <w:r w:rsidRPr="00DE438B">
              <w:rPr>
                <w:sz w:val="22"/>
                <w:szCs w:val="22"/>
              </w:rPr>
              <w:t>If phase change swit</w:t>
            </w:r>
            <w:r w:rsidR="00F40A9B" w:rsidRPr="00DE438B">
              <w:rPr>
                <w:sz w:val="22"/>
                <w:szCs w:val="22"/>
              </w:rPr>
              <w:t>ch is equal or more than TSM 15,</w:t>
            </w:r>
            <w:r w:rsidRPr="00DE438B">
              <w:rPr>
                <w:sz w:val="22"/>
                <w:szCs w:val="22"/>
              </w:rPr>
              <w:t xml:space="preserve"> </w:t>
            </w:r>
            <w:r w:rsidR="00F40A9B" w:rsidRPr="00DE438B">
              <w:rPr>
                <w:sz w:val="22"/>
                <w:szCs w:val="22"/>
              </w:rPr>
              <w:t>c</w:t>
            </w:r>
            <w:r w:rsidRPr="00DE438B">
              <w:rPr>
                <w:sz w:val="22"/>
                <w:szCs w:val="22"/>
              </w:rPr>
              <w:t>ontroller will send out MSS15 flag</w:t>
            </w:r>
            <w:r w:rsidR="001056F3" w:rsidRPr="00DE438B">
              <w:rPr>
                <w:sz w:val="22"/>
                <w:szCs w:val="22"/>
              </w:rPr>
              <w:t>.</w:t>
            </w:r>
          </w:p>
          <w:p w14:paraId="1CA25151" w14:textId="77777777" w:rsidR="008725D2" w:rsidRPr="00DE438B" w:rsidRDefault="00E53A15">
            <w:pPr>
              <w:numPr>
                <w:ilvl w:val="0"/>
                <w:numId w:val="4"/>
              </w:numPr>
              <w:spacing w:before="120" w:after="120"/>
              <w:jc w:val="both"/>
              <w:rPr>
                <w:sz w:val="22"/>
                <w:szCs w:val="22"/>
              </w:rPr>
            </w:pPr>
            <w:r w:rsidRPr="00DE438B">
              <w:rPr>
                <w:sz w:val="22"/>
                <w:szCs w:val="22"/>
              </w:rPr>
              <w:t>A phase is placed on permanent demand in all modes</w:t>
            </w:r>
            <w:r w:rsidR="001056F3" w:rsidRPr="00DE438B">
              <w:rPr>
                <w:sz w:val="22"/>
                <w:szCs w:val="22"/>
              </w:rPr>
              <w:t>.</w:t>
            </w:r>
          </w:p>
          <w:p w14:paraId="1A164986" w14:textId="77777777" w:rsidR="00071023" w:rsidRPr="00DE438B" w:rsidRDefault="008F2C86" w:rsidP="001F1D24">
            <w:pPr>
              <w:numPr>
                <w:ilvl w:val="0"/>
                <w:numId w:val="4"/>
              </w:numPr>
              <w:spacing w:before="120" w:after="120"/>
              <w:jc w:val="both"/>
              <w:rPr>
                <w:caps/>
                <w:sz w:val="22"/>
                <w:szCs w:val="22"/>
              </w:rPr>
            </w:pPr>
            <w:r w:rsidRPr="00DE438B">
              <w:rPr>
                <w:caps/>
                <w:sz w:val="22"/>
                <w:szCs w:val="22"/>
              </w:rPr>
              <w:t>PED</w:t>
            </w:r>
            <w:r w:rsidR="008725D2" w:rsidRPr="00DE438B">
              <w:rPr>
                <w:caps/>
                <w:sz w:val="22"/>
                <w:szCs w:val="22"/>
              </w:rPr>
              <w:t>1</w:t>
            </w:r>
            <w:r w:rsidR="00071023" w:rsidRPr="00DE438B">
              <w:rPr>
                <w:caps/>
                <w:sz w:val="22"/>
                <w:szCs w:val="22"/>
              </w:rPr>
              <w:t xml:space="preserve"> </w:t>
            </w:r>
            <w:r w:rsidR="00071023" w:rsidRPr="00DE438B">
              <w:rPr>
                <w:sz w:val="22"/>
                <w:szCs w:val="22"/>
              </w:rPr>
              <w:t xml:space="preserve">is </w:t>
            </w:r>
            <w:r w:rsidR="00A70B53" w:rsidRPr="00DE438B">
              <w:rPr>
                <w:sz w:val="22"/>
                <w:szCs w:val="22"/>
              </w:rPr>
              <w:t xml:space="preserve">introduced when Push Button </w:t>
            </w:r>
            <w:r w:rsidR="00530795">
              <w:rPr>
                <w:caps/>
                <w:sz w:val="22"/>
                <w:szCs w:val="22"/>
                <w:u w:val="single"/>
              </w:rPr>
              <w:t>1</w:t>
            </w:r>
            <w:r w:rsidR="00F22B83" w:rsidRPr="00DE438B">
              <w:rPr>
                <w:caps/>
                <w:sz w:val="22"/>
                <w:szCs w:val="22"/>
                <w:u w:val="single"/>
              </w:rPr>
              <w:t xml:space="preserve"> </w:t>
            </w:r>
            <w:r w:rsidR="00A70B53" w:rsidRPr="00DE438B">
              <w:rPr>
                <w:caps/>
                <w:sz w:val="22"/>
                <w:szCs w:val="22"/>
                <w:u w:val="single"/>
              </w:rPr>
              <w:t>/</w:t>
            </w:r>
            <w:r w:rsidR="00F22B83" w:rsidRPr="00DE438B">
              <w:rPr>
                <w:caps/>
                <w:sz w:val="22"/>
                <w:szCs w:val="22"/>
                <w:u w:val="single"/>
              </w:rPr>
              <w:t xml:space="preserve"> </w:t>
            </w:r>
            <w:r w:rsidR="00CC674B">
              <w:rPr>
                <w:caps/>
                <w:sz w:val="22"/>
                <w:szCs w:val="22"/>
                <w:u w:val="single"/>
              </w:rPr>
              <w:t>GM+</w:t>
            </w:r>
            <w:r w:rsidR="00F22B83" w:rsidRPr="00DE438B">
              <w:rPr>
                <w:caps/>
                <w:sz w:val="22"/>
                <w:szCs w:val="22"/>
                <w:u w:val="single"/>
              </w:rPr>
              <w:t xml:space="preserve"> </w:t>
            </w:r>
            <w:r w:rsidR="00530795">
              <w:rPr>
                <w:caps/>
                <w:sz w:val="22"/>
                <w:szCs w:val="22"/>
                <w:u w:val="single"/>
              </w:rPr>
              <w:t>2</w:t>
            </w:r>
            <w:r w:rsidR="00F22B83" w:rsidRPr="00DE438B">
              <w:rPr>
                <w:caps/>
                <w:sz w:val="22"/>
                <w:szCs w:val="22"/>
                <w:u w:val="single"/>
              </w:rPr>
              <w:t xml:space="preserve"> </w:t>
            </w:r>
            <w:r w:rsidR="00A70B53" w:rsidRPr="00DE438B">
              <w:rPr>
                <w:caps/>
                <w:sz w:val="22"/>
                <w:szCs w:val="22"/>
                <w:u w:val="single"/>
              </w:rPr>
              <w:t>/</w:t>
            </w:r>
            <w:r w:rsidR="00F22B83" w:rsidRPr="00DE438B">
              <w:rPr>
                <w:caps/>
                <w:sz w:val="22"/>
                <w:szCs w:val="22"/>
                <w:u w:val="single"/>
              </w:rPr>
              <w:t xml:space="preserve"> </w:t>
            </w:r>
            <w:r w:rsidR="00A70B53" w:rsidRPr="00DE438B">
              <w:rPr>
                <w:caps/>
                <w:sz w:val="22"/>
                <w:szCs w:val="22"/>
                <w:u w:val="single"/>
              </w:rPr>
              <w:t>SAVH</w:t>
            </w:r>
            <w:r w:rsidR="00F22B83" w:rsidRPr="00DE438B">
              <w:rPr>
                <w:caps/>
                <w:sz w:val="22"/>
                <w:szCs w:val="22"/>
                <w:u w:val="single"/>
              </w:rPr>
              <w:t xml:space="preserve"> </w:t>
            </w:r>
            <w:r w:rsidR="00530795">
              <w:rPr>
                <w:caps/>
                <w:sz w:val="22"/>
                <w:szCs w:val="22"/>
                <w:u w:val="single"/>
              </w:rPr>
              <w:t>3</w:t>
            </w:r>
            <w:r w:rsidR="001F1D24" w:rsidRPr="00DE438B">
              <w:rPr>
                <w:caps/>
                <w:sz w:val="22"/>
                <w:szCs w:val="22"/>
              </w:rPr>
              <w:t xml:space="preserve"> </w:t>
            </w:r>
            <w:r w:rsidR="00071023" w:rsidRPr="00DE438B">
              <w:rPr>
                <w:sz w:val="22"/>
                <w:szCs w:val="22"/>
              </w:rPr>
              <w:t>is activated.</w:t>
            </w:r>
          </w:p>
          <w:p w14:paraId="640F5CE3" w14:textId="77777777" w:rsidR="00071023" w:rsidRPr="00DE438B" w:rsidRDefault="00071023" w:rsidP="001F1D24">
            <w:pPr>
              <w:numPr>
                <w:ilvl w:val="0"/>
                <w:numId w:val="4"/>
              </w:numPr>
              <w:spacing w:before="120" w:after="120"/>
              <w:jc w:val="both"/>
              <w:rPr>
                <w:caps/>
                <w:sz w:val="22"/>
                <w:szCs w:val="22"/>
              </w:rPr>
            </w:pPr>
            <w:r w:rsidRPr="00DE438B">
              <w:rPr>
                <w:caps/>
                <w:sz w:val="22"/>
                <w:szCs w:val="22"/>
              </w:rPr>
              <w:t xml:space="preserve">ped2 </w:t>
            </w:r>
            <w:r w:rsidRPr="00DE438B">
              <w:rPr>
                <w:sz w:val="22"/>
                <w:szCs w:val="22"/>
              </w:rPr>
              <w:t>(Hidden)</w:t>
            </w:r>
            <w:r w:rsidRPr="00DE438B">
              <w:rPr>
                <w:caps/>
                <w:sz w:val="22"/>
                <w:szCs w:val="22"/>
              </w:rPr>
              <w:t xml:space="preserve"> </w:t>
            </w:r>
            <w:r w:rsidRPr="00DE438B">
              <w:rPr>
                <w:sz w:val="22"/>
                <w:szCs w:val="22"/>
              </w:rPr>
              <w:t xml:space="preserve">is introduced when </w:t>
            </w:r>
            <w:r w:rsidR="00CC674B">
              <w:rPr>
                <w:caps/>
                <w:sz w:val="22"/>
                <w:szCs w:val="22"/>
                <w:u w:val="single"/>
              </w:rPr>
              <w:t>GM+</w:t>
            </w:r>
            <w:r w:rsidR="00F22B83" w:rsidRPr="00DE438B">
              <w:rPr>
                <w:caps/>
                <w:sz w:val="22"/>
                <w:szCs w:val="22"/>
                <w:u w:val="single"/>
              </w:rPr>
              <w:t xml:space="preserve"> </w:t>
            </w:r>
            <w:r w:rsidR="00530795">
              <w:rPr>
                <w:caps/>
                <w:sz w:val="22"/>
                <w:szCs w:val="22"/>
                <w:u w:val="single"/>
              </w:rPr>
              <w:t>2</w:t>
            </w:r>
            <w:r w:rsidR="00F22B83" w:rsidRPr="00DE438B">
              <w:rPr>
                <w:caps/>
                <w:sz w:val="22"/>
                <w:szCs w:val="22"/>
                <w:u w:val="single"/>
              </w:rPr>
              <w:t xml:space="preserve"> </w:t>
            </w:r>
            <w:r w:rsidRPr="00DE438B">
              <w:rPr>
                <w:caps/>
                <w:sz w:val="22"/>
                <w:szCs w:val="22"/>
                <w:u w:val="single"/>
              </w:rPr>
              <w:t>/</w:t>
            </w:r>
            <w:r w:rsidR="00F22B83" w:rsidRPr="00DE438B">
              <w:rPr>
                <w:caps/>
                <w:sz w:val="22"/>
                <w:szCs w:val="22"/>
                <w:u w:val="single"/>
              </w:rPr>
              <w:t xml:space="preserve"> </w:t>
            </w:r>
            <w:r w:rsidRPr="00DE438B">
              <w:rPr>
                <w:caps/>
                <w:sz w:val="22"/>
                <w:szCs w:val="22"/>
                <w:u w:val="single"/>
              </w:rPr>
              <w:t>SAVH</w:t>
            </w:r>
            <w:r w:rsidR="00F22B83" w:rsidRPr="00DE438B">
              <w:rPr>
                <w:caps/>
                <w:sz w:val="22"/>
                <w:szCs w:val="22"/>
                <w:u w:val="single"/>
              </w:rPr>
              <w:t xml:space="preserve"> </w:t>
            </w:r>
            <w:r w:rsidR="00530795">
              <w:rPr>
                <w:caps/>
                <w:sz w:val="22"/>
                <w:szCs w:val="22"/>
                <w:u w:val="single"/>
              </w:rPr>
              <w:t>3</w:t>
            </w:r>
            <w:r w:rsidRPr="00DE438B">
              <w:rPr>
                <w:sz w:val="22"/>
                <w:szCs w:val="22"/>
              </w:rPr>
              <w:t xml:space="preserve"> is activated.</w:t>
            </w:r>
          </w:p>
          <w:p w14:paraId="3C6B6E0C" w14:textId="77777777" w:rsidR="008725D2" w:rsidRPr="00DE438B" w:rsidRDefault="001056F3">
            <w:pPr>
              <w:numPr>
                <w:ilvl w:val="0"/>
                <w:numId w:val="4"/>
              </w:numPr>
              <w:spacing w:before="120" w:after="120"/>
              <w:jc w:val="both"/>
              <w:rPr>
                <w:sz w:val="22"/>
                <w:szCs w:val="22"/>
              </w:rPr>
            </w:pPr>
            <w:r w:rsidRPr="00DE438B">
              <w:rPr>
                <w:sz w:val="22"/>
                <w:szCs w:val="22"/>
              </w:rPr>
              <w:t>In Police Control Mode, running A and B phase only</w:t>
            </w:r>
            <w:r w:rsidR="008725D2" w:rsidRPr="00DE438B">
              <w:rPr>
                <w:sz w:val="22"/>
                <w:szCs w:val="22"/>
              </w:rPr>
              <w:t>.</w:t>
            </w:r>
          </w:p>
          <w:p w14:paraId="00698653" w14:textId="77777777" w:rsidR="001056F3" w:rsidRPr="00DE438B" w:rsidRDefault="001056F3" w:rsidP="001056F3">
            <w:pPr>
              <w:numPr>
                <w:ilvl w:val="0"/>
                <w:numId w:val="4"/>
              </w:numPr>
              <w:tabs>
                <w:tab w:val="clear" w:pos="360"/>
              </w:tabs>
              <w:spacing w:before="120" w:after="120"/>
              <w:jc w:val="both"/>
              <w:rPr>
                <w:sz w:val="22"/>
                <w:szCs w:val="22"/>
              </w:rPr>
            </w:pPr>
            <w:r w:rsidRPr="00DE438B">
              <w:rPr>
                <w:sz w:val="22"/>
                <w:szCs w:val="22"/>
              </w:rPr>
              <w:t xml:space="preserve">In </w:t>
            </w:r>
            <w:proofErr w:type="spellStart"/>
            <w:r w:rsidRPr="00DE438B">
              <w:rPr>
                <w:sz w:val="22"/>
                <w:szCs w:val="22"/>
              </w:rPr>
              <w:t>Masterlink</w:t>
            </w:r>
            <w:proofErr w:type="spellEnd"/>
            <w:r w:rsidRPr="00DE438B">
              <w:rPr>
                <w:sz w:val="22"/>
                <w:szCs w:val="22"/>
              </w:rPr>
              <w:t xml:space="preserve"> Mode, PED1 is auto called</w:t>
            </w:r>
            <w:r w:rsidR="00F40A9B" w:rsidRPr="00DE438B">
              <w:rPr>
                <w:sz w:val="22"/>
                <w:szCs w:val="22"/>
              </w:rPr>
              <w:t xml:space="preserve"> if Y- flag is on</w:t>
            </w:r>
            <w:r w:rsidRPr="00DE438B">
              <w:rPr>
                <w:sz w:val="22"/>
                <w:szCs w:val="22"/>
              </w:rPr>
              <w:t>.</w:t>
            </w:r>
          </w:p>
          <w:p w14:paraId="6B52C7F6" w14:textId="77777777" w:rsidR="008F65DB" w:rsidRDefault="001056F3">
            <w:pPr>
              <w:numPr>
                <w:ilvl w:val="0"/>
                <w:numId w:val="4"/>
              </w:numPr>
              <w:spacing w:before="120" w:after="120"/>
              <w:jc w:val="both"/>
              <w:rPr>
                <w:sz w:val="22"/>
                <w:szCs w:val="22"/>
              </w:rPr>
            </w:pPr>
            <w:r w:rsidRPr="00DE438B">
              <w:rPr>
                <w:sz w:val="22"/>
                <w:szCs w:val="22"/>
              </w:rPr>
              <w:t>In</w:t>
            </w:r>
            <w:r w:rsidR="008725D2" w:rsidRPr="00DE438B">
              <w:rPr>
                <w:sz w:val="22"/>
                <w:szCs w:val="22"/>
              </w:rPr>
              <w:t xml:space="preserve"> </w:t>
            </w:r>
            <w:proofErr w:type="spellStart"/>
            <w:r w:rsidRPr="00DE438B">
              <w:rPr>
                <w:sz w:val="22"/>
                <w:szCs w:val="22"/>
              </w:rPr>
              <w:t>Flexilink</w:t>
            </w:r>
            <w:proofErr w:type="spellEnd"/>
            <w:r w:rsidRPr="00DE438B">
              <w:rPr>
                <w:sz w:val="22"/>
                <w:szCs w:val="22"/>
              </w:rPr>
              <w:t xml:space="preserve"> Mode, PED1 is auto called</w:t>
            </w:r>
            <w:r w:rsidR="00F40A9B" w:rsidRPr="00DE438B">
              <w:rPr>
                <w:sz w:val="22"/>
                <w:szCs w:val="22"/>
              </w:rPr>
              <w:t xml:space="preserve"> if Y+ flag is on</w:t>
            </w:r>
            <w:r w:rsidRPr="00DE438B">
              <w:rPr>
                <w:sz w:val="22"/>
                <w:szCs w:val="22"/>
              </w:rPr>
              <w:t>.</w:t>
            </w:r>
          </w:p>
          <w:p w14:paraId="61CE0FD8" w14:textId="77777777" w:rsidR="002D25CE" w:rsidRPr="002D25CE" w:rsidRDefault="002D25CE" w:rsidP="002D25CE">
            <w:pPr>
              <w:numPr>
                <w:ilvl w:val="0"/>
                <w:numId w:val="4"/>
              </w:numPr>
              <w:spacing w:before="120" w:after="120"/>
              <w:jc w:val="both"/>
              <w:rPr>
                <w:sz w:val="22"/>
                <w:szCs w:val="22"/>
              </w:rPr>
            </w:pPr>
            <w:r w:rsidRPr="002D25CE">
              <w:rPr>
                <w:rFonts w:cs="Arial"/>
                <w:sz w:val="24"/>
                <w:szCs w:val="24"/>
              </w:rPr>
              <w:t>SG</w:t>
            </w:r>
            <w:r w:rsidR="000B27FC">
              <w:rPr>
                <w:rFonts w:cs="Arial"/>
                <w:sz w:val="24"/>
                <w:szCs w:val="24"/>
              </w:rPr>
              <w:t>5</w:t>
            </w:r>
            <w:r w:rsidRPr="002D25CE">
              <w:rPr>
                <w:rFonts w:cs="Arial"/>
                <w:sz w:val="24"/>
                <w:szCs w:val="24"/>
              </w:rPr>
              <w:t>GM+, PED2 will be hidden.</w:t>
            </w:r>
          </w:p>
          <w:p w14:paraId="3942B3DA" w14:textId="77777777" w:rsidR="002D25CE" w:rsidRPr="002D25CE" w:rsidRDefault="002D25CE" w:rsidP="002D25CE">
            <w:pPr>
              <w:numPr>
                <w:ilvl w:val="0"/>
                <w:numId w:val="4"/>
              </w:numPr>
              <w:spacing w:before="120" w:after="120"/>
              <w:jc w:val="both"/>
              <w:rPr>
                <w:sz w:val="22"/>
                <w:szCs w:val="22"/>
              </w:rPr>
            </w:pPr>
            <w:r w:rsidRPr="002D25CE">
              <w:rPr>
                <w:rFonts w:cs="Arial"/>
                <w:sz w:val="24"/>
                <w:szCs w:val="24"/>
              </w:rPr>
              <w:t xml:space="preserve">Any GM+ Faulty =&gt; PED 7, </w:t>
            </w:r>
            <w:r w:rsidRPr="002D25CE">
              <w:rPr>
                <w:rFonts w:cs="Arial"/>
                <w:b/>
                <w:sz w:val="24"/>
                <w:szCs w:val="24"/>
              </w:rPr>
              <w:t>PB Faulty.</w:t>
            </w:r>
          </w:p>
          <w:p w14:paraId="4EFA78A1" w14:textId="77777777" w:rsidR="00E53A15" w:rsidRDefault="00E53A15" w:rsidP="00E53A15">
            <w:pPr>
              <w:spacing w:before="120" w:after="120"/>
              <w:jc w:val="both"/>
            </w:pPr>
          </w:p>
          <w:p w14:paraId="79F2886F" w14:textId="77777777" w:rsidR="0090301F" w:rsidRDefault="0090301F" w:rsidP="001056F3">
            <w:pPr>
              <w:spacing w:before="120" w:after="120"/>
              <w:jc w:val="both"/>
            </w:pPr>
          </w:p>
          <w:p w14:paraId="68690342" w14:textId="77777777" w:rsidR="008F65DB" w:rsidRPr="008F65DB" w:rsidRDefault="008F65DB" w:rsidP="008F65DB"/>
          <w:p w14:paraId="1FAEDB69" w14:textId="77777777" w:rsidR="008F65DB" w:rsidRPr="008F65DB" w:rsidRDefault="008F65DB" w:rsidP="008F65DB"/>
          <w:p w14:paraId="12241C38" w14:textId="77777777" w:rsidR="008F65DB" w:rsidRPr="008F65DB" w:rsidRDefault="008F65DB" w:rsidP="008F65DB"/>
          <w:p w14:paraId="0E5B585A" w14:textId="77777777" w:rsidR="008F65DB" w:rsidRPr="008F65DB" w:rsidRDefault="008F65DB" w:rsidP="008F65DB"/>
          <w:p w14:paraId="61593D86" w14:textId="77777777" w:rsidR="008F65DB" w:rsidRPr="008F65DB" w:rsidRDefault="008F65DB" w:rsidP="008F65DB"/>
          <w:p w14:paraId="379A2CCD" w14:textId="77777777" w:rsidR="008F65DB" w:rsidRPr="008F65DB" w:rsidRDefault="008F65DB" w:rsidP="008F65DB"/>
          <w:p w14:paraId="30B57643" w14:textId="77777777" w:rsidR="008F65DB" w:rsidRPr="008F65DB" w:rsidRDefault="008F65DB" w:rsidP="008F65DB"/>
          <w:p w14:paraId="3C86AE40" w14:textId="77777777" w:rsidR="008F65DB" w:rsidRPr="008F65DB" w:rsidRDefault="008F65DB" w:rsidP="008F65DB"/>
          <w:p w14:paraId="15D792C9" w14:textId="77777777" w:rsidR="008F65DB" w:rsidRPr="008F65DB" w:rsidRDefault="008F65DB" w:rsidP="008F65DB"/>
          <w:p w14:paraId="0A26F214" w14:textId="77777777" w:rsidR="008F65DB" w:rsidRPr="008F65DB" w:rsidRDefault="008F65DB" w:rsidP="008F65DB"/>
          <w:p w14:paraId="1321A091" w14:textId="77777777" w:rsidR="008F65DB" w:rsidRPr="008F65DB" w:rsidRDefault="008F65DB" w:rsidP="008F65DB"/>
          <w:p w14:paraId="0C19901A" w14:textId="77777777" w:rsidR="008F65DB" w:rsidRPr="008F65DB" w:rsidRDefault="008F65DB" w:rsidP="008F65DB"/>
          <w:p w14:paraId="4BB9FC7A" w14:textId="77777777" w:rsidR="008F65DB" w:rsidRPr="008F65DB" w:rsidRDefault="008F65DB" w:rsidP="008F65DB"/>
          <w:p w14:paraId="3917B5A7" w14:textId="77777777" w:rsidR="008F65DB" w:rsidRPr="008F65DB" w:rsidRDefault="008F65DB" w:rsidP="008F65DB"/>
          <w:p w14:paraId="5DA09FA2" w14:textId="77777777" w:rsidR="008F65DB" w:rsidRPr="008F65DB" w:rsidRDefault="008F65DB" w:rsidP="008F65DB"/>
          <w:p w14:paraId="7618ED21" w14:textId="77777777" w:rsidR="008F65DB" w:rsidRPr="008F65DB" w:rsidRDefault="002D661A" w:rsidP="002700BA">
            <w:pPr>
              <w:tabs>
                <w:tab w:val="left" w:pos="5695"/>
              </w:tabs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02F43813" wp14:editId="6E17F589">
                      <wp:extent cx="2628900" cy="1762760"/>
                      <wp:effectExtent l="0" t="0" r="3175" b="635"/>
                      <wp:docPr id="671" name="Canvas 67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F49D570" id="Canvas 671" o:spid="_x0000_s1026" editas="canvas" style="width:207pt;height:138.8pt;mso-position-horizontal-relative:char;mso-position-vertical-relative:line" coordsize="26289,176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">
                      <v:shape id="_x0000_s1027" type="#_x0000_t75" style="position:absolute;width:26289;height:17627;visibility:visible;mso-wrap-style:square">
                        <v:fill o:detectmouseclick="t"/>
                        <v:path o:connecttype="none"/>
                      </v:shape>
                      <w10:anchorlock/>
                    </v:group>
                  </w:pict>
                </mc:Fallback>
              </mc:AlternateContent>
            </w:r>
            <w:r w:rsidR="002700BA">
              <w:rPr>
                <w:noProof/>
              </w:rPr>
              <w:tab/>
            </w:r>
          </w:p>
          <w:p w14:paraId="354DFEAE" w14:textId="77777777" w:rsidR="008F65DB" w:rsidRPr="008F65DB" w:rsidRDefault="008F65DB" w:rsidP="008F65DB"/>
          <w:p w14:paraId="0C301E13" w14:textId="77777777" w:rsidR="008F65DB" w:rsidRPr="008F65DB" w:rsidRDefault="008F65DB" w:rsidP="008F65DB"/>
          <w:p w14:paraId="2CFE6F9B" w14:textId="77777777" w:rsidR="008F65DB" w:rsidRPr="008F65DB" w:rsidRDefault="008F65DB" w:rsidP="008F65DB"/>
          <w:p w14:paraId="380C69B2" w14:textId="77777777" w:rsidR="008F65DB" w:rsidRPr="008F65DB" w:rsidRDefault="008F65DB" w:rsidP="008F65DB"/>
          <w:p w14:paraId="4F3FAA14" w14:textId="77777777" w:rsidR="008F65DB" w:rsidRPr="008F65DB" w:rsidRDefault="008F65DB" w:rsidP="008F65DB"/>
          <w:p w14:paraId="586CA7FE" w14:textId="77777777" w:rsidR="008F65DB" w:rsidRDefault="008F65DB" w:rsidP="008F65DB"/>
          <w:p w14:paraId="5B75963C" w14:textId="77777777" w:rsidR="008F65DB" w:rsidRDefault="008F65DB" w:rsidP="008F65DB"/>
          <w:p w14:paraId="49116944" w14:textId="77777777" w:rsidR="008725D2" w:rsidRPr="008F65DB" w:rsidRDefault="008725D2" w:rsidP="008F65DB">
            <w:pPr>
              <w:jc w:val="center"/>
            </w:pPr>
          </w:p>
        </w:tc>
      </w:tr>
      <w:tr w:rsidR="008725D2" w14:paraId="0BB52188" w14:textId="77777777">
        <w:trPr>
          <w:cantSplit/>
          <w:trHeight w:hRule="exact" w:val="2600"/>
          <w:jc w:val="center"/>
        </w:trPr>
        <w:tc>
          <w:tcPr>
            <w:tcW w:w="334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78035" w14:textId="77777777" w:rsidR="00905E3E" w:rsidRDefault="00FB599C">
            <w:pPr>
              <w:rPr>
                <w:noProof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2833714C" wp14:editId="588E49FF">
                      <wp:simplePos x="0" y="0"/>
                      <wp:positionH relativeFrom="column">
                        <wp:posOffset>1287846</wp:posOffset>
                      </wp:positionH>
                      <wp:positionV relativeFrom="paragraph">
                        <wp:posOffset>33655</wp:posOffset>
                      </wp:positionV>
                      <wp:extent cx="220980" cy="240030"/>
                      <wp:effectExtent l="0" t="3810" r="635" b="3810"/>
                      <wp:wrapNone/>
                      <wp:docPr id="44" name="Text Box 2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0980" cy="2400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69DCAD6" w14:textId="77777777" w:rsidR="00084485" w:rsidRPr="007D0F86" w:rsidRDefault="000B27FC" w:rsidP="0063048E">
                                  <w:r>
                                    <w:t>2</w:t>
                                  </w:r>
                                </w:p>
                                <w:p w14:paraId="0E7B3323" w14:textId="77777777" w:rsidR="00084485" w:rsidRPr="0096666E" w:rsidRDefault="00084485" w:rsidP="0063048E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33714C" id="Text Box 242" o:spid="_x0000_s1077" type="#_x0000_t202" style="position:absolute;margin-left:101.4pt;margin-top:2.65pt;width:17.4pt;height:18.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" filled="f" stroked="f">
                      <v:textbox>
                        <w:txbxContent>
                          <w:p w14:paraId="269DCAD6" w14:textId="77777777" w:rsidR="00084485" w:rsidRPr="007D0F86" w:rsidRDefault="000B27FC" w:rsidP="0063048E">
                            <w:r>
                              <w:t>2</w:t>
                            </w:r>
                          </w:p>
                          <w:p w14:paraId="0E7B3323" w14:textId="77777777" w:rsidR="00084485" w:rsidRPr="0096666E" w:rsidRDefault="00084485" w:rsidP="0063048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D661A">
              <w:rPr>
                <w:noProof/>
                <w:sz w:val="28"/>
                <w:lang w:val="en-US" w:eastAsia="en-US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 wp14:anchorId="65B9B039" wp14:editId="1FAA6CD3">
                      <wp:simplePos x="0" y="0"/>
                      <wp:positionH relativeFrom="column">
                        <wp:posOffset>469900</wp:posOffset>
                      </wp:positionH>
                      <wp:positionV relativeFrom="paragraph">
                        <wp:posOffset>292735</wp:posOffset>
                      </wp:positionV>
                      <wp:extent cx="1085850" cy="677545"/>
                      <wp:effectExtent l="0" t="125730" r="0" b="131445"/>
                      <wp:wrapNone/>
                      <wp:docPr id="45" name="Group 5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rot="3957436">
                                <a:off x="0" y="0"/>
                                <a:ext cx="1085850" cy="677545"/>
                                <a:chOff x="1353" y="3055"/>
                                <a:chExt cx="2339" cy="1261"/>
                              </a:xfrm>
                            </wpg:grpSpPr>
                            <wps:wsp>
                              <wps:cNvPr id="46" name="Line 560"/>
                              <wps:cNvCnPr>
                                <a:cxnSpLocks noChangeShapeType="1"/>
                              </wps:cNvCnPr>
                              <wps:spPr bwMode="auto">
                                <a:xfrm rot="1506194">
                                  <a:off x="1353" y="3055"/>
                                  <a:ext cx="143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arrow" w="med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" name="Line 561"/>
                              <wps:cNvCnPr>
                                <a:cxnSpLocks noChangeShapeType="1"/>
                              </wps:cNvCnPr>
                              <wps:spPr bwMode="auto">
                                <a:xfrm rot="1506194" flipH="1">
                                  <a:off x="2253" y="4315"/>
                                  <a:ext cx="143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arrow" w="med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EB50731" id="Group 571" o:spid="_x0000_s1026" style="position:absolute;margin-left:37pt;margin-top:23.05pt;width:85.5pt;height:53.35pt;rotation:4322575fd;z-index:251666432" coordorigin="1353,3055" coordsize="2339,1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">
                      <v:line id="Line 560" o:spid="_x0000_s1027" style="position:absolute;rotation:1645165fd;visibility:visible;mso-wrap-style:square" from="1353,3055" to="2792,3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">
                        <v:stroke endarrow="open" endarrowlength="long"/>
                      </v:line>
                      <v:line id="Line 561" o:spid="_x0000_s1028" style="position:absolute;rotation:-1645165fd;flip:x;visibility:visible;mso-wrap-style:square" from="2253,4315" to="3692,43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">
                        <v:stroke endarrow="open" endarrowlength="long"/>
                      </v:line>
                    </v:group>
                  </w:pict>
                </mc:Fallback>
              </mc:AlternateContent>
            </w:r>
          </w:p>
          <w:p w14:paraId="67DE54E8" w14:textId="77777777" w:rsidR="00905E3E" w:rsidRPr="00905E3E" w:rsidRDefault="00905E3E" w:rsidP="00905E3E"/>
          <w:p w14:paraId="576C3899" w14:textId="77777777" w:rsidR="00905E3E" w:rsidRPr="00905E3E" w:rsidRDefault="00905E3E" w:rsidP="00905E3E"/>
          <w:p w14:paraId="6DC42A22" w14:textId="77777777" w:rsidR="00905E3E" w:rsidRPr="00905E3E" w:rsidRDefault="00905E3E" w:rsidP="00905E3E"/>
          <w:p w14:paraId="1991516A" w14:textId="77777777" w:rsidR="00905E3E" w:rsidRDefault="00905E3E" w:rsidP="00905E3E"/>
          <w:p w14:paraId="76ED1B1C" w14:textId="77777777" w:rsidR="008725D2" w:rsidRPr="00905E3E" w:rsidRDefault="002D661A" w:rsidP="00905E3E">
            <w:pPr>
              <w:ind w:firstLine="720"/>
            </w:pPr>
            <w:r>
              <w:rPr>
                <w:noProof/>
                <w:sz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81DA6A1" wp14:editId="548E4F5F">
                      <wp:simplePos x="0" y="0"/>
                      <wp:positionH relativeFrom="column">
                        <wp:posOffset>502920</wp:posOffset>
                      </wp:positionH>
                      <wp:positionV relativeFrom="paragraph">
                        <wp:posOffset>290195</wp:posOffset>
                      </wp:positionV>
                      <wp:extent cx="220980" cy="237490"/>
                      <wp:effectExtent l="0" t="0" r="0" b="635"/>
                      <wp:wrapNone/>
                      <wp:docPr id="43" name="Text Box 3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0980" cy="2374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8FE7474" w14:textId="77777777" w:rsidR="00084485" w:rsidRPr="0096666E" w:rsidRDefault="00084485" w:rsidP="007D0F86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1DA6A1" id="Text Box 351" o:spid="_x0000_s1078" type="#_x0000_t202" style="position:absolute;left:0;text-align:left;margin-left:39.6pt;margin-top:22.85pt;width:17.4pt;height:18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" filled="f" stroked="f">
                      <v:textbox>
                        <w:txbxContent>
                          <w:p w14:paraId="78FE7474" w14:textId="77777777" w:rsidR="00084485" w:rsidRPr="0096666E" w:rsidRDefault="00084485" w:rsidP="007D0F8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660" w:type="dxa"/>
            <w:vMerge/>
            <w:tcBorders>
              <w:left w:val="nil"/>
            </w:tcBorders>
          </w:tcPr>
          <w:p w14:paraId="0135E594" w14:textId="77777777" w:rsidR="008725D2" w:rsidRDefault="008725D2">
            <w:pPr>
              <w:rPr>
                <w:b/>
                <w:u w:val="single"/>
              </w:rPr>
            </w:pPr>
          </w:p>
        </w:tc>
      </w:tr>
      <w:tr w:rsidR="008725D2" w14:paraId="27A4B2BE" w14:textId="77777777">
        <w:trPr>
          <w:cantSplit/>
          <w:trHeight w:val="520"/>
          <w:jc w:val="center"/>
        </w:trPr>
        <w:tc>
          <w:tcPr>
            <w:tcW w:w="64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40BD0" w14:textId="77777777" w:rsidR="008725D2" w:rsidRDefault="008725D2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B</w:t>
            </w:r>
          </w:p>
        </w:tc>
        <w:tc>
          <w:tcPr>
            <w:tcW w:w="2700" w:type="dxa"/>
            <w:tcBorders>
              <w:left w:val="single" w:sz="4" w:space="0" w:color="auto"/>
              <w:right w:val="single" w:sz="4" w:space="0" w:color="auto"/>
            </w:tcBorders>
          </w:tcPr>
          <w:p w14:paraId="67D612C0" w14:textId="77777777" w:rsidR="008725D2" w:rsidRDefault="008725D2">
            <w:pPr>
              <w:pStyle w:val="Header"/>
              <w:tabs>
                <w:tab w:val="clear" w:pos="4320"/>
                <w:tab w:val="clear" w:pos="8640"/>
              </w:tabs>
              <w:rPr>
                <w:noProof/>
              </w:rPr>
            </w:pPr>
          </w:p>
        </w:tc>
        <w:tc>
          <w:tcPr>
            <w:tcW w:w="6660" w:type="dxa"/>
            <w:vMerge/>
            <w:tcBorders>
              <w:left w:val="nil"/>
            </w:tcBorders>
          </w:tcPr>
          <w:p w14:paraId="1A9A2C5D" w14:textId="77777777" w:rsidR="008725D2" w:rsidRDefault="008725D2">
            <w:pPr>
              <w:pStyle w:val="Header"/>
            </w:pPr>
          </w:p>
        </w:tc>
      </w:tr>
      <w:tr w:rsidR="008725D2" w14:paraId="727B7E26" w14:textId="77777777">
        <w:trPr>
          <w:cantSplit/>
          <w:trHeight w:hRule="exact" w:val="2600"/>
          <w:jc w:val="center"/>
        </w:trPr>
        <w:tc>
          <w:tcPr>
            <w:tcW w:w="334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9FD62" w14:textId="77777777" w:rsidR="00965B9E" w:rsidRDefault="00965B9E">
            <w:pPr>
              <w:pStyle w:val="Header"/>
              <w:tabs>
                <w:tab w:val="clear" w:pos="4320"/>
                <w:tab w:val="clear" w:pos="8640"/>
              </w:tabs>
              <w:rPr>
                <w:noProof/>
              </w:rPr>
            </w:pPr>
          </w:p>
          <w:p w14:paraId="212A9B0E" w14:textId="77777777" w:rsidR="00965B9E" w:rsidRPr="00965B9E" w:rsidRDefault="002D661A" w:rsidP="00965B9E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 wp14:anchorId="7287C407" wp14:editId="5D783C8C">
                      <wp:simplePos x="0" y="0"/>
                      <wp:positionH relativeFrom="column">
                        <wp:posOffset>694690</wp:posOffset>
                      </wp:positionH>
                      <wp:positionV relativeFrom="paragraph">
                        <wp:posOffset>-3175</wp:posOffset>
                      </wp:positionV>
                      <wp:extent cx="708660" cy="1322070"/>
                      <wp:effectExtent l="41910" t="0" r="11430" b="0"/>
                      <wp:wrapNone/>
                      <wp:docPr id="35" name="Group 6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rot="-41999641">
                                <a:off x="0" y="0"/>
                                <a:ext cx="708660" cy="1322070"/>
                                <a:chOff x="2245" y="5534"/>
                                <a:chExt cx="1116" cy="2082"/>
                              </a:xfrm>
                            </wpg:grpSpPr>
                            <wps:wsp>
                              <wps:cNvPr id="36" name="Line 562"/>
                              <wps:cNvCnPr>
                                <a:cxnSpLocks noChangeShapeType="1"/>
                              </wps:cNvCnPr>
                              <wps:spPr bwMode="auto">
                                <a:xfrm rot="-6577191">
                                  <a:off x="2803" y="6102"/>
                                  <a:ext cx="0" cy="111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 type="arrow" w="med" len="lg"/>
                                  <a:tailEnd type="arrow" w="med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37" name="Group 566"/>
                              <wpg:cNvGrpSpPr>
                                <a:grpSpLocks/>
                              </wpg:cNvGrpSpPr>
                              <wpg:grpSpPr bwMode="auto">
                                <a:xfrm rot="4183396">
                                  <a:off x="2703" y="5563"/>
                                  <a:ext cx="418" cy="360"/>
                                  <a:chOff x="2421" y="9184"/>
                                  <a:chExt cx="900" cy="360"/>
                                </a:xfrm>
                              </wpg:grpSpPr>
                              <wps:wsp>
                                <wps:cNvPr id="38" name="Line 56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421" y="9364"/>
                                    <a:ext cx="90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9" name="Line 56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321" y="9184"/>
                                    <a:ext cx="0" cy="36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40" name="Group 647"/>
                              <wpg:cNvGrpSpPr>
                                <a:grpSpLocks/>
                              </wpg:cNvGrpSpPr>
                              <wpg:grpSpPr bwMode="auto">
                                <a:xfrm rot="-6616604">
                                  <a:off x="2509" y="7229"/>
                                  <a:ext cx="414" cy="360"/>
                                  <a:chOff x="2421" y="9184"/>
                                  <a:chExt cx="900" cy="360"/>
                                </a:xfrm>
                              </wpg:grpSpPr>
                              <wps:wsp>
                                <wps:cNvPr id="41" name="Line 64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421" y="9364"/>
                                    <a:ext cx="90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2" name="Line 64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321" y="9184"/>
                                    <a:ext cx="0" cy="36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66A136E" id="Group 659" o:spid="_x0000_s1026" style="position:absolute;margin-left:54.7pt;margin-top:-.25pt;width:55.8pt;height:104.1pt;rotation:1311112fd;z-index:251669504" coordorigin="2245,5534" coordsize="1116,20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">
                      <v:line id="Line 562" o:spid="_x0000_s1027" style="position:absolute;rotation:-7184046fd;visibility:visible;mso-wrap-style:square" from="2803,6102" to="2803,72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">
                        <v:stroke dashstyle="dash" startarrow="open" startarrowlength="long" endarrow="open" endarrowlength="long"/>
                      </v:line>
                      <v:group id="Group 566" o:spid="_x0000_s1028" style="position:absolute;left:2703;top:5563;width:418;height:360;rotation:4569384fd" coordorigin="2421,9184" coordsize="90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">
                        <v:line id="Line 567" o:spid="_x0000_s1029" style="position:absolute;visibility:visible;mso-wrap-style:square" from="2421,9364" to="3321,93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lvu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"/>
                        <v:line id="Line 568" o:spid="_x0000_s1030" style="position:absolute;visibility:visible;mso-wrap-style:square" from="3321,9184" to="3321,9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"/>
                      </v:group>
                      <v:group id="Group 647" o:spid="_x0000_s1031" style="position:absolute;left:2509;top:7229;width:414;height:360;rotation:-7227096fd" coordorigin="2421,9184" coordsize="90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">
                        <v:line id="Line 648" o:spid="_x0000_s1032" style="position:absolute;visibility:visible;mso-wrap-style:square" from="2421,9364" to="3321,93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"/>
                        <v:line id="Line 649" o:spid="_x0000_s1033" style="position:absolute;visibility:visible;mso-wrap-style:square" from="3321,9184" to="3321,9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B95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vA8gb8v8QfIxS8AAAD//wMAUEsBAi0AFAAGAAgAAAAhANvh9svuAAAAhQEAABMAAAAAAAAA&#10;AAAAAAAAAAAAAFtDb250ZW50X1R5cGVzXS54bWxQSwECLQAUAAYACAAAACEAWvQsW78AAAAVAQAA&#10;CwAAAAAAAAAAAAAAAAAfAQAAX3JlbHMvLnJlbHNQSwECLQAUAAYACAAAACEANwwfecYAAADbAAAA&#10;DwAAAAAAAAAAAAAAAAAHAgAAZHJzL2Rvd25yZXYueG1sUEsFBgAAAAADAAMAtwAAAPoCAAAAAA==&#10;"/>
                      </v:group>
                    </v:group>
                  </w:pict>
                </mc:Fallback>
              </mc:AlternateContent>
            </w:r>
          </w:p>
          <w:p w14:paraId="7A8B24B3" w14:textId="77777777" w:rsidR="00965B9E" w:rsidRDefault="00965B9E" w:rsidP="00965B9E"/>
          <w:p w14:paraId="470BE535" w14:textId="77777777" w:rsidR="008725D2" w:rsidRPr="00965B9E" w:rsidRDefault="00530795" w:rsidP="00965B9E">
            <w:pPr>
              <w:jc w:val="center"/>
            </w:pPr>
            <w:r>
              <w:rPr>
                <w:b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8B7B860" wp14:editId="6B291BD4">
                      <wp:simplePos x="0" y="0"/>
                      <wp:positionH relativeFrom="column">
                        <wp:posOffset>362585</wp:posOffset>
                      </wp:positionH>
                      <wp:positionV relativeFrom="paragraph">
                        <wp:posOffset>64135</wp:posOffset>
                      </wp:positionV>
                      <wp:extent cx="1359535" cy="492125"/>
                      <wp:effectExtent l="0" t="0" r="0" b="3175"/>
                      <wp:wrapNone/>
                      <wp:docPr id="680" name="Text Box 6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59535" cy="492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608C9F29" w14:textId="77777777" w:rsidR="00530795" w:rsidRPr="002412C9" w:rsidRDefault="000B27FC" w:rsidP="00530795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u w:val="single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u w:val="single"/>
                                    </w:rPr>
                                    <w:t>4</w:t>
                                  </w:r>
                                  <w:r w:rsidR="00530795" w:rsidRPr="002412C9">
                                    <w:rPr>
                                      <w:sz w:val="18"/>
                                      <w:szCs w:val="18"/>
                                      <w:u w:val="single"/>
                                    </w:rPr>
                                    <w:t>PED1</w:t>
                                  </w:r>
                                  <w:r w:rsidR="00530795">
                                    <w:rPr>
                                      <w:sz w:val="18"/>
                                      <w:szCs w:val="18"/>
                                      <w:u w:val="single"/>
                                    </w:rPr>
                                    <w:t xml:space="preserve"> </w:t>
                                  </w:r>
                                  <w:r w:rsidR="00530795" w:rsidRPr="002412C9">
                                    <w:rPr>
                                      <w:sz w:val="18"/>
                                      <w:szCs w:val="18"/>
                                      <w:u w:val="single"/>
                                    </w:rPr>
                                    <w:t>/</w:t>
                                  </w:r>
                                  <w:r w:rsidR="00530795">
                                    <w:rPr>
                                      <w:sz w:val="18"/>
                                      <w:szCs w:val="18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u w:val="single"/>
                                    </w:rPr>
                                    <w:t>5</w:t>
                                  </w:r>
                                  <w:r w:rsidR="00530795" w:rsidRPr="002412C9">
                                    <w:rPr>
                                      <w:sz w:val="18"/>
                                      <w:szCs w:val="18"/>
                                      <w:u w:val="single"/>
                                    </w:rPr>
                                    <w:t>GM+ PED2</w:t>
                                  </w:r>
                                </w:p>
                                <w:p w14:paraId="0DC2D1D9" w14:textId="77777777" w:rsidR="00530795" w:rsidRPr="002412C9" w:rsidRDefault="00530795" w:rsidP="00530795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2412C9">
                                    <w:rPr>
                                      <w:sz w:val="18"/>
                                      <w:szCs w:val="18"/>
                                    </w:rPr>
                                    <w:t>PB1/GM+2, SAVH3</w:t>
                                  </w:r>
                                </w:p>
                                <w:p w14:paraId="05F91F2B" w14:textId="77777777" w:rsidR="00530795" w:rsidRPr="002412C9" w:rsidRDefault="00530795" w:rsidP="00530795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B7B860" id="Text Box 680" o:spid="_x0000_s1079" type="#_x0000_t202" style="position:absolute;left:0;text-align:left;margin-left:28.55pt;margin-top:5.05pt;width:107.05pt;height:38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" filled="f" stroked="f">
                      <v:textbox>
                        <w:txbxContent>
                          <w:p w14:paraId="608C9F29" w14:textId="77777777" w:rsidR="00530795" w:rsidRPr="002412C9" w:rsidRDefault="000B27FC" w:rsidP="00530795">
                            <w:pPr>
                              <w:jc w:val="center"/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u w:val="single"/>
                              </w:rPr>
                              <w:t>4</w:t>
                            </w:r>
                            <w:r w:rsidR="00530795" w:rsidRPr="002412C9">
                              <w:rPr>
                                <w:sz w:val="18"/>
                                <w:szCs w:val="18"/>
                                <w:u w:val="single"/>
                              </w:rPr>
                              <w:t>PED1</w:t>
                            </w:r>
                            <w:r w:rsidR="00530795">
                              <w:rPr>
                                <w:sz w:val="18"/>
                                <w:szCs w:val="18"/>
                                <w:u w:val="single"/>
                              </w:rPr>
                              <w:t xml:space="preserve"> </w:t>
                            </w:r>
                            <w:r w:rsidR="00530795" w:rsidRPr="002412C9">
                              <w:rPr>
                                <w:sz w:val="18"/>
                                <w:szCs w:val="18"/>
                                <w:u w:val="single"/>
                              </w:rPr>
                              <w:t>/</w:t>
                            </w:r>
                            <w:r w:rsidR="00530795">
                              <w:rPr>
                                <w:sz w:val="18"/>
                                <w:szCs w:val="1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  <w:u w:val="single"/>
                              </w:rPr>
                              <w:t>5</w:t>
                            </w:r>
                            <w:r w:rsidR="00530795" w:rsidRPr="002412C9">
                              <w:rPr>
                                <w:sz w:val="18"/>
                                <w:szCs w:val="18"/>
                                <w:u w:val="single"/>
                              </w:rPr>
                              <w:t>GM+ PED2</w:t>
                            </w:r>
                          </w:p>
                          <w:p w14:paraId="0DC2D1D9" w14:textId="77777777" w:rsidR="00530795" w:rsidRPr="002412C9" w:rsidRDefault="00530795" w:rsidP="0053079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412C9">
                              <w:rPr>
                                <w:sz w:val="18"/>
                                <w:szCs w:val="18"/>
                              </w:rPr>
                              <w:t>PB1/GM+2, SAVH3</w:t>
                            </w:r>
                          </w:p>
                          <w:p w14:paraId="05F91F2B" w14:textId="77777777" w:rsidR="00530795" w:rsidRPr="002412C9" w:rsidRDefault="00530795" w:rsidP="0053079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660" w:type="dxa"/>
            <w:vMerge/>
            <w:tcBorders>
              <w:left w:val="nil"/>
            </w:tcBorders>
          </w:tcPr>
          <w:p w14:paraId="2E64F799" w14:textId="77777777" w:rsidR="008725D2" w:rsidRDefault="008725D2"/>
        </w:tc>
      </w:tr>
      <w:tr w:rsidR="008725D2" w14:paraId="6099B2BA" w14:textId="77777777">
        <w:trPr>
          <w:cantSplit/>
          <w:trHeight w:hRule="exact" w:val="520"/>
          <w:jc w:val="center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36248" w14:textId="77777777" w:rsidR="008725D2" w:rsidRDefault="00ED6181" w:rsidP="00AB0F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4FE1BFA" w14:textId="77777777" w:rsidR="008725D2" w:rsidRDefault="008725D2" w:rsidP="00AB0F8C"/>
        </w:tc>
        <w:tc>
          <w:tcPr>
            <w:tcW w:w="6660" w:type="dxa"/>
            <w:vMerge/>
            <w:tcBorders>
              <w:left w:val="nil"/>
            </w:tcBorders>
          </w:tcPr>
          <w:p w14:paraId="63842C05" w14:textId="77777777" w:rsidR="008725D2" w:rsidRDefault="008725D2" w:rsidP="008725D2">
            <w:pPr>
              <w:spacing w:before="120" w:after="120"/>
              <w:jc w:val="both"/>
            </w:pPr>
          </w:p>
        </w:tc>
      </w:tr>
      <w:tr w:rsidR="008725D2" w14:paraId="6F39F68D" w14:textId="77777777">
        <w:trPr>
          <w:cantSplit/>
          <w:trHeight w:hRule="exact" w:val="2600"/>
          <w:jc w:val="center"/>
        </w:trPr>
        <w:tc>
          <w:tcPr>
            <w:tcW w:w="334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A6D87" w14:textId="77777777" w:rsidR="008725D2" w:rsidRDefault="00FB599C" w:rsidP="00AB0F8C">
            <w:pPr>
              <w:rPr>
                <w:noProof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31D95DE" wp14:editId="410B373F">
                      <wp:simplePos x="0" y="0"/>
                      <wp:positionH relativeFrom="column">
                        <wp:posOffset>253365</wp:posOffset>
                      </wp:positionH>
                      <wp:positionV relativeFrom="paragraph">
                        <wp:posOffset>1179830</wp:posOffset>
                      </wp:positionV>
                      <wp:extent cx="715010" cy="461010"/>
                      <wp:effectExtent l="635" t="3810" r="0" b="1905"/>
                      <wp:wrapNone/>
                      <wp:docPr id="27" name="Text Box 6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5010" cy="461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5613FDF" w14:textId="77777777" w:rsidR="00084485" w:rsidRPr="00FB599C" w:rsidRDefault="00084485" w:rsidP="006A7478">
                                  <w:pP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FB599C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SG</w:t>
                                  </w:r>
                                  <w:r w:rsidR="000B27FC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  <w:p w14:paraId="7EDBFD83" w14:textId="77777777" w:rsidR="00084485" w:rsidRPr="00FB599C" w:rsidRDefault="00084485" w:rsidP="006A7478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1D95DE" id="Text Box 665" o:spid="_x0000_s1080" type="#_x0000_t202" style="position:absolute;margin-left:19.95pt;margin-top:92.9pt;width:56.3pt;height:36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" filled="f" stroked="f">
                      <v:textbox>
                        <w:txbxContent>
                          <w:p w14:paraId="05613FDF" w14:textId="77777777" w:rsidR="00084485" w:rsidRPr="00FB599C" w:rsidRDefault="00084485" w:rsidP="006A7478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FB599C">
                              <w:rPr>
                                <w:b/>
                                <w:sz w:val="24"/>
                                <w:szCs w:val="24"/>
                              </w:rPr>
                              <w:t>SG</w:t>
                            </w:r>
                            <w:r w:rsidR="000B27FC">
                              <w:rPr>
                                <w:b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  <w:p w14:paraId="7EDBFD83" w14:textId="77777777" w:rsidR="00084485" w:rsidRPr="00FB599C" w:rsidRDefault="00084485" w:rsidP="006A7478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D661A">
              <w:rPr>
                <w:noProof/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79744" behindDoc="0" locked="0" layoutInCell="1" allowOverlap="1" wp14:anchorId="66533E4E" wp14:editId="228A2F0C">
                      <wp:simplePos x="0" y="0"/>
                      <wp:positionH relativeFrom="column">
                        <wp:posOffset>1459230</wp:posOffset>
                      </wp:positionH>
                      <wp:positionV relativeFrom="paragraph">
                        <wp:posOffset>300355</wp:posOffset>
                      </wp:positionV>
                      <wp:extent cx="265430" cy="228600"/>
                      <wp:effectExtent l="5715" t="10795" r="13335" b="9525"/>
                      <wp:wrapNone/>
                      <wp:docPr id="31" name="Group 7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rot="-37808188">
                                <a:off x="0" y="0"/>
                                <a:ext cx="265430" cy="228600"/>
                                <a:chOff x="2421" y="9184"/>
                                <a:chExt cx="900" cy="360"/>
                              </a:xfrm>
                            </wpg:grpSpPr>
                            <wps:wsp>
                              <wps:cNvPr id="32" name="Line 7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421" y="9364"/>
                                  <a:ext cx="9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" name="Line 7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321" y="9184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6703746" id="Group 743" o:spid="_x0000_s1026" style="position:absolute;margin-left:114.9pt;margin-top:23.65pt;width:20.9pt;height:18pt;rotation:5889297fd;z-index:251679744" coordorigin="2421,9184" coordsize="90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">
                      <v:line id="Line 744" o:spid="_x0000_s1027" style="position:absolute;visibility:visible;mso-wrap-style:square" from="2421,9364" to="3321,93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mwE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"/>
                      <v:line id="Line 745" o:spid="_x0000_s1028" style="position:absolute;visibility:visible;mso-wrap-style:square" from="3321,9184" to="3321,9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"/>
                    </v:group>
                  </w:pict>
                </mc:Fallback>
              </mc:AlternateContent>
            </w:r>
            <w:r w:rsidR="002D661A">
              <w:rPr>
                <w:noProof/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80768" behindDoc="0" locked="0" layoutInCell="1" allowOverlap="1" wp14:anchorId="2A3BAABD" wp14:editId="4E11E429">
                      <wp:simplePos x="0" y="0"/>
                      <wp:positionH relativeFrom="column">
                        <wp:posOffset>1067435</wp:posOffset>
                      </wp:positionH>
                      <wp:positionV relativeFrom="paragraph">
                        <wp:posOffset>1075690</wp:posOffset>
                      </wp:positionV>
                      <wp:extent cx="262890" cy="228600"/>
                      <wp:effectExtent l="12700" t="6350" r="6350" b="6985"/>
                      <wp:wrapNone/>
                      <wp:docPr id="28" name="Group 7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rot="-48608188">
                                <a:off x="0" y="0"/>
                                <a:ext cx="262890" cy="228600"/>
                                <a:chOff x="2421" y="9184"/>
                                <a:chExt cx="900" cy="360"/>
                              </a:xfrm>
                            </wpg:grpSpPr>
                            <wps:wsp>
                              <wps:cNvPr id="29" name="Line 7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421" y="9364"/>
                                  <a:ext cx="9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" name="Line 74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321" y="9184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2D1D5F5" id="Group 746" o:spid="_x0000_s1026" style="position:absolute;margin-left:84.05pt;margin-top:84.7pt;width:20.7pt;height:18pt;rotation:-5907183fd;z-index:251680768" coordorigin="2421,9184" coordsize="90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">
                      <v:line id="Line 747" o:spid="_x0000_s1027" style="position:absolute;visibility:visible;mso-wrap-style:square" from="2421,9364" to="3321,93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"/>
                      <v:line id="Line 748" o:spid="_x0000_s1028" style="position:absolute;visibility:visible;mso-wrap-style:square" from="3321,9184" to="3321,9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Ffo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"/>
                    </v:group>
                  </w:pict>
                </mc:Fallback>
              </mc:AlternateContent>
            </w:r>
            <w:r w:rsidR="002D661A">
              <w:rPr>
                <w:noProof/>
                <w:sz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F6AC805" wp14:editId="5E883A76">
                      <wp:simplePos x="0" y="0"/>
                      <wp:positionH relativeFrom="column">
                        <wp:posOffset>363220</wp:posOffset>
                      </wp:positionH>
                      <wp:positionV relativeFrom="paragraph">
                        <wp:posOffset>805180</wp:posOffset>
                      </wp:positionV>
                      <wp:extent cx="519430" cy="393700"/>
                      <wp:effectExtent l="0" t="635" r="0" b="0"/>
                      <wp:wrapNone/>
                      <wp:docPr id="26" name="Text Box 3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9430" cy="393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65A14E4" w14:textId="77777777" w:rsidR="00084485" w:rsidRPr="00546A57" w:rsidRDefault="00084485" w:rsidP="00AD2D55">
                                  <w:pP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546A57">
                                    <w:rPr>
                                      <w:sz w:val="28"/>
                                      <w:szCs w:val="28"/>
                                    </w:rPr>
                                    <w:t>B</w:t>
                                  </w:r>
                                </w:p>
                                <w:p w14:paraId="18E0302B" w14:textId="77777777" w:rsidR="00084485" w:rsidRPr="0096666E" w:rsidRDefault="00084485" w:rsidP="00AD2D55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6AC805" id="Text Box 358" o:spid="_x0000_s1081" type="#_x0000_t202" style="position:absolute;margin-left:28.6pt;margin-top:63.4pt;width:40.9pt;height:3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" filled="f" stroked="f">
                      <v:textbox>
                        <w:txbxContent>
                          <w:p w14:paraId="165A14E4" w14:textId="77777777" w:rsidR="00084485" w:rsidRPr="00546A57" w:rsidRDefault="00084485" w:rsidP="00AD2D55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546A57">
                              <w:rPr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  <w:p w14:paraId="18E0302B" w14:textId="77777777" w:rsidR="00084485" w:rsidRPr="0096666E" w:rsidRDefault="00084485" w:rsidP="00AD2D5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D661A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2B37A81F" wp14:editId="11396C48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741680</wp:posOffset>
                      </wp:positionV>
                      <wp:extent cx="457200" cy="457200"/>
                      <wp:effectExtent l="13970" t="13335" r="14605" b="15240"/>
                      <wp:wrapNone/>
                      <wp:docPr id="25" name="Oval 2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49F6A85" id="Oval 241" o:spid="_x0000_s1026" style="position:absolute;margin-left:21pt;margin-top:58.4pt;width:36pt;height:3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" filled="f" strokecolor="black [3213]" strokeweight="1.5pt"/>
                  </w:pict>
                </mc:Fallback>
              </mc:AlternateContent>
            </w:r>
            <w:r w:rsidR="002D661A">
              <w:rPr>
                <w:noProof/>
                <w:sz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2FBB06A" wp14:editId="6CABBD6E">
                      <wp:simplePos x="0" y="0"/>
                      <wp:positionH relativeFrom="column">
                        <wp:posOffset>299720</wp:posOffset>
                      </wp:positionH>
                      <wp:positionV relativeFrom="paragraph">
                        <wp:posOffset>1198880</wp:posOffset>
                      </wp:positionV>
                      <wp:extent cx="449580" cy="287020"/>
                      <wp:effectExtent l="0" t="3810" r="0" b="4445"/>
                      <wp:wrapNone/>
                      <wp:docPr id="24" name="Text Box 3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9580" cy="2870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63797E4" w14:textId="77777777" w:rsidR="00084485" w:rsidRPr="007D0F86" w:rsidRDefault="00084485" w:rsidP="00AD2D55"/>
                                <w:p w14:paraId="3DCACCC9" w14:textId="77777777" w:rsidR="00084485" w:rsidRPr="0096666E" w:rsidRDefault="00084485" w:rsidP="00AD2D55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FBB06A" id="Text Box 356" o:spid="_x0000_s1082" type="#_x0000_t202" style="position:absolute;margin-left:23.6pt;margin-top:94.4pt;width:35.4pt;height:2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" filled="f" stroked="f">
                      <v:textbox>
                        <w:txbxContent>
                          <w:p w14:paraId="263797E4" w14:textId="77777777" w:rsidR="00084485" w:rsidRPr="007D0F86" w:rsidRDefault="00084485" w:rsidP="00AD2D55"/>
                          <w:p w14:paraId="3DCACCC9" w14:textId="77777777" w:rsidR="00084485" w:rsidRPr="0096666E" w:rsidRDefault="00084485" w:rsidP="00AD2D5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660" w:type="dxa"/>
            <w:vMerge/>
            <w:tcBorders>
              <w:left w:val="nil"/>
            </w:tcBorders>
          </w:tcPr>
          <w:p w14:paraId="24F8935C" w14:textId="77777777" w:rsidR="008725D2" w:rsidRDefault="008725D2" w:rsidP="00AB0F8C">
            <w:pPr>
              <w:rPr>
                <w:b/>
                <w:u w:val="single"/>
              </w:rPr>
            </w:pPr>
          </w:p>
        </w:tc>
      </w:tr>
      <w:tr w:rsidR="008725D2" w14:paraId="19C0CC3F" w14:textId="77777777" w:rsidTr="007E68A0">
        <w:trPr>
          <w:cantSplit/>
          <w:trHeight w:val="644"/>
          <w:jc w:val="center"/>
        </w:trPr>
        <w:tc>
          <w:tcPr>
            <w:tcW w:w="64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48007" w14:textId="77777777" w:rsidR="008725D2" w:rsidRDefault="008725D2" w:rsidP="00AB0F8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noProof/>
                <w:sz w:val="28"/>
              </w:rPr>
            </w:pPr>
          </w:p>
        </w:tc>
        <w:tc>
          <w:tcPr>
            <w:tcW w:w="2700" w:type="dxa"/>
            <w:tcBorders>
              <w:left w:val="single" w:sz="4" w:space="0" w:color="auto"/>
              <w:right w:val="single" w:sz="4" w:space="0" w:color="auto"/>
            </w:tcBorders>
          </w:tcPr>
          <w:p w14:paraId="30A04950" w14:textId="77777777" w:rsidR="008725D2" w:rsidRDefault="008725D2" w:rsidP="00AB0F8C">
            <w:pPr>
              <w:pStyle w:val="Header"/>
              <w:tabs>
                <w:tab w:val="clear" w:pos="4320"/>
                <w:tab w:val="clear" w:pos="8640"/>
              </w:tabs>
              <w:rPr>
                <w:noProof/>
              </w:rPr>
            </w:pPr>
          </w:p>
        </w:tc>
        <w:tc>
          <w:tcPr>
            <w:tcW w:w="6660" w:type="dxa"/>
            <w:vMerge/>
            <w:tcBorders>
              <w:left w:val="nil"/>
            </w:tcBorders>
          </w:tcPr>
          <w:p w14:paraId="10294175" w14:textId="77777777" w:rsidR="008725D2" w:rsidRDefault="008725D2" w:rsidP="00AB0F8C">
            <w:pPr>
              <w:pStyle w:val="Header"/>
            </w:pPr>
          </w:p>
        </w:tc>
      </w:tr>
      <w:tr w:rsidR="008725D2" w14:paraId="6AA94E08" w14:textId="77777777">
        <w:trPr>
          <w:cantSplit/>
          <w:trHeight w:hRule="exact" w:val="2600"/>
          <w:jc w:val="center"/>
        </w:trPr>
        <w:tc>
          <w:tcPr>
            <w:tcW w:w="334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83CD8" w14:textId="77777777" w:rsidR="008725D2" w:rsidRDefault="008725D2" w:rsidP="00AB0F8C">
            <w:pPr>
              <w:pStyle w:val="Header"/>
              <w:tabs>
                <w:tab w:val="clear" w:pos="4320"/>
                <w:tab w:val="clear" w:pos="8640"/>
              </w:tabs>
              <w:rPr>
                <w:noProof/>
              </w:rPr>
            </w:pPr>
          </w:p>
        </w:tc>
        <w:tc>
          <w:tcPr>
            <w:tcW w:w="6660" w:type="dxa"/>
            <w:vMerge/>
            <w:tcBorders>
              <w:left w:val="nil"/>
            </w:tcBorders>
          </w:tcPr>
          <w:p w14:paraId="7DF2E788" w14:textId="77777777" w:rsidR="008725D2" w:rsidRDefault="008725D2" w:rsidP="00AB0F8C"/>
        </w:tc>
      </w:tr>
    </w:tbl>
    <w:p w14:paraId="7C236C08" w14:textId="77777777" w:rsidR="00FE0338" w:rsidRDefault="00FE0338">
      <w:pPr>
        <w:jc w:val="center"/>
        <w:rPr>
          <w:b/>
          <w:sz w:val="28"/>
          <w:u w:val="single"/>
        </w:rPr>
      </w:pPr>
    </w:p>
    <w:p w14:paraId="75F47B05" w14:textId="77777777" w:rsidR="00BE6F6E" w:rsidRPr="004E33F7" w:rsidRDefault="002D661A" w:rsidP="00EC6101">
      <w:pPr>
        <w:ind w:left="6774" w:right="-143" w:firstLine="1146"/>
        <w:jc w:val="center"/>
        <w:rPr>
          <w:rFonts w:cs="Arial"/>
          <w:sz w:val="24"/>
          <w:szCs w:val="24"/>
        </w:rPr>
      </w:pPr>
      <w:r>
        <w:rPr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138F0685" wp14:editId="70F9E2F9">
                <wp:simplePos x="0" y="0"/>
                <wp:positionH relativeFrom="margin">
                  <wp:posOffset>6501765</wp:posOffset>
                </wp:positionH>
                <wp:positionV relativeFrom="margin">
                  <wp:posOffset>9589770</wp:posOffset>
                </wp:positionV>
                <wp:extent cx="548640" cy="243840"/>
                <wp:effectExtent l="3810" t="0" r="0" b="0"/>
                <wp:wrapNone/>
                <wp:docPr id="23" name="Text Box 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48640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842CB0" w14:textId="77777777" w:rsidR="00084485" w:rsidRDefault="00084485">
                            <w:pPr>
                              <w:pStyle w:val="SubSectionTitle"/>
                              <w:spacing w:before="0"/>
                            </w:pPr>
                            <w:r>
                              <w:t>Pg.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8F0685" id="Text Box 95" o:spid="_x0000_s1083" type="#_x0000_t202" style="position:absolute;left:0;text-align:left;margin-left:511.95pt;margin-top:755.1pt;width:43.2pt;height:19.2pt;z-index: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" filled="f" stroked="f">
                <o:lock v:ext="edit" aspectratio="t"/>
                <v:textbox>
                  <w:txbxContent>
                    <w:p w14:paraId="4B842CB0" w14:textId="77777777" w:rsidR="00084485" w:rsidRDefault="00084485">
                      <w:pPr>
                        <w:pStyle w:val="SubSectionTitle"/>
                        <w:spacing w:before="0"/>
                      </w:pPr>
                      <w:r>
                        <w:t>Pg. 2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FE0338">
        <w:rPr>
          <w:b/>
          <w:sz w:val="28"/>
          <w:u w:val="single"/>
        </w:rPr>
        <w:br w:type="page"/>
      </w:r>
      <w:r w:rsidR="00BE6F6E" w:rsidRPr="004E33F7">
        <w:rPr>
          <w:rFonts w:cs="Arial"/>
          <w:sz w:val="24"/>
          <w:szCs w:val="24"/>
        </w:rPr>
        <w:lastRenderedPageBreak/>
        <w:t xml:space="preserve">Intersection No: </w:t>
      </w:r>
      <w:r w:rsidR="001E70E6">
        <w:rPr>
          <w:sz w:val="24"/>
          <w:u w:val="single"/>
        </w:rPr>
        <w:t>924</w:t>
      </w:r>
      <w:r w:rsidR="00546A57">
        <w:rPr>
          <w:sz w:val="24"/>
          <w:u w:val="single"/>
        </w:rPr>
        <w:t>1</w:t>
      </w:r>
    </w:p>
    <w:p w14:paraId="3F20626E" w14:textId="77777777" w:rsidR="00BE6F6E" w:rsidRDefault="00BE6F6E" w:rsidP="00BE6F6E">
      <w:pPr>
        <w:ind w:left="-426" w:right="-897"/>
        <w:jc w:val="center"/>
        <w:rPr>
          <w:rFonts w:cs="Arial"/>
          <w:b/>
          <w:sz w:val="48"/>
          <w:szCs w:val="48"/>
        </w:rPr>
      </w:pPr>
    </w:p>
    <w:p w14:paraId="586CFA4A" w14:textId="77777777" w:rsidR="002D25CE" w:rsidRDefault="002D25CE" w:rsidP="002D25CE">
      <w:pPr>
        <w:ind w:left="1984" w:right="737"/>
        <w:jc w:val="right"/>
        <w:rPr>
          <w:b/>
          <w:sz w:val="40"/>
          <w:szCs w:val="40"/>
          <w:u w:val="single"/>
        </w:rPr>
      </w:pPr>
      <w:r w:rsidRPr="000D2F13">
        <w:rPr>
          <w:b/>
          <w:sz w:val="40"/>
          <w:szCs w:val="40"/>
        </w:rPr>
        <w:t xml:space="preserve">Int: </w:t>
      </w:r>
      <w:r w:rsidRPr="000D2F13">
        <w:rPr>
          <w:b/>
          <w:sz w:val="40"/>
          <w:szCs w:val="40"/>
          <w:u w:val="single"/>
        </w:rPr>
        <w:tab/>
      </w:r>
      <w:r>
        <w:rPr>
          <w:b/>
          <w:sz w:val="40"/>
          <w:szCs w:val="40"/>
          <w:u w:val="single"/>
        </w:rPr>
        <w:t>9241</w:t>
      </w:r>
      <w:r>
        <w:rPr>
          <w:b/>
          <w:sz w:val="40"/>
          <w:szCs w:val="40"/>
          <w:u w:val="single"/>
        </w:rPr>
        <w:tab/>
      </w:r>
    </w:p>
    <w:p w14:paraId="67CACB09" w14:textId="77777777" w:rsidR="002D25CE" w:rsidRDefault="002D25CE" w:rsidP="002D25CE">
      <w:pPr>
        <w:ind w:left="1984" w:right="737"/>
        <w:jc w:val="center"/>
        <w:rPr>
          <w:b/>
          <w:sz w:val="44"/>
          <w:szCs w:val="44"/>
          <w:u w:val="single"/>
        </w:rPr>
      </w:pPr>
    </w:p>
    <w:p w14:paraId="69DC1685" w14:textId="77777777" w:rsidR="002D25CE" w:rsidRPr="002C2ADA" w:rsidRDefault="002D25CE" w:rsidP="002D25CE">
      <w:pPr>
        <w:ind w:left="1984" w:right="737"/>
        <w:jc w:val="center"/>
        <w:rPr>
          <w:b/>
          <w:sz w:val="44"/>
          <w:szCs w:val="44"/>
          <w:u w:val="single"/>
        </w:rPr>
      </w:pPr>
      <w:r w:rsidRPr="002C2ADA">
        <w:rPr>
          <w:b/>
          <w:sz w:val="44"/>
          <w:szCs w:val="44"/>
          <w:u w:val="single"/>
        </w:rPr>
        <w:t>Bus Signal</w:t>
      </w:r>
    </w:p>
    <w:p w14:paraId="3B58EEFE" w14:textId="77777777" w:rsidR="002D25CE" w:rsidRPr="000D2F13" w:rsidRDefault="002D25CE" w:rsidP="002D25CE">
      <w:pPr>
        <w:ind w:left="1984" w:right="737"/>
        <w:jc w:val="both"/>
        <w:rPr>
          <w:b/>
          <w:sz w:val="16"/>
          <w:szCs w:val="16"/>
        </w:rPr>
      </w:pPr>
    </w:p>
    <w:p w14:paraId="5DD557B8" w14:textId="77777777" w:rsidR="002D25CE" w:rsidRDefault="002D661A" w:rsidP="002D25CE">
      <w:pPr>
        <w:ind w:left="1984" w:right="737"/>
        <w:jc w:val="both"/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en-GB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3D854F50" wp14:editId="3E40766C">
                <wp:simplePos x="0" y="0"/>
                <wp:positionH relativeFrom="column">
                  <wp:posOffset>3119755</wp:posOffset>
                </wp:positionH>
                <wp:positionV relativeFrom="paragraph">
                  <wp:posOffset>210185</wp:posOffset>
                </wp:positionV>
                <wp:extent cx="461010" cy="440055"/>
                <wp:effectExtent l="22225" t="15875" r="21590" b="20320"/>
                <wp:wrapNone/>
                <wp:docPr id="20" name="Group 7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1010" cy="440055"/>
                          <a:chOff x="3840" y="2205"/>
                          <a:chExt cx="825" cy="735"/>
                        </a:xfrm>
                      </wpg:grpSpPr>
                      <wps:wsp>
                        <wps:cNvPr id="21" name="Oval 756"/>
                        <wps:cNvSpPr>
                          <a:spLocks noChangeArrowheads="1"/>
                        </wps:cNvSpPr>
                        <wps:spPr bwMode="auto">
                          <a:xfrm>
                            <a:off x="3840" y="2205"/>
                            <a:ext cx="825" cy="7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757"/>
                        <wps:cNvSpPr txBox="1">
                          <a:spLocks noChangeArrowheads="1"/>
                        </wps:cNvSpPr>
                        <wps:spPr bwMode="auto">
                          <a:xfrm>
                            <a:off x="4001" y="2256"/>
                            <a:ext cx="529" cy="64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7EB550" w14:textId="77777777" w:rsidR="002D25CE" w:rsidRPr="000D2F13" w:rsidRDefault="002D25CE" w:rsidP="002D25CE">
                              <w:pPr>
                                <w:rPr>
                                  <w:b/>
                                  <w:sz w:val="40"/>
                                  <w:szCs w:val="40"/>
                                </w:rPr>
                              </w:pPr>
                              <w:r w:rsidRPr="000D2F13">
                                <w:rPr>
                                  <w:b/>
                                  <w:sz w:val="40"/>
                                  <w:szCs w:val="4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854F50" id="Group 755" o:spid="_x0000_s1084" style="position:absolute;left:0;text-align:left;margin-left:245.65pt;margin-top:16.55pt;width:36.3pt;height:34.65pt;z-index:251682816;mso-position-horizontal-relative:text;mso-position-vertical-relative:text" coordorigin="3840,2205" coordsize="825,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">
                <v:oval id="Oval 756" o:spid="_x0000_s1085" style="position:absolute;left:3840;top:2205;width:825;height: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" strokeweight="2.25pt"/>
                <v:shape id="Text Box 757" o:spid="_x0000_s1086" type="#_x0000_t202" style="position:absolute;left:4001;top:2256;width:529;height: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" stroked="f" strokeweight="2.25pt">
                  <v:fill opacity="0"/>
                  <v:textbox>
                    <w:txbxContent>
                      <w:p w14:paraId="7F7EB550" w14:textId="77777777" w:rsidR="002D25CE" w:rsidRPr="000D2F13" w:rsidRDefault="002D25CE" w:rsidP="002D25CE">
                        <w:pPr>
                          <w:rPr>
                            <w:b/>
                            <w:sz w:val="40"/>
                            <w:szCs w:val="40"/>
                          </w:rPr>
                        </w:pPr>
                        <w:r w:rsidRPr="000D2F13">
                          <w:rPr>
                            <w:b/>
                            <w:sz w:val="40"/>
                            <w:szCs w:val="40"/>
                          </w:rPr>
                          <w:t>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D25CE">
        <w:rPr>
          <w:b/>
          <w:sz w:val="40"/>
          <w:szCs w:val="40"/>
        </w:rPr>
        <w:tab/>
      </w:r>
    </w:p>
    <w:p w14:paraId="5C9318B1" w14:textId="77777777" w:rsidR="002D25CE" w:rsidRPr="002C2ADA" w:rsidRDefault="002D25CE" w:rsidP="002D25CE">
      <w:pPr>
        <w:ind w:left="1984" w:right="737"/>
        <w:jc w:val="both"/>
        <w:rPr>
          <w:b/>
          <w:sz w:val="36"/>
          <w:szCs w:val="36"/>
        </w:rPr>
      </w:pPr>
      <w:r>
        <w:rPr>
          <w:b/>
          <w:sz w:val="40"/>
          <w:szCs w:val="40"/>
        </w:rPr>
        <w:tab/>
      </w:r>
      <w:r w:rsidRPr="002C2ADA">
        <w:rPr>
          <w:b/>
          <w:sz w:val="36"/>
          <w:szCs w:val="36"/>
        </w:rPr>
        <w:t xml:space="preserve">SG </w:t>
      </w:r>
      <w:r w:rsidRPr="002C2ADA">
        <w:rPr>
          <w:b/>
          <w:sz w:val="36"/>
          <w:szCs w:val="36"/>
          <w:u w:val="single"/>
        </w:rPr>
        <w:tab/>
      </w:r>
      <w:r w:rsidRPr="002C2ADA">
        <w:rPr>
          <w:b/>
          <w:sz w:val="36"/>
          <w:szCs w:val="36"/>
          <w:u w:val="single"/>
        </w:rPr>
        <w:tab/>
      </w:r>
      <w:r w:rsidR="000B27FC">
        <w:rPr>
          <w:b/>
          <w:sz w:val="36"/>
          <w:szCs w:val="36"/>
          <w:u w:val="single"/>
        </w:rPr>
        <w:t>3</w:t>
      </w:r>
      <w:r w:rsidRPr="002C2ADA">
        <w:rPr>
          <w:b/>
          <w:sz w:val="36"/>
          <w:szCs w:val="36"/>
          <w:u w:val="single"/>
        </w:rPr>
        <w:tab/>
      </w:r>
      <w:r w:rsidRPr="002C2ADA">
        <w:rPr>
          <w:b/>
          <w:sz w:val="36"/>
          <w:szCs w:val="36"/>
        </w:rPr>
        <w:t xml:space="preserve"> is       </w:t>
      </w:r>
      <w:r>
        <w:rPr>
          <w:b/>
          <w:sz w:val="36"/>
          <w:szCs w:val="36"/>
        </w:rPr>
        <w:t xml:space="preserve">      </w:t>
      </w:r>
      <w:r w:rsidRPr="002C2ADA">
        <w:rPr>
          <w:b/>
          <w:sz w:val="36"/>
          <w:szCs w:val="36"/>
        </w:rPr>
        <w:t xml:space="preserve">Signal </w:t>
      </w:r>
    </w:p>
    <w:p w14:paraId="122718E4" w14:textId="77777777" w:rsidR="002D25CE" w:rsidRDefault="002D25CE" w:rsidP="002D25CE">
      <w:pPr>
        <w:ind w:left="1984" w:right="737"/>
        <w:jc w:val="both"/>
        <w:rPr>
          <w:sz w:val="32"/>
          <w:szCs w:val="32"/>
        </w:rPr>
      </w:pPr>
    </w:p>
    <w:p w14:paraId="00F2AD76" w14:textId="77777777" w:rsidR="002D25CE" w:rsidRPr="002C2ADA" w:rsidRDefault="002D25CE" w:rsidP="002D25CE">
      <w:pPr>
        <w:numPr>
          <w:ilvl w:val="0"/>
          <w:numId w:val="12"/>
        </w:numPr>
        <w:spacing w:after="200" w:line="276" w:lineRule="auto"/>
        <w:ind w:left="1984" w:right="737"/>
        <w:jc w:val="both"/>
        <w:rPr>
          <w:sz w:val="32"/>
          <w:szCs w:val="32"/>
        </w:rPr>
      </w:pPr>
      <w:r w:rsidRPr="002C2ADA">
        <w:rPr>
          <w:sz w:val="32"/>
          <w:szCs w:val="32"/>
        </w:rPr>
        <w:t xml:space="preserve">Introduced by Bus Detector </w:t>
      </w:r>
      <w:r w:rsidRPr="002C2ADA"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>1</w:t>
      </w:r>
      <w:proofErr w:type="gramStart"/>
      <w:r w:rsidRPr="002C2ADA">
        <w:rPr>
          <w:sz w:val="32"/>
          <w:szCs w:val="32"/>
          <w:u w:val="single"/>
        </w:rPr>
        <w:tab/>
      </w:r>
      <w:r>
        <w:rPr>
          <w:sz w:val="32"/>
          <w:szCs w:val="32"/>
        </w:rPr>
        <w:t xml:space="preserve"> .</w:t>
      </w:r>
      <w:proofErr w:type="gramEnd"/>
    </w:p>
    <w:p w14:paraId="78F5380B" w14:textId="77777777" w:rsidR="002D25CE" w:rsidRPr="002C2ADA" w:rsidRDefault="002D25CE" w:rsidP="002D25CE">
      <w:pPr>
        <w:numPr>
          <w:ilvl w:val="0"/>
          <w:numId w:val="12"/>
        </w:numPr>
        <w:spacing w:after="200" w:line="276" w:lineRule="auto"/>
        <w:ind w:left="1984" w:right="737"/>
        <w:jc w:val="both"/>
        <w:rPr>
          <w:sz w:val="32"/>
          <w:szCs w:val="32"/>
        </w:rPr>
      </w:pPr>
      <w:r w:rsidRPr="002C2ADA">
        <w:rPr>
          <w:sz w:val="32"/>
          <w:szCs w:val="32"/>
        </w:rPr>
        <w:t xml:space="preserve">Detector </w:t>
      </w:r>
      <w:r w:rsidRPr="002C2ADA">
        <w:rPr>
          <w:sz w:val="32"/>
          <w:szCs w:val="32"/>
          <w:u w:val="single"/>
        </w:rPr>
        <w:tab/>
      </w:r>
      <w:r w:rsidRPr="002C2ADA"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>1</w:t>
      </w:r>
      <w:r w:rsidRPr="002C2ADA">
        <w:rPr>
          <w:sz w:val="32"/>
          <w:szCs w:val="32"/>
          <w:u w:val="single"/>
        </w:rPr>
        <w:tab/>
      </w:r>
      <w:r w:rsidRPr="002C2ADA">
        <w:rPr>
          <w:sz w:val="32"/>
          <w:szCs w:val="32"/>
        </w:rPr>
        <w:t xml:space="preserve"> will call C phase.</w:t>
      </w:r>
    </w:p>
    <w:p w14:paraId="7273F654" w14:textId="77777777" w:rsidR="002D25CE" w:rsidRDefault="002D25CE" w:rsidP="002D25CE">
      <w:pPr>
        <w:numPr>
          <w:ilvl w:val="0"/>
          <w:numId w:val="12"/>
        </w:numPr>
        <w:spacing w:after="200" w:line="276" w:lineRule="auto"/>
        <w:ind w:left="1984" w:right="737"/>
        <w:jc w:val="both"/>
        <w:rPr>
          <w:sz w:val="32"/>
          <w:szCs w:val="32"/>
        </w:rPr>
      </w:pPr>
      <w:r w:rsidRPr="002C2ADA">
        <w:rPr>
          <w:sz w:val="32"/>
          <w:szCs w:val="32"/>
        </w:rPr>
        <w:t xml:space="preserve">Detector </w:t>
      </w:r>
      <w:r w:rsidRPr="002C2ADA">
        <w:rPr>
          <w:sz w:val="32"/>
          <w:szCs w:val="32"/>
          <w:u w:val="single"/>
        </w:rPr>
        <w:tab/>
      </w:r>
      <w:r w:rsidRPr="002C2ADA"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>1</w:t>
      </w:r>
      <w:r w:rsidRPr="002C2ADA">
        <w:rPr>
          <w:sz w:val="32"/>
          <w:szCs w:val="32"/>
          <w:u w:val="single"/>
        </w:rPr>
        <w:tab/>
      </w:r>
      <w:r w:rsidRPr="002C2ADA">
        <w:rPr>
          <w:sz w:val="32"/>
          <w:szCs w:val="32"/>
        </w:rPr>
        <w:t xml:space="preserve"> will cancel demand for C </w:t>
      </w:r>
    </w:p>
    <w:p w14:paraId="65BDF551" w14:textId="77777777" w:rsidR="002D25CE" w:rsidRPr="002C2ADA" w:rsidRDefault="002D25CE" w:rsidP="002D25CE">
      <w:pPr>
        <w:spacing w:after="200" w:line="276" w:lineRule="auto"/>
        <w:ind w:left="1984" w:right="737"/>
        <w:jc w:val="both"/>
        <w:rPr>
          <w:sz w:val="32"/>
          <w:szCs w:val="32"/>
        </w:rPr>
      </w:pPr>
      <w:r w:rsidRPr="002C2ADA">
        <w:rPr>
          <w:sz w:val="32"/>
          <w:szCs w:val="32"/>
        </w:rPr>
        <w:t>phase during B phase (TSM 13).</w:t>
      </w:r>
    </w:p>
    <w:p w14:paraId="4379078E" w14:textId="77777777" w:rsidR="002D25CE" w:rsidRPr="002C2ADA" w:rsidRDefault="002D25CE" w:rsidP="002D25CE">
      <w:pPr>
        <w:numPr>
          <w:ilvl w:val="0"/>
          <w:numId w:val="12"/>
        </w:numPr>
        <w:spacing w:after="200" w:line="276" w:lineRule="auto"/>
        <w:ind w:left="1984" w:right="737"/>
        <w:rPr>
          <w:sz w:val="32"/>
          <w:szCs w:val="32"/>
        </w:rPr>
      </w:pPr>
      <w:r w:rsidRPr="002C2ADA">
        <w:rPr>
          <w:sz w:val="32"/>
          <w:szCs w:val="32"/>
        </w:rPr>
        <w:t xml:space="preserve">If Detector </w:t>
      </w:r>
      <w:r w:rsidRPr="002C2ADA">
        <w:rPr>
          <w:sz w:val="32"/>
          <w:szCs w:val="32"/>
          <w:u w:val="single"/>
        </w:rPr>
        <w:tab/>
      </w:r>
      <w:r w:rsidRPr="002C2ADA"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 xml:space="preserve">1     </w:t>
      </w:r>
      <w:r w:rsidRPr="002C2ADA">
        <w:rPr>
          <w:sz w:val="32"/>
          <w:szCs w:val="32"/>
        </w:rPr>
        <w:t xml:space="preserve"> is still occupied after 3 times of the </w:t>
      </w:r>
    </w:p>
    <w:p w14:paraId="1523B857" w14:textId="77777777" w:rsidR="002D25CE" w:rsidRPr="002C2ADA" w:rsidRDefault="002D25CE" w:rsidP="002D25CE">
      <w:pPr>
        <w:spacing w:after="200" w:line="276" w:lineRule="auto"/>
        <w:ind w:left="1984" w:right="737"/>
        <w:jc w:val="both"/>
        <w:rPr>
          <w:sz w:val="32"/>
          <w:szCs w:val="32"/>
        </w:rPr>
      </w:pPr>
      <w:r w:rsidRPr="002C2ADA">
        <w:rPr>
          <w:sz w:val="32"/>
          <w:szCs w:val="32"/>
        </w:rPr>
        <w:t xml:space="preserve">value specified in TSM 10, Detector </w:t>
      </w:r>
      <w:r w:rsidRPr="002C2ADA"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>1</w:t>
      </w:r>
      <w:r w:rsidRPr="002C2ADA">
        <w:rPr>
          <w:sz w:val="32"/>
          <w:szCs w:val="32"/>
          <w:u w:val="single"/>
        </w:rPr>
        <w:tab/>
      </w:r>
      <w:r w:rsidRPr="002C2ADA">
        <w:rPr>
          <w:sz w:val="32"/>
          <w:szCs w:val="32"/>
        </w:rPr>
        <w:t xml:space="preserve"> is ignored </w:t>
      </w:r>
    </w:p>
    <w:p w14:paraId="1663AEB6" w14:textId="77777777" w:rsidR="002D25CE" w:rsidRPr="002C2ADA" w:rsidRDefault="002D25CE" w:rsidP="002D25CE">
      <w:pPr>
        <w:spacing w:after="200" w:line="276" w:lineRule="auto"/>
        <w:ind w:left="1984" w:right="737"/>
        <w:jc w:val="both"/>
        <w:rPr>
          <w:sz w:val="32"/>
          <w:szCs w:val="32"/>
        </w:rPr>
      </w:pPr>
      <w:r w:rsidRPr="002C2ADA">
        <w:rPr>
          <w:sz w:val="32"/>
          <w:szCs w:val="32"/>
        </w:rPr>
        <w:t>and set MSS 2 flag.</w:t>
      </w:r>
    </w:p>
    <w:p w14:paraId="09322C13" w14:textId="77777777" w:rsidR="002D25CE" w:rsidRPr="002C2ADA" w:rsidRDefault="002D25CE" w:rsidP="002D25CE">
      <w:pPr>
        <w:numPr>
          <w:ilvl w:val="0"/>
          <w:numId w:val="12"/>
        </w:numPr>
        <w:spacing w:after="200" w:line="276" w:lineRule="auto"/>
        <w:ind w:left="1984" w:right="737"/>
        <w:jc w:val="both"/>
        <w:rPr>
          <w:sz w:val="32"/>
          <w:szCs w:val="32"/>
        </w:rPr>
      </w:pPr>
      <w:r w:rsidRPr="002C2ADA">
        <w:rPr>
          <w:sz w:val="32"/>
          <w:szCs w:val="32"/>
        </w:rPr>
        <w:t xml:space="preserve">SG </w:t>
      </w:r>
      <w:r w:rsidRPr="002C2ADA">
        <w:rPr>
          <w:sz w:val="32"/>
          <w:szCs w:val="32"/>
          <w:u w:val="single"/>
        </w:rPr>
        <w:tab/>
      </w:r>
      <w:r w:rsidR="000B27FC">
        <w:rPr>
          <w:sz w:val="32"/>
          <w:szCs w:val="32"/>
          <w:u w:val="single"/>
        </w:rPr>
        <w:t>3</w:t>
      </w:r>
      <w:r w:rsidRPr="002C2ADA">
        <w:rPr>
          <w:sz w:val="32"/>
          <w:szCs w:val="32"/>
          <w:u w:val="single"/>
        </w:rPr>
        <w:tab/>
      </w:r>
      <w:r w:rsidRPr="002C2ADA">
        <w:rPr>
          <w:sz w:val="32"/>
          <w:szCs w:val="32"/>
        </w:rPr>
        <w:t xml:space="preserve"> auto release in all modes.</w:t>
      </w:r>
    </w:p>
    <w:p w14:paraId="64D191F8" w14:textId="77777777" w:rsidR="002D25CE" w:rsidRPr="002C2ADA" w:rsidRDefault="002D25CE" w:rsidP="002D25CE">
      <w:pPr>
        <w:numPr>
          <w:ilvl w:val="0"/>
          <w:numId w:val="12"/>
        </w:numPr>
        <w:spacing w:after="200" w:line="276" w:lineRule="auto"/>
        <w:ind w:left="1984" w:right="737"/>
        <w:jc w:val="both"/>
        <w:rPr>
          <w:b/>
          <w:sz w:val="32"/>
          <w:szCs w:val="32"/>
        </w:rPr>
      </w:pPr>
      <w:r w:rsidRPr="002C2ADA">
        <w:rPr>
          <w:sz w:val="32"/>
          <w:szCs w:val="32"/>
        </w:rPr>
        <w:t xml:space="preserve">Bus Detector </w:t>
      </w:r>
      <w:r w:rsidRPr="002C2ADA"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>1</w:t>
      </w:r>
      <w:r w:rsidRPr="002C2ADA">
        <w:rPr>
          <w:sz w:val="32"/>
          <w:szCs w:val="32"/>
          <w:u w:val="single"/>
        </w:rPr>
        <w:tab/>
      </w:r>
      <w:r>
        <w:rPr>
          <w:sz w:val="32"/>
          <w:szCs w:val="32"/>
        </w:rPr>
        <w:t xml:space="preserve"> is 3m x 11m loop</w:t>
      </w:r>
      <w:r w:rsidRPr="002C2ADA">
        <w:rPr>
          <w:sz w:val="32"/>
          <w:szCs w:val="32"/>
        </w:rPr>
        <w:t>.</w:t>
      </w:r>
    </w:p>
    <w:p w14:paraId="56D9B25B" w14:textId="77777777" w:rsidR="002D25CE" w:rsidRPr="002C2ADA" w:rsidRDefault="002D25CE" w:rsidP="002D25CE">
      <w:pPr>
        <w:ind w:left="1984" w:right="737"/>
        <w:jc w:val="center"/>
        <w:rPr>
          <w:b/>
          <w:sz w:val="32"/>
          <w:szCs w:val="32"/>
        </w:rPr>
      </w:pPr>
    </w:p>
    <w:p w14:paraId="789C3009" w14:textId="77777777" w:rsidR="002D25CE" w:rsidRDefault="002D661A" w:rsidP="002D25CE">
      <w:pPr>
        <w:jc w:val="center"/>
        <w:rPr>
          <w:b/>
          <w:sz w:val="40"/>
          <w:szCs w:val="40"/>
        </w:rPr>
      </w:pPr>
      <w:r>
        <w:rPr>
          <w:noProof/>
          <w:sz w:val="32"/>
          <w:szCs w:val="32"/>
          <w:lang w:val="en-US" w:eastAsia="zh-TW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A0BD637" wp14:editId="4325D2AC">
                <wp:simplePos x="0" y="0"/>
                <wp:positionH relativeFrom="column">
                  <wp:posOffset>4208780</wp:posOffset>
                </wp:positionH>
                <wp:positionV relativeFrom="paragraph">
                  <wp:posOffset>3130550</wp:posOffset>
                </wp:positionV>
                <wp:extent cx="2789555" cy="266700"/>
                <wp:effectExtent l="5080" t="1270" r="5715" b="8255"/>
                <wp:wrapNone/>
                <wp:docPr id="19" name="Text Box 7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9555" cy="2667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C7A92C" w14:textId="77777777" w:rsidR="002D25CE" w:rsidRPr="00BE0004" w:rsidRDefault="002D25CE" w:rsidP="002D25CE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B-</w:t>
                            </w:r>
                            <w:r w:rsidRPr="00BE0004">
                              <w:rPr>
                                <w:b/>
                                <w:sz w:val="24"/>
                                <w:szCs w:val="24"/>
                              </w:rPr>
                              <w:t>Signal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0BD637" id="Text Box 758" o:spid="_x0000_s1087" type="#_x0000_t202" style="position:absolute;left:0;text-align:left;margin-left:331.4pt;margin-top:246.5pt;width:219.65pt;height:21pt;z-index:25168384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" stroked="f">
                <v:fill opacity="0"/>
                <v:textbox style="mso-fit-shape-to-text:t">
                  <w:txbxContent>
                    <w:p w14:paraId="59C7A92C" w14:textId="77777777" w:rsidR="002D25CE" w:rsidRPr="00BE0004" w:rsidRDefault="002D25CE" w:rsidP="002D25CE">
                      <w:pPr>
                        <w:jc w:val="right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B-</w:t>
                      </w:r>
                      <w:r w:rsidRPr="00BE0004">
                        <w:rPr>
                          <w:b/>
                          <w:sz w:val="24"/>
                          <w:szCs w:val="24"/>
                        </w:rPr>
                        <w:t>Signal Page</w:t>
                      </w:r>
                    </w:p>
                  </w:txbxContent>
                </v:textbox>
              </v:shape>
            </w:pict>
          </mc:Fallback>
        </mc:AlternateContent>
      </w:r>
    </w:p>
    <w:p w14:paraId="1AEBC774" w14:textId="77777777" w:rsidR="00BE6F6E" w:rsidRDefault="00BE6F6E" w:rsidP="00BE6F6E">
      <w:pPr>
        <w:pStyle w:val="Heading1"/>
        <w:numPr>
          <w:ilvl w:val="0"/>
          <w:numId w:val="0"/>
        </w:numPr>
        <w:ind w:left="-426" w:right="-472"/>
        <w:jc w:val="right"/>
        <w:rPr>
          <w:b/>
          <w:sz w:val="40"/>
          <w:szCs w:val="40"/>
        </w:rPr>
      </w:pPr>
    </w:p>
    <w:p w14:paraId="624F5C1E" w14:textId="77777777" w:rsidR="00BE6F6E" w:rsidRDefault="00BE6F6E" w:rsidP="00BE6F6E">
      <w:pPr>
        <w:pStyle w:val="Heading1"/>
        <w:numPr>
          <w:ilvl w:val="0"/>
          <w:numId w:val="0"/>
        </w:numPr>
        <w:ind w:left="-426" w:right="-472"/>
        <w:jc w:val="right"/>
        <w:rPr>
          <w:b/>
          <w:sz w:val="40"/>
          <w:szCs w:val="40"/>
        </w:rPr>
      </w:pPr>
    </w:p>
    <w:p w14:paraId="198DE6D5" w14:textId="77777777" w:rsidR="00BE6F6E" w:rsidRDefault="00BE6F6E" w:rsidP="00BE6F6E">
      <w:pPr>
        <w:pStyle w:val="Heading1"/>
        <w:numPr>
          <w:ilvl w:val="0"/>
          <w:numId w:val="0"/>
        </w:numPr>
        <w:ind w:left="-426" w:right="-472"/>
        <w:jc w:val="right"/>
        <w:rPr>
          <w:b/>
          <w:sz w:val="40"/>
          <w:szCs w:val="40"/>
        </w:rPr>
      </w:pPr>
    </w:p>
    <w:p w14:paraId="73DD3D7C" w14:textId="77777777" w:rsidR="00BE6F6E" w:rsidRDefault="00BE6F6E" w:rsidP="00BE6F6E">
      <w:pPr>
        <w:pStyle w:val="Heading1"/>
        <w:numPr>
          <w:ilvl w:val="0"/>
          <w:numId w:val="0"/>
        </w:numPr>
        <w:ind w:left="-426" w:right="-472"/>
        <w:jc w:val="right"/>
        <w:rPr>
          <w:b/>
          <w:sz w:val="40"/>
          <w:szCs w:val="40"/>
        </w:rPr>
      </w:pPr>
    </w:p>
    <w:p w14:paraId="098CC286" w14:textId="77777777" w:rsidR="00BE6F6E" w:rsidRDefault="00BE6F6E" w:rsidP="00BE6F6E">
      <w:pPr>
        <w:pStyle w:val="Heading1"/>
        <w:numPr>
          <w:ilvl w:val="0"/>
          <w:numId w:val="0"/>
        </w:numPr>
        <w:ind w:left="-426" w:right="-472"/>
        <w:jc w:val="right"/>
        <w:rPr>
          <w:b/>
          <w:sz w:val="40"/>
          <w:szCs w:val="40"/>
        </w:rPr>
      </w:pPr>
    </w:p>
    <w:p w14:paraId="780F478C" w14:textId="77777777" w:rsidR="00BE6F6E" w:rsidRDefault="00BE6F6E" w:rsidP="00BE6F6E">
      <w:pPr>
        <w:pStyle w:val="Heading1"/>
        <w:numPr>
          <w:ilvl w:val="0"/>
          <w:numId w:val="0"/>
        </w:numPr>
        <w:ind w:left="-426" w:right="-472"/>
        <w:jc w:val="right"/>
        <w:rPr>
          <w:b/>
          <w:sz w:val="40"/>
          <w:szCs w:val="40"/>
        </w:rPr>
      </w:pPr>
    </w:p>
    <w:p w14:paraId="7D38C0E3" w14:textId="77777777" w:rsidR="00BE6F6E" w:rsidRDefault="00BE6F6E" w:rsidP="00BE6F6E">
      <w:pPr>
        <w:pStyle w:val="Heading1"/>
        <w:numPr>
          <w:ilvl w:val="0"/>
          <w:numId w:val="0"/>
        </w:numPr>
        <w:ind w:left="-426" w:right="-472"/>
        <w:jc w:val="right"/>
        <w:rPr>
          <w:b/>
          <w:sz w:val="40"/>
          <w:szCs w:val="40"/>
        </w:rPr>
      </w:pPr>
    </w:p>
    <w:p w14:paraId="054CCE90" w14:textId="77777777" w:rsidR="005908A2" w:rsidRDefault="005908A2" w:rsidP="005908A2">
      <w:pPr>
        <w:pStyle w:val="Heading1"/>
        <w:numPr>
          <w:ilvl w:val="0"/>
          <w:numId w:val="0"/>
        </w:numPr>
        <w:spacing w:before="0" w:after="0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DETECTOR FUNCTION</w:t>
      </w:r>
    </w:p>
    <w:p w14:paraId="6E9D14CB" w14:textId="77777777" w:rsidR="005908A2" w:rsidRDefault="005908A2" w:rsidP="005908A2">
      <w:pPr>
        <w:pStyle w:val="Heading1"/>
        <w:numPr>
          <w:ilvl w:val="0"/>
          <w:numId w:val="0"/>
        </w:numPr>
        <w:spacing w:before="0" w:after="0"/>
        <w:jc w:val="center"/>
        <w:rPr>
          <w:b/>
          <w:sz w:val="28"/>
          <w:u w:val="single"/>
        </w:rPr>
      </w:pPr>
    </w:p>
    <w:p w14:paraId="1B33AF94" w14:textId="77777777" w:rsidR="005908A2" w:rsidRDefault="007E5C29" w:rsidP="007E5C29">
      <w:pPr>
        <w:pStyle w:val="Heading1"/>
        <w:numPr>
          <w:ilvl w:val="0"/>
          <w:numId w:val="0"/>
        </w:numPr>
        <w:spacing w:before="0" w:after="0"/>
        <w:jc w:val="right"/>
        <w:rPr>
          <w:sz w:val="24"/>
          <w:u w:val="single"/>
        </w:rPr>
      </w:pPr>
      <w:r>
        <w:rPr>
          <w:sz w:val="24"/>
        </w:rPr>
        <w:t xml:space="preserve">Intersection No: </w:t>
      </w:r>
      <w:r>
        <w:rPr>
          <w:sz w:val="24"/>
          <w:u w:val="single"/>
        </w:rPr>
        <w:t>9241</w:t>
      </w:r>
    </w:p>
    <w:p w14:paraId="28E36FBF" w14:textId="77777777" w:rsidR="007E5C29" w:rsidRDefault="007E5C29" w:rsidP="007E5C29">
      <w:pPr>
        <w:pStyle w:val="Heading1"/>
        <w:numPr>
          <w:ilvl w:val="0"/>
          <w:numId w:val="0"/>
        </w:numPr>
        <w:spacing w:before="0" w:after="0"/>
        <w:jc w:val="right"/>
        <w:rPr>
          <w:sz w:val="24"/>
          <w:u w:val="single"/>
        </w:rPr>
      </w:pPr>
    </w:p>
    <w:p w14:paraId="3842C7F5" w14:textId="77777777" w:rsidR="007E5C29" w:rsidRDefault="007E5C29" w:rsidP="007E5C29">
      <w:pPr>
        <w:pStyle w:val="Heading1"/>
        <w:numPr>
          <w:ilvl w:val="0"/>
          <w:numId w:val="0"/>
        </w:numPr>
        <w:spacing w:before="0" w:after="0"/>
        <w:jc w:val="right"/>
        <w:rPr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709"/>
        <w:gridCol w:w="567"/>
        <w:gridCol w:w="567"/>
        <w:gridCol w:w="567"/>
        <w:gridCol w:w="708"/>
        <w:gridCol w:w="2919"/>
        <w:gridCol w:w="342"/>
        <w:gridCol w:w="850"/>
        <w:gridCol w:w="851"/>
        <w:gridCol w:w="850"/>
        <w:gridCol w:w="992"/>
      </w:tblGrid>
      <w:tr w:rsidR="007E5C29" w14:paraId="5BF0D9B2" w14:textId="77777777" w:rsidTr="007E5C29">
        <w:trPr>
          <w:cantSplit/>
          <w:trHeight w:val="800"/>
          <w:jc w:val="center"/>
        </w:trPr>
        <w:tc>
          <w:tcPr>
            <w:tcW w:w="851" w:type="dxa"/>
            <w:vMerge w:val="restart"/>
            <w:textDirection w:val="btLr"/>
            <w:vAlign w:val="center"/>
          </w:tcPr>
          <w:p w14:paraId="74FDC61C" w14:textId="77777777" w:rsidR="005908A2" w:rsidRDefault="005908A2" w:rsidP="002A7415">
            <w:pPr>
              <w:pStyle w:val="Heading1"/>
              <w:numPr>
                <w:ilvl w:val="0"/>
                <w:numId w:val="0"/>
              </w:numPr>
              <w:spacing w:before="0" w:after="0"/>
              <w:ind w:left="113" w:right="113"/>
              <w:rPr>
                <w:b/>
                <w:caps/>
                <w:sz w:val="24"/>
                <w:szCs w:val="24"/>
              </w:rPr>
            </w:pPr>
            <w:r w:rsidRPr="00DA7B91">
              <w:rPr>
                <w:b/>
                <w:caps/>
                <w:sz w:val="24"/>
                <w:szCs w:val="24"/>
              </w:rPr>
              <w:t>Detector /PUSH</w:t>
            </w:r>
          </w:p>
          <w:p w14:paraId="46A624A5" w14:textId="77777777" w:rsidR="005908A2" w:rsidRPr="00DA7B91" w:rsidRDefault="005908A2" w:rsidP="002A7415">
            <w:pPr>
              <w:pStyle w:val="Heading1"/>
              <w:numPr>
                <w:ilvl w:val="0"/>
                <w:numId w:val="0"/>
              </w:numPr>
              <w:spacing w:before="0" w:after="0"/>
              <w:ind w:left="113" w:right="113"/>
              <w:rPr>
                <w:b/>
                <w:caps/>
                <w:sz w:val="24"/>
                <w:szCs w:val="24"/>
              </w:rPr>
            </w:pPr>
            <w:r w:rsidRPr="00DA7B91">
              <w:rPr>
                <w:b/>
                <w:caps/>
                <w:sz w:val="24"/>
                <w:szCs w:val="24"/>
              </w:rPr>
              <w:t>BUTTON No</w:t>
            </w:r>
          </w:p>
        </w:tc>
        <w:tc>
          <w:tcPr>
            <w:tcW w:w="709" w:type="dxa"/>
            <w:vMerge w:val="restart"/>
            <w:textDirection w:val="btLr"/>
            <w:vAlign w:val="center"/>
          </w:tcPr>
          <w:p w14:paraId="6ED8AD2C" w14:textId="77777777" w:rsidR="005908A2" w:rsidRDefault="005908A2" w:rsidP="002A7415">
            <w:pPr>
              <w:pStyle w:val="Heading1"/>
              <w:numPr>
                <w:ilvl w:val="0"/>
                <w:numId w:val="0"/>
              </w:numPr>
              <w:spacing w:before="0" w:after="0"/>
              <w:ind w:left="113" w:right="113"/>
              <w:rPr>
                <w:b/>
                <w:sz w:val="24"/>
              </w:rPr>
            </w:pPr>
            <w:r>
              <w:rPr>
                <w:b/>
                <w:sz w:val="24"/>
              </w:rPr>
              <w:t>CALL PHASE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14:paraId="09786C05" w14:textId="77777777" w:rsidR="005908A2" w:rsidRDefault="005908A2" w:rsidP="002A7415">
            <w:pPr>
              <w:pStyle w:val="Heading1"/>
              <w:numPr>
                <w:ilvl w:val="0"/>
                <w:numId w:val="0"/>
              </w:numPr>
              <w:spacing w:before="0" w:after="0"/>
              <w:ind w:left="113" w:right="113"/>
              <w:rPr>
                <w:b/>
                <w:sz w:val="24"/>
              </w:rPr>
            </w:pPr>
            <w:r>
              <w:rPr>
                <w:b/>
                <w:sz w:val="24"/>
              </w:rPr>
              <w:t>LOCKING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14:paraId="6BD4B92E" w14:textId="77777777" w:rsidR="005908A2" w:rsidRDefault="005908A2" w:rsidP="002A7415">
            <w:pPr>
              <w:pStyle w:val="Heading1"/>
              <w:numPr>
                <w:ilvl w:val="0"/>
                <w:numId w:val="0"/>
              </w:numPr>
              <w:spacing w:before="0" w:after="0"/>
              <w:ind w:left="113" w:right="113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NON LOCKING</w:t>
            </w:r>
            <w:proofErr w:type="gramEnd"/>
          </w:p>
        </w:tc>
        <w:tc>
          <w:tcPr>
            <w:tcW w:w="567" w:type="dxa"/>
            <w:vMerge w:val="restart"/>
            <w:textDirection w:val="btLr"/>
            <w:vAlign w:val="center"/>
          </w:tcPr>
          <w:p w14:paraId="5AD110D8" w14:textId="77777777" w:rsidR="005908A2" w:rsidRDefault="005908A2" w:rsidP="002A7415">
            <w:pPr>
              <w:pStyle w:val="Heading1"/>
              <w:numPr>
                <w:ilvl w:val="0"/>
                <w:numId w:val="0"/>
              </w:numPr>
              <w:spacing w:before="0" w:after="0"/>
              <w:ind w:left="113" w:right="113"/>
              <w:rPr>
                <w:b/>
                <w:sz w:val="24"/>
              </w:rPr>
            </w:pPr>
            <w:r>
              <w:rPr>
                <w:b/>
                <w:sz w:val="24"/>
              </w:rPr>
              <w:t>SET VIG ON PHASE</w:t>
            </w:r>
          </w:p>
        </w:tc>
        <w:tc>
          <w:tcPr>
            <w:tcW w:w="708" w:type="dxa"/>
            <w:vMerge w:val="restart"/>
            <w:textDirection w:val="btLr"/>
            <w:vAlign w:val="center"/>
          </w:tcPr>
          <w:p w14:paraId="2180277B" w14:textId="77777777" w:rsidR="005908A2" w:rsidRDefault="005908A2" w:rsidP="002A7415">
            <w:pPr>
              <w:pStyle w:val="Heading1"/>
              <w:numPr>
                <w:ilvl w:val="0"/>
                <w:numId w:val="0"/>
              </w:numPr>
              <w:spacing w:before="0" w:after="0"/>
              <w:ind w:left="113" w:right="113"/>
              <w:rPr>
                <w:b/>
                <w:sz w:val="24"/>
              </w:rPr>
            </w:pPr>
            <w:r>
              <w:rPr>
                <w:b/>
                <w:sz w:val="24"/>
              </w:rPr>
              <w:t>EXTEND PHASE</w:t>
            </w:r>
          </w:p>
        </w:tc>
        <w:tc>
          <w:tcPr>
            <w:tcW w:w="3261" w:type="dxa"/>
            <w:gridSpan w:val="2"/>
            <w:vMerge w:val="restart"/>
            <w:vAlign w:val="center"/>
          </w:tcPr>
          <w:p w14:paraId="4C775A92" w14:textId="77777777" w:rsidR="005908A2" w:rsidRDefault="005908A2" w:rsidP="002A74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SPECIAL</w:t>
            </w:r>
          </w:p>
        </w:tc>
        <w:tc>
          <w:tcPr>
            <w:tcW w:w="2546" w:type="dxa"/>
            <w:gridSpan w:val="3"/>
            <w:tcBorders>
              <w:bottom w:val="nil"/>
            </w:tcBorders>
            <w:vAlign w:val="center"/>
          </w:tcPr>
          <w:p w14:paraId="19DA786B" w14:textId="77777777" w:rsidR="005908A2" w:rsidRDefault="005908A2" w:rsidP="002A74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DETECTOR ALARMS</w:t>
            </w:r>
          </w:p>
        </w:tc>
        <w:tc>
          <w:tcPr>
            <w:tcW w:w="992" w:type="dxa"/>
            <w:vMerge w:val="restart"/>
            <w:textDirection w:val="btLr"/>
            <w:vAlign w:val="center"/>
          </w:tcPr>
          <w:p w14:paraId="6D4A717E" w14:textId="77777777" w:rsidR="005908A2" w:rsidRDefault="005908A2" w:rsidP="002A7415">
            <w:pPr>
              <w:pStyle w:val="Heading1"/>
              <w:numPr>
                <w:ilvl w:val="0"/>
                <w:numId w:val="0"/>
              </w:numPr>
              <w:ind w:left="113" w:right="113"/>
              <w:rPr>
                <w:b/>
                <w:sz w:val="24"/>
              </w:rPr>
            </w:pPr>
            <w:r>
              <w:rPr>
                <w:b/>
                <w:sz w:val="24"/>
              </w:rPr>
              <w:t>PLAN REFERENCE</w:t>
            </w:r>
          </w:p>
        </w:tc>
      </w:tr>
      <w:tr w:rsidR="007E5C29" w14:paraId="06A1AC1C" w14:textId="77777777" w:rsidTr="007E5C29">
        <w:trPr>
          <w:cantSplit/>
          <w:trHeight w:val="800"/>
          <w:jc w:val="center"/>
        </w:trPr>
        <w:tc>
          <w:tcPr>
            <w:tcW w:w="851" w:type="dxa"/>
            <w:vMerge/>
            <w:vAlign w:val="center"/>
          </w:tcPr>
          <w:p w14:paraId="41DC634C" w14:textId="77777777" w:rsidR="005908A2" w:rsidRDefault="005908A2" w:rsidP="002A74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caps/>
              </w:rPr>
            </w:pPr>
          </w:p>
        </w:tc>
        <w:tc>
          <w:tcPr>
            <w:tcW w:w="709" w:type="dxa"/>
            <w:vMerge/>
            <w:textDirection w:val="btLr"/>
            <w:vAlign w:val="center"/>
          </w:tcPr>
          <w:p w14:paraId="3EDA2816" w14:textId="77777777" w:rsidR="005908A2" w:rsidRDefault="005908A2" w:rsidP="002A7415">
            <w:pPr>
              <w:pStyle w:val="Heading1"/>
              <w:numPr>
                <w:ilvl w:val="0"/>
                <w:numId w:val="0"/>
              </w:numPr>
              <w:spacing w:before="0" w:after="0"/>
              <w:ind w:left="113" w:right="113"/>
              <w:jc w:val="center"/>
            </w:pPr>
          </w:p>
        </w:tc>
        <w:tc>
          <w:tcPr>
            <w:tcW w:w="567" w:type="dxa"/>
            <w:vMerge/>
            <w:textDirection w:val="btLr"/>
            <w:vAlign w:val="center"/>
          </w:tcPr>
          <w:p w14:paraId="5240A6CA" w14:textId="77777777" w:rsidR="005908A2" w:rsidRDefault="005908A2" w:rsidP="002A7415">
            <w:pPr>
              <w:pStyle w:val="Heading1"/>
              <w:numPr>
                <w:ilvl w:val="0"/>
                <w:numId w:val="0"/>
              </w:numPr>
              <w:spacing w:before="0" w:after="0"/>
              <w:ind w:left="113" w:right="113"/>
              <w:jc w:val="center"/>
            </w:pPr>
          </w:p>
        </w:tc>
        <w:tc>
          <w:tcPr>
            <w:tcW w:w="567" w:type="dxa"/>
            <w:vMerge/>
            <w:textDirection w:val="btLr"/>
            <w:vAlign w:val="center"/>
          </w:tcPr>
          <w:p w14:paraId="154B6236" w14:textId="77777777" w:rsidR="005908A2" w:rsidRDefault="005908A2" w:rsidP="002A7415">
            <w:pPr>
              <w:pStyle w:val="Heading1"/>
              <w:numPr>
                <w:ilvl w:val="0"/>
                <w:numId w:val="0"/>
              </w:numPr>
              <w:spacing w:before="0" w:after="0"/>
              <w:ind w:left="113" w:right="113"/>
              <w:jc w:val="center"/>
            </w:pPr>
          </w:p>
        </w:tc>
        <w:tc>
          <w:tcPr>
            <w:tcW w:w="567" w:type="dxa"/>
            <w:vMerge/>
            <w:textDirection w:val="btLr"/>
            <w:vAlign w:val="center"/>
          </w:tcPr>
          <w:p w14:paraId="08036865" w14:textId="77777777" w:rsidR="005908A2" w:rsidRDefault="005908A2" w:rsidP="002A7415">
            <w:pPr>
              <w:pStyle w:val="Heading1"/>
              <w:numPr>
                <w:ilvl w:val="0"/>
                <w:numId w:val="0"/>
              </w:numPr>
              <w:spacing w:before="0" w:after="0"/>
              <w:ind w:left="113" w:right="113"/>
              <w:jc w:val="center"/>
            </w:pPr>
          </w:p>
        </w:tc>
        <w:tc>
          <w:tcPr>
            <w:tcW w:w="708" w:type="dxa"/>
            <w:vMerge/>
            <w:textDirection w:val="btLr"/>
            <w:vAlign w:val="center"/>
          </w:tcPr>
          <w:p w14:paraId="05C895B4" w14:textId="77777777" w:rsidR="005908A2" w:rsidRDefault="005908A2" w:rsidP="002A7415">
            <w:pPr>
              <w:pStyle w:val="Heading1"/>
              <w:numPr>
                <w:ilvl w:val="0"/>
                <w:numId w:val="0"/>
              </w:numPr>
              <w:spacing w:before="0" w:after="0"/>
              <w:ind w:left="113" w:right="113"/>
              <w:jc w:val="center"/>
            </w:pPr>
          </w:p>
        </w:tc>
        <w:tc>
          <w:tcPr>
            <w:tcW w:w="3261" w:type="dxa"/>
            <w:gridSpan w:val="2"/>
            <w:vMerge/>
            <w:vAlign w:val="center"/>
          </w:tcPr>
          <w:p w14:paraId="7B23D7E7" w14:textId="77777777" w:rsidR="005908A2" w:rsidRDefault="005908A2" w:rsidP="002A74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2546" w:type="dxa"/>
            <w:gridSpan w:val="3"/>
            <w:tcBorders>
              <w:bottom w:val="nil"/>
            </w:tcBorders>
            <w:vAlign w:val="center"/>
          </w:tcPr>
          <w:p w14:paraId="291EBDFE" w14:textId="77777777" w:rsidR="005908A2" w:rsidRDefault="005908A2" w:rsidP="002A74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FAULT SIMULATION</w:t>
            </w:r>
          </w:p>
        </w:tc>
        <w:tc>
          <w:tcPr>
            <w:tcW w:w="992" w:type="dxa"/>
            <w:vMerge/>
            <w:vAlign w:val="center"/>
          </w:tcPr>
          <w:p w14:paraId="1B6B8388" w14:textId="77777777" w:rsidR="005908A2" w:rsidRDefault="005908A2" w:rsidP="002A7415">
            <w:pPr>
              <w:pStyle w:val="Heading1"/>
              <w:numPr>
                <w:ilvl w:val="0"/>
                <w:numId w:val="0"/>
              </w:numPr>
              <w:jc w:val="center"/>
            </w:pPr>
          </w:p>
        </w:tc>
      </w:tr>
      <w:tr w:rsidR="007E5C29" w14:paraId="63C7F636" w14:textId="77777777" w:rsidTr="007E5C29">
        <w:trPr>
          <w:cantSplit/>
          <w:trHeight w:val="2141"/>
          <w:jc w:val="center"/>
        </w:trPr>
        <w:tc>
          <w:tcPr>
            <w:tcW w:w="851" w:type="dxa"/>
            <w:vMerge/>
            <w:vAlign w:val="center"/>
          </w:tcPr>
          <w:p w14:paraId="03546E64" w14:textId="77777777" w:rsidR="005908A2" w:rsidRDefault="005908A2" w:rsidP="002A74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caps/>
              </w:rPr>
            </w:pPr>
          </w:p>
        </w:tc>
        <w:tc>
          <w:tcPr>
            <w:tcW w:w="709" w:type="dxa"/>
            <w:vMerge/>
            <w:textDirection w:val="btLr"/>
            <w:vAlign w:val="center"/>
          </w:tcPr>
          <w:p w14:paraId="591B98FD" w14:textId="77777777" w:rsidR="005908A2" w:rsidRDefault="005908A2" w:rsidP="002A7415">
            <w:pPr>
              <w:pStyle w:val="Heading1"/>
              <w:numPr>
                <w:ilvl w:val="0"/>
                <w:numId w:val="0"/>
              </w:numPr>
              <w:spacing w:before="0" w:after="0"/>
              <w:ind w:left="113" w:right="113"/>
              <w:jc w:val="center"/>
            </w:pPr>
          </w:p>
        </w:tc>
        <w:tc>
          <w:tcPr>
            <w:tcW w:w="567" w:type="dxa"/>
            <w:vMerge/>
            <w:textDirection w:val="btLr"/>
            <w:vAlign w:val="center"/>
          </w:tcPr>
          <w:p w14:paraId="12C917A1" w14:textId="77777777" w:rsidR="005908A2" w:rsidRDefault="005908A2" w:rsidP="002A7415">
            <w:pPr>
              <w:pStyle w:val="Heading1"/>
              <w:numPr>
                <w:ilvl w:val="0"/>
                <w:numId w:val="0"/>
              </w:numPr>
              <w:spacing w:before="0" w:after="0"/>
              <w:ind w:left="113" w:right="113"/>
              <w:jc w:val="center"/>
            </w:pPr>
          </w:p>
        </w:tc>
        <w:tc>
          <w:tcPr>
            <w:tcW w:w="567" w:type="dxa"/>
            <w:vMerge/>
            <w:textDirection w:val="btLr"/>
            <w:vAlign w:val="center"/>
          </w:tcPr>
          <w:p w14:paraId="479C2D51" w14:textId="77777777" w:rsidR="005908A2" w:rsidRDefault="005908A2" w:rsidP="002A7415">
            <w:pPr>
              <w:pStyle w:val="Heading1"/>
              <w:numPr>
                <w:ilvl w:val="0"/>
                <w:numId w:val="0"/>
              </w:numPr>
              <w:spacing w:before="0" w:after="0"/>
              <w:ind w:left="113" w:right="113"/>
              <w:jc w:val="center"/>
            </w:pPr>
          </w:p>
        </w:tc>
        <w:tc>
          <w:tcPr>
            <w:tcW w:w="567" w:type="dxa"/>
            <w:vMerge/>
            <w:textDirection w:val="btLr"/>
            <w:vAlign w:val="center"/>
          </w:tcPr>
          <w:p w14:paraId="4D834E3F" w14:textId="77777777" w:rsidR="005908A2" w:rsidRDefault="005908A2" w:rsidP="002A7415">
            <w:pPr>
              <w:pStyle w:val="Heading1"/>
              <w:numPr>
                <w:ilvl w:val="0"/>
                <w:numId w:val="0"/>
              </w:numPr>
              <w:spacing w:before="0" w:after="0"/>
              <w:ind w:left="113" w:right="113"/>
              <w:jc w:val="center"/>
            </w:pPr>
          </w:p>
        </w:tc>
        <w:tc>
          <w:tcPr>
            <w:tcW w:w="708" w:type="dxa"/>
            <w:vMerge/>
            <w:textDirection w:val="btLr"/>
            <w:vAlign w:val="center"/>
          </w:tcPr>
          <w:p w14:paraId="415DAE37" w14:textId="77777777" w:rsidR="005908A2" w:rsidRDefault="005908A2" w:rsidP="002A7415">
            <w:pPr>
              <w:pStyle w:val="Heading1"/>
              <w:numPr>
                <w:ilvl w:val="0"/>
                <w:numId w:val="0"/>
              </w:numPr>
              <w:spacing w:before="0" w:after="0"/>
              <w:ind w:left="113" w:right="113"/>
              <w:jc w:val="center"/>
            </w:pPr>
          </w:p>
        </w:tc>
        <w:tc>
          <w:tcPr>
            <w:tcW w:w="3261" w:type="dxa"/>
            <w:gridSpan w:val="2"/>
            <w:vMerge/>
            <w:vAlign w:val="center"/>
          </w:tcPr>
          <w:p w14:paraId="41F139F7" w14:textId="77777777" w:rsidR="005908A2" w:rsidRDefault="005908A2" w:rsidP="002A74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845" w:type="dxa"/>
            <w:tcBorders>
              <w:bottom w:val="nil"/>
            </w:tcBorders>
            <w:textDirection w:val="btLr"/>
            <w:vAlign w:val="center"/>
          </w:tcPr>
          <w:p w14:paraId="5E49853B" w14:textId="77777777" w:rsidR="005908A2" w:rsidRDefault="005908A2" w:rsidP="002A7415">
            <w:pPr>
              <w:pStyle w:val="Heading1"/>
              <w:numPr>
                <w:ilvl w:val="0"/>
                <w:numId w:val="0"/>
              </w:numPr>
              <w:spacing w:before="0" w:after="0"/>
              <w:ind w:left="113" w:right="113"/>
              <w:rPr>
                <w:b/>
                <w:sz w:val="24"/>
              </w:rPr>
            </w:pPr>
            <w:r>
              <w:rPr>
                <w:b/>
                <w:sz w:val="24"/>
              </w:rPr>
              <w:t>CALL &amp; EXTEND</w:t>
            </w:r>
          </w:p>
        </w:tc>
        <w:tc>
          <w:tcPr>
            <w:tcW w:w="851" w:type="dxa"/>
            <w:tcBorders>
              <w:bottom w:val="nil"/>
            </w:tcBorders>
            <w:textDirection w:val="btLr"/>
            <w:vAlign w:val="center"/>
          </w:tcPr>
          <w:p w14:paraId="458913BB" w14:textId="77777777" w:rsidR="005908A2" w:rsidRDefault="005908A2" w:rsidP="002A7415">
            <w:pPr>
              <w:pStyle w:val="Heading1"/>
              <w:numPr>
                <w:ilvl w:val="0"/>
                <w:numId w:val="0"/>
              </w:numPr>
              <w:spacing w:before="0" w:after="0"/>
              <w:ind w:left="113" w:right="113"/>
              <w:rPr>
                <w:b/>
                <w:sz w:val="24"/>
              </w:rPr>
            </w:pPr>
            <w:r>
              <w:rPr>
                <w:b/>
                <w:sz w:val="24"/>
              </w:rPr>
              <w:t>CALL ONLY</w:t>
            </w:r>
          </w:p>
        </w:tc>
        <w:tc>
          <w:tcPr>
            <w:tcW w:w="850" w:type="dxa"/>
            <w:tcBorders>
              <w:bottom w:val="nil"/>
            </w:tcBorders>
            <w:textDirection w:val="btLr"/>
            <w:vAlign w:val="center"/>
          </w:tcPr>
          <w:p w14:paraId="36C6CAF8" w14:textId="77777777" w:rsidR="005908A2" w:rsidRDefault="005908A2" w:rsidP="002A7415">
            <w:pPr>
              <w:pStyle w:val="Heading1"/>
              <w:numPr>
                <w:ilvl w:val="0"/>
                <w:numId w:val="0"/>
              </w:numPr>
              <w:spacing w:before="0" w:after="0"/>
              <w:ind w:left="113" w:right="113"/>
              <w:rPr>
                <w:b/>
                <w:sz w:val="24"/>
              </w:rPr>
            </w:pPr>
            <w:r>
              <w:rPr>
                <w:b/>
                <w:sz w:val="24"/>
              </w:rPr>
              <w:t>DISABLE</w:t>
            </w:r>
          </w:p>
        </w:tc>
        <w:tc>
          <w:tcPr>
            <w:tcW w:w="992" w:type="dxa"/>
            <w:vMerge/>
            <w:vAlign w:val="center"/>
          </w:tcPr>
          <w:p w14:paraId="0365645D" w14:textId="77777777" w:rsidR="005908A2" w:rsidRDefault="005908A2" w:rsidP="002A7415">
            <w:pPr>
              <w:pStyle w:val="Heading1"/>
              <w:numPr>
                <w:ilvl w:val="0"/>
                <w:numId w:val="0"/>
              </w:numPr>
              <w:jc w:val="center"/>
            </w:pPr>
          </w:p>
        </w:tc>
      </w:tr>
      <w:tr w:rsidR="006739FC" w14:paraId="7D8274E9" w14:textId="77777777" w:rsidTr="007E5C29">
        <w:trPr>
          <w:cantSplit/>
          <w:trHeight w:hRule="exact" w:val="360"/>
          <w:jc w:val="center"/>
        </w:trPr>
        <w:tc>
          <w:tcPr>
            <w:tcW w:w="851" w:type="dxa"/>
            <w:vAlign w:val="center"/>
          </w:tcPr>
          <w:p w14:paraId="093D58D3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9" w:type="dxa"/>
            <w:vAlign w:val="center"/>
          </w:tcPr>
          <w:p w14:paraId="11855D03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567" w:type="dxa"/>
            <w:vAlign w:val="center"/>
          </w:tcPr>
          <w:p w14:paraId="444E0512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14:paraId="00255A3C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567" w:type="dxa"/>
            <w:vAlign w:val="center"/>
          </w:tcPr>
          <w:p w14:paraId="34036958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708" w:type="dxa"/>
            <w:vAlign w:val="center"/>
          </w:tcPr>
          <w:p w14:paraId="01ED1BA2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3256" w:type="dxa"/>
            <w:gridSpan w:val="2"/>
            <w:vAlign w:val="center"/>
          </w:tcPr>
          <w:p w14:paraId="0049BC5E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  <w:r>
              <w:rPr>
                <w:sz w:val="24"/>
              </w:rPr>
              <w:t>Presence Loop</w:t>
            </w:r>
          </w:p>
        </w:tc>
        <w:tc>
          <w:tcPr>
            <w:tcW w:w="850" w:type="dxa"/>
            <w:vAlign w:val="center"/>
          </w:tcPr>
          <w:p w14:paraId="27CC2391" w14:textId="77777777" w:rsidR="006739FC" w:rsidRPr="003A3EDA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5D7D2BBD" w14:textId="77777777" w:rsidR="006739FC" w:rsidRPr="003A3EDA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8"/>
                <w:szCs w:val="28"/>
              </w:rPr>
            </w:pPr>
            <w:r w:rsidRPr="003A3EDA">
              <w:rPr>
                <w:sz w:val="28"/>
                <w:szCs w:val="28"/>
              </w:rPr>
              <w:sym w:font="Wingdings" w:char="F0FC"/>
            </w:r>
          </w:p>
        </w:tc>
        <w:tc>
          <w:tcPr>
            <w:tcW w:w="850" w:type="dxa"/>
            <w:vAlign w:val="center"/>
          </w:tcPr>
          <w:p w14:paraId="2603D8D7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14:paraId="7CA26826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</w:tr>
      <w:tr w:rsidR="006739FC" w14:paraId="320743C2" w14:textId="77777777" w:rsidTr="007E5C29">
        <w:trPr>
          <w:cantSplit/>
          <w:trHeight w:hRule="exact" w:val="360"/>
          <w:jc w:val="center"/>
        </w:trPr>
        <w:tc>
          <w:tcPr>
            <w:tcW w:w="851" w:type="dxa"/>
            <w:vAlign w:val="center"/>
          </w:tcPr>
          <w:p w14:paraId="10CBF945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9" w:type="dxa"/>
            <w:vAlign w:val="center"/>
          </w:tcPr>
          <w:p w14:paraId="7C2691D2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14:paraId="6EB5299C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14:paraId="370A3D7C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14:paraId="1EE5829C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708" w:type="dxa"/>
            <w:vAlign w:val="center"/>
          </w:tcPr>
          <w:p w14:paraId="65D055DD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3256" w:type="dxa"/>
            <w:gridSpan w:val="2"/>
            <w:vAlign w:val="center"/>
          </w:tcPr>
          <w:p w14:paraId="047AEC29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850" w:type="dxa"/>
            <w:vAlign w:val="center"/>
          </w:tcPr>
          <w:p w14:paraId="7AC29172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14:paraId="1552B73B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850" w:type="dxa"/>
            <w:vAlign w:val="center"/>
          </w:tcPr>
          <w:p w14:paraId="214C0CCE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14:paraId="7D94016A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</w:tr>
      <w:tr w:rsidR="006739FC" w14:paraId="18618E23" w14:textId="77777777" w:rsidTr="007E5C29">
        <w:trPr>
          <w:cantSplit/>
          <w:trHeight w:hRule="exact" w:val="360"/>
          <w:jc w:val="center"/>
        </w:trPr>
        <w:tc>
          <w:tcPr>
            <w:tcW w:w="851" w:type="dxa"/>
            <w:vAlign w:val="center"/>
          </w:tcPr>
          <w:p w14:paraId="5BBF33E1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513626BD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14:paraId="2578FEFF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14:paraId="2DDB4A6A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14:paraId="50C28CD0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708" w:type="dxa"/>
            <w:vAlign w:val="center"/>
          </w:tcPr>
          <w:p w14:paraId="52A0EC44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3256" w:type="dxa"/>
            <w:gridSpan w:val="2"/>
            <w:vAlign w:val="center"/>
          </w:tcPr>
          <w:p w14:paraId="0294CB57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850" w:type="dxa"/>
            <w:vAlign w:val="center"/>
          </w:tcPr>
          <w:p w14:paraId="21498BE5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14:paraId="1D888805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850" w:type="dxa"/>
            <w:vAlign w:val="center"/>
          </w:tcPr>
          <w:p w14:paraId="19D6D84C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14:paraId="6234A317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</w:tr>
      <w:tr w:rsidR="006739FC" w14:paraId="0445D818" w14:textId="77777777" w:rsidTr="007E5C29">
        <w:trPr>
          <w:cantSplit/>
          <w:trHeight w:hRule="exact" w:val="360"/>
          <w:jc w:val="center"/>
        </w:trPr>
        <w:tc>
          <w:tcPr>
            <w:tcW w:w="851" w:type="dxa"/>
            <w:vAlign w:val="center"/>
          </w:tcPr>
          <w:p w14:paraId="719693F4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38B6DD2B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14:paraId="5A4F9941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14:paraId="3AB73C43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14:paraId="228FB487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708" w:type="dxa"/>
            <w:vAlign w:val="center"/>
          </w:tcPr>
          <w:p w14:paraId="7E0D5EE1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3256" w:type="dxa"/>
            <w:gridSpan w:val="2"/>
            <w:vAlign w:val="center"/>
          </w:tcPr>
          <w:p w14:paraId="61FDD4A6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850" w:type="dxa"/>
            <w:vAlign w:val="center"/>
          </w:tcPr>
          <w:p w14:paraId="61D3C855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14:paraId="14B95187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850" w:type="dxa"/>
            <w:vAlign w:val="center"/>
          </w:tcPr>
          <w:p w14:paraId="24796A0F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14:paraId="60E675E6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</w:tr>
      <w:tr w:rsidR="006739FC" w14:paraId="751F2144" w14:textId="77777777" w:rsidTr="007E5C29">
        <w:trPr>
          <w:cantSplit/>
          <w:trHeight w:hRule="exact" w:val="360"/>
          <w:jc w:val="center"/>
        </w:trPr>
        <w:tc>
          <w:tcPr>
            <w:tcW w:w="851" w:type="dxa"/>
            <w:vAlign w:val="center"/>
          </w:tcPr>
          <w:p w14:paraId="067FB48A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6C3DBEDD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14:paraId="17D00EFC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14:paraId="23DBA633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14:paraId="3C83C566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708" w:type="dxa"/>
            <w:vAlign w:val="center"/>
          </w:tcPr>
          <w:p w14:paraId="2638AFD9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3256" w:type="dxa"/>
            <w:gridSpan w:val="2"/>
            <w:vAlign w:val="center"/>
          </w:tcPr>
          <w:p w14:paraId="67BEF0D8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850" w:type="dxa"/>
            <w:vAlign w:val="center"/>
          </w:tcPr>
          <w:p w14:paraId="232A8695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14:paraId="3179BC20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850" w:type="dxa"/>
            <w:vAlign w:val="center"/>
          </w:tcPr>
          <w:p w14:paraId="2632E1BB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14:paraId="090A8F10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</w:tr>
      <w:tr w:rsidR="006739FC" w14:paraId="7D5FB047" w14:textId="77777777" w:rsidTr="007E5C29">
        <w:trPr>
          <w:cantSplit/>
          <w:trHeight w:hRule="exact" w:val="360"/>
          <w:jc w:val="center"/>
        </w:trPr>
        <w:tc>
          <w:tcPr>
            <w:tcW w:w="851" w:type="dxa"/>
            <w:vAlign w:val="center"/>
          </w:tcPr>
          <w:p w14:paraId="464C2058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09" w:type="dxa"/>
            <w:vAlign w:val="center"/>
          </w:tcPr>
          <w:p w14:paraId="7181A682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14:paraId="15DDC190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14:paraId="7757805C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14:paraId="72E43B76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708" w:type="dxa"/>
            <w:vAlign w:val="center"/>
          </w:tcPr>
          <w:p w14:paraId="38CA0964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3256" w:type="dxa"/>
            <w:gridSpan w:val="2"/>
            <w:vAlign w:val="center"/>
          </w:tcPr>
          <w:p w14:paraId="39D70DFB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850" w:type="dxa"/>
            <w:vAlign w:val="center"/>
          </w:tcPr>
          <w:p w14:paraId="0A40290F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14:paraId="5A73D3E1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850" w:type="dxa"/>
            <w:vAlign w:val="center"/>
          </w:tcPr>
          <w:p w14:paraId="289437C1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14:paraId="592BB8DC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</w:tr>
      <w:tr w:rsidR="006739FC" w14:paraId="102E5897" w14:textId="77777777" w:rsidTr="007E5C29">
        <w:trPr>
          <w:cantSplit/>
          <w:trHeight w:hRule="exact" w:val="360"/>
          <w:jc w:val="center"/>
        </w:trPr>
        <w:tc>
          <w:tcPr>
            <w:tcW w:w="851" w:type="dxa"/>
            <w:vAlign w:val="center"/>
          </w:tcPr>
          <w:p w14:paraId="5AFA8442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709" w:type="dxa"/>
            <w:vAlign w:val="center"/>
          </w:tcPr>
          <w:p w14:paraId="57B0CA8A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14:paraId="345705EC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14:paraId="098AF6E5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14:paraId="332E5F99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708" w:type="dxa"/>
            <w:vAlign w:val="center"/>
          </w:tcPr>
          <w:p w14:paraId="15163119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3256" w:type="dxa"/>
            <w:gridSpan w:val="2"/>
            <w:vAlign w:val="center"/>
          </w:tcPr>
          <w:p w14:paraId="0F664E9F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850" w:type="dxa"/>
            <w:vAlign w:val="center"/>
          </w:tcPr>
          <w:p w14:paraId="62E2E8A0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14:paraId="36032B2D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850" w:type="dxa"/>
            <w:vAlign w:val="center"/>
          </w:tcPr>
          <w:p w14:paraId="329C2A26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14:paraId="2C09D49D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</w:tr>
      <w:tr w:rsidR="006739FC" w14:paraId="6F35C81F" w14:textId="77777777" w:rsidTr="007E5C29">
        <w:trPr>
          <w:cantSplit/>
          <w:trHeight w:hRule="exact" w:val="360"/>
          <w:jc w:val="center"/>
        </w:trPr>
        <w:tc>
          <w:tcPr>
            <w:tcW w:w="851" w:type="dxa"/>
            <w:vAlign w:val="center"/>
          </w:tcPr>
          <w:p w14:paraId="5D094C41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09" w:type="dxa"/>
            <w:vAlign w:val="center"/>
          </w:tcPr>
          <w:p w14:paraId="48BF4AAE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14:paraId="6DA0D2B8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14:paraId="4DC0D10F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14:paraId="7920FBCC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708" w:type="dxa"/>
            <w:vAlign w:val="center"/>
          </w:tcPr>
          <w:p w14:paraId="0168A8AA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3256" w:type="dxa"/>
            <w:gridSpan w:val="2"/>
            <w:vAlign w:val="center"/>
          </w:tcPr>
          <w:p w14:paraId="271B366F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850" w:type="dxa"/>
            <w:vAlign w:val="center"/>
          </w:tcPr>
          <w:p w14:paraId="5A040E66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14:paraId="68A94EBC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850" w:type="dxa"/>
            <w:vAlign w:val="center"/>
          </w:tcPr>
          <w:p w14:paraId="423E6534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14:paraId="6EBD4CBC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</w:tr>
      <w:tr w:rsidR="006739FC" w14:paraId="4B248112" w14:textId="77777777" w:rsidTr="007E5C29">
        <w:trPr>
          <w:cantSplit/>
          <w:trHeight w:hRule="exact" w:val="360"/>
          <w:jc w:val="center"/>
        </w:trPr>
        <w:tc>
          <w:tcPr>
            <w:tcW w:w="851" w:type="dxa"/>
            <w:vAlign w:val="center"/>
          </w:tcPr>
          <w:p w14:paraId="7D4B48F7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709" w:type="dxa"/>
            <w:vAlign w:val="center"/>
          </w:tcPr>
          <w:p w14:paraId="4C3B27BD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14:paraId="147048D1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14:paraId="32A63485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14:paraId="2D39ADCE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708" w:type="dxa"/>
            <w:vAlign w:val="center"/>
          </w:tcPr>
          <w:p w14:paraId="18CD895C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3256" w:type="dxa"/>
            <w:gridSpan w:val="2"/>
            <w:vAlign w:val="center"/>
          </w:tcPr>
          <w:p w14:paraId="201B59E0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850" w:type="dxa"/>
            <w:vAlign w:val="center"/>
          </w:tcPr>
          <w:p w14:paraId="5453BCD7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14:paraId="2B807579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850" w:type="dxa"/>
            <w:vAlign w:val="center"/>
          </w:tcPr>
          <w:p w14:paraId="7A2775F9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14:paraId="56E5DB8C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</w:tr>
      <w:tr w:rsidR="006739FC" w14:paraId="6F3C5AC8" w14:textId="77777777" w:rsidTr="007E5C29">
        <w:trPr>
          <w:cantSplit/>
          <w:trHeight w:hRule="exact" w:val="360"/>
          <w:jc w:val="center"/>
        </w:trPr>
        <w:tc>
          <w:tcPr>
            <w:tcW w:w="851" w:type="dxa"/>
            <w:vAlign w:val="center"/>
          </w:tcPr>
          <w:p w14:paraId="52786901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09" w:type="dxa"/>
            <w:vAlign w:val="center"/>
          </w:tcPr>
          <w:p w14:paraId="7061208E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14:paraId="592AD594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14:paraId="5B50817B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14:paraId="3A84290B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708" w:type="dxa"/>
            <w:vAlign w:val="center"/>
          </w:tcPr>
          <w:p w14:paraId="7B277145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3256" w:type="dxa"/>
            <w:gridSpan w:val="2"/>
            <w:vAlign w:val="center"/>
          </w:tcPr>
          <w:p w14:paraId="333161F2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850" w:type="dxa"/>
            <w:vAlign w:val="center"/>
          </w:tcPr>
          <w:p w14:paraId="088760C0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14:paraId="4C976570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850" w:type="dxa"/>
            <w:vAlign w:val="center"/>
          </w:tcPr>
          <w:p w14:paraId="671B62A9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14:paraId="20A4D998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</w:tr>
      <w:tr w:rsidR="006739FC" w14:paraId="7D16A80E" w14:textId="77777777" w:rsidTr="007E5C29">
        <w:trPr>
          <w:cantSplit/>
          <w:trHeight w:hRule="exact" w:val="360"/>
          <w:jc w:val="center"/>
        </w:trPr>
        <w:tc>
          <w:tcPr>
            <w:tcW w:w="851" w:type="dxa"/>
            <w:vAlign w:val="center"/>
          </w:tcPr>
          <w:p w14:paraId="79739E31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709" w:type="dxa"/>
            <w:vAlign w:val="center"/>
          </w:tcPr>
          <w:p w14:paraId="6388C199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14:paraId="1077F7E8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14:paraId="656E3348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14:paraId="4FB22D3E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708" w:type="dxa"/>
            <w:vAlign w:val="center"/>
          </w:tcPr>
          <w:p w14:paraId="017E866F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3256" w:type="dxa"/>
            <w:gridSpan w:val="2"/>
            <w:vAlign w:val="center"/>
          </w:tcPr>
          <w:p w14:paraId="6DF7FACE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850" w:type="dxa"/>
            <w:vAlign w:val="center"/>
          </w:tcPr>
          <w:p w14:paraId="5D5DB0AA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14:paraId="6E4F4A7D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850" w:type="dxa"/>
            <w:vAlign w:val="center"/>
          </w:tcPr>
          <w:p w14:paraId="72E98A5A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14:paraId="046DA319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</w:tr>
      <w:tr w:rsidR="006739FC" w14:paraId="2C39D6B8" w14:textId="77777777" w:rsidTr="007E5C29">
        <w:trPr>
          <w:cantSplit/>
          <w:trHeight w:hRule="exact" w:val="360"/>
          <w:jc w:val="center"/>
        </w:trPr>
        <w:tc>
          <w:tcPr>
            <w:tcW w:w="851" w:type="dxa"/>
            <w:vAlign w:val="center"/>
          </w:tcPr>
          <w:p w14:paraId="693A2735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709" w:type="dxa"/>
            <w:vAlign w:val="center"/>
          </w:tcPr>
          <w:p w14:paraId="76FEFB7C" w14:textId="77777777" w:rsidR="006739FC" w:rsidRPr="00C7219E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Cs/>
                <w:iCs/>
                <w:sz w:val="24"/>
                <w:szCs w:val="24"/>
              </w:rPr>
            </w:pPr>
            <w:r w:rsidRPr="00C7219E">
              <w:rPr>
                <w:bCs/>
                <w:iCs/>
                <w:sz w:val="24"/>
                <w:szCs w:val="24"/>
              </w:rPr>
              <w:t>A</w:t>
            </w:r>
          </w:p>
        </w:tc>
        <w:tc>
          <w:tcPr>
            <w:tcW w:w="567" w:type="dxa"/>
            <w:vAlign w:val="center"/>
          </w:tcPr>
          <w:p w14:paraId="2F02BF15" w14:textId="77777777" w:rsidR="006739FC" w:rsidRPr="003A3EDA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176945FF" w14:textId="77777777" w:rsidR="006739FC" w:rsidRPr="00571A1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3CAF1869" w14:textId="77777777" w:rsidR="006739FC" w:rsidRPr="00571A1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244846A5" w14:textId="77777777" w:rsidR="006739FC" w:rsidRPr="00571A1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3256" w:type="dxa"/>
            <w:gridSpan w:val="2"/>
            <w:vAlign w:val="center"/>
          </w:tcPr>
          <w:p w14:paraId="03CADAE6" w14:textId="77777777" w:rsidR="006739FC" w:rsidRPr="003A3EDA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  <w:bCs/>
                <w:i/>
                <w:iCs/>
              </w:rPr>
            </w:pPr>
            <w:r w:rsidRPr="006F6908">
              <w:rPr>
                <w:lang w:val="da-DK"/>
              </w:rPr>
              <w:t>VS for PB</w:t>
            </w:r>
            <w:r>
              <w:rPr>
                <w:lang w:val="da-DK"/>
              </w:rPr>
              <w:t>,</w:t>
            </w:r>
            <w:r w:rsidRPr="006F6908">
              <w:rPr>
                <w:lang w:val="da-DK"/>
              </w:rPr>
              <w:t xml:space="preserve"> </w:t>
            </w:r>
            <w:r>
              <w:rPr>
                <w:lang w:val="da-DK"/>
              </w:rPr>
              <w:t xml:space="preserve">GM+ &amp; </w:t>
            </w:r>
            <w:r w:rsidRPr="006F6908">
              <w:rPr>
                <w:lang w:val="da-DK"/>
              </w:rPr>
              <w:t>SAVH</w:t>
            </w:r>
          </w:p>
        </w:tc>
        <w:tc>
          <w:tcPr>
            <w:tcW w:w="850" w:type="dxa"/>
            <w:vAlign w:val="center"/>
          </w:tcPr>
          <w:p w14:paraId="183C4A73" w14:textId="77777777" w:rsidR="006739FC" w:rsidRPr="00571A1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5C00EDA6" w14:textId="77777777" w:rsidR="006739FC" w:rsidRPr="00571A1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2AA9EB46" w14:textId="77777777" w:rsidR="006739FC" w:rsidRPr="003A3EDA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8"/>
                <w:szCs w:val="28"/>
              </w:rPr>
            </w:pPr>
            <w:r w:rsidRPr="003A3EDA">
              <w:rPr>
                <w:sz w:val="28"/>
                <w:szCs w:val="28"/>
              </w:rPr>
              <w:sym w:font="Wingdings" w:char="F0FC"/>
            </w:r>
          </w:p>
        </w:tc>
        <w:tc>
          <w:tcPr>
            <w:tcW w:w="992" w:type="dxa"/>
            <w:vAlign w:val="center"/>
          </w:tcPr>
          <w:p w14:paraId="53B39A78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</w:tr>
      <w:tr w:rsidR="006739FC" w14:paraId="5A1F10F2" w14:textId="77777777" w:rsidTr="007E5C29">
        <w:trPr>
          <w:cantSplit/>
          <w:trHeight w:hRule="exact" w:val="360"/>
          <w:jc w:val="center"/>
        </w:trPr>
        <w:tc>
          <w:tcPr>
            <w:tcW w:w="851" w:type="dxa"/>
            <w:vAlign w:val="center"/>
          </w:tcPr>
          <w:p w14:paraId="41EF249D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709" w:type="dxa"/>
            <w:vAlign w:val="center"/>
          </w:tcPr>
          <w:p w14:paraId="0E5C77BA" w14:textId="77777777" w:rsidR="006739FC" w:rsidRPr="00C7219E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Cs/>
                <w:iCs/>
                <w:sz w:val="24"/>
                <w:szCs w:val="24"/>
              </w:rPr>
            </w:pPr>
            <w:r w:rsidRPr="00C7219E">
              <w:rPr>
                <w:bCs/>
                <w:iCs/>
                <w:sz w:val="24"/>
                <w:szCs w:val="24"/>
              </w:rPr>
              <w:t>A</w:t>
            </w:r>
          </w:p>
        </w:tc>
        <w:tc>
          <w:tcPr>
            <w:tcW w:w="567" w:type="dxa"/>
            <w:vAlign w:val="center"/>
          </w:tcPr>
          <w:p w14:paraId="0C69C223" w14:textId="77777777" w:rsidR="006739FC" w:rsidRPr="003A3EDA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50496898" w14:textId="77777777" w:rsidR="006739FC" w:rsidRPr="00571A1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2B3E6BAF" w14:textId="77777777" w:rsidR="006739FC" w:rsidRPr="00571A1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14B5D199" w14:textId="77777777" w:rsidR="006739FC" w:rsidRPr="00571A1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3256" w:type="dxa"/>
            <w:gridSpan w:val="2"/>
            <w:vAlign w:val="center"/>
          </w:tcPr>
          <w:p w14:paraId="1E3696D4" w14:textId="77777777" w:rsidR="006739FC" w:rsidRPr="003A3EDA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  <w:bCs/>
                <w:i/>
                <w:iCs/>
              </w:rPr>
            </w:pPr>
            <w:r w:rsidRPr="00BB5849">
              <w:t xml:space="preserve">VS </w:t>
            </w:r>
            <w:r>
              <w:t xml:space="preserve">for </w:t>
            </w:r>
            <w:r w:rsidRPr="00BB5849">
              <w:t>GM</w:t>
            </w:r>
            <w:r>
              <w:t>+</w:t>
            </w:r>
          </w:p>
        </w:tc>
        <w:tc>
          <w:tcPr>
            <w:tcW w:w="850" w:type="dxa"/>
            <w:vAlign w:val="center"/>
          </w:tcPr>
          <w:p w14:paraId="2F44F7FE" w14:textId="77777777" w:rsidR="006739FC" w:rsidRPr="00571A1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03EA8EDD" w14:textId="77777777" w:rsidR="006739FC" w:rsidRPr="00571A1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5877619E" w14:textId="77777777" w:rsidR="006739FC" w:rsidRPr="003A3EDA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8"/>
                <w:szCs w:val="28"/>
              </w:rPr>
            </w:pPr>
            <w:r w:rsidRPr="003A3EDA">
              <w:rPr>
                <w:sz w:val="28"/>
                <w:szCs w:val="28"/>
              </w:rPr>
              <w:sym w:font="Wingdings" w:char="F0FC"/>
            </w:r>
          </w:p>
        </w:tc>
        <w:tc>
          <w:tcPr>
            <w:tcW w:w="992" w:type="dxa"/>
            <w:vAlign w:val="center"/>
          </w:tcPr>
          <w:p w14:paraId="76E8C01D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</w:tr>
      <w:tr w:rsidR="006739FC" w14:paraId="0C6BC45E" w14:textId="77777777" w:rsidTr="007E5C29">
        <w:trPr>
          <w:cantSplit/>
          <w:trHeight w:hRule="exact" w:val="360"/>
          <w:jc w:val="center"/>
        </w:trPr>
        <w:tc>
          <w:tcPr>
            <w:tcW w:w="851" w:type="dxa"/>
            <w:vAlign w:val="center"/>
          </w:tcPr>
          <w:p w14:paraId="74D9E9DB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709" w:type="dxa"/>
            <w:vAlign w:val="center"/>
          </w:tcPr>
          <w:p w14:paraId="66ED5D82" w14:textId="77777777" w:rsidR="006739FC" w:rsidRPr="00C7219E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Cs/>
                <w:iCs/>
                <w:sz w:val="24"/>
                <w:szCs w:val="24"/>
              </w:rPr>
            </w:pPr>
            <w:r w:rsidRPr="00C7219E">
              <w:rPr>
                <w:bCs/>
                <w:iCs/>
                <w:sz w:val="24"/>
                <w:szCs w:val="24"/>
              </w:rPr>
              <w:t>A</w:t>
            </w:r>
          </w:p>
        </w:tc>
        <w:tc>
          <w:tcPr>
            <w:tcW w:w="567" w:type="dxa"/>
            <w:vAlign w:val="center"/>
          </w:tcPr>
          <w:p w14:paraId="3B29343F" w14:textId="77777777" w:rsidR="006739FC" w:rsidRPr="003A3EDA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36C61D91" w14:textId="77777777" w:rsidR="006739FC" w:rsidRPr="00571A1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696924DB" w14:textId="77777777" w:rsidR="006739FC" w:rsidRPr="00571A1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01B7D5F5" w14:textId="77777777" w:rsidR="006739FC" w:rsidRPr="00571A1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3256" w:type="dxa"/>
            <w:gridSpan w:val="2"/>
            <w:vAlign w:val="center"/>
          </w:tcPr>
          <w:p w14:paraId="0497B6CE" w14:textId="77777777" w:rsidR="006739FC" w:rsidRPr="003A3EDA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  <w:bCs/>
                <w:i/>
                <w:iCs/>
              </w:rPr>
            </w:pPr>
            <w:r w:rsidRPr="00BB5849">
              <w:t xml:space="preserve">VS </w:t>
            </w:r>
            <w:r>
              <w:t xml:space="preserve">for </w:t>
            </w:r>
            <w:r w:rsidRPr="00BB5849">
              <w:t>SAVH</w:t>
            </w:r>
          </w:p>
        </w:tc>
        <w:tc>
          <w:tcPr>
            <w:tcW w:w="850" w:type="dxa"/>
            <w:vAlign w:val="center"/>
          </w:tcPr>
          <w:p w14:paraId="4B4CA30D" w14:textId="77777777" w:rsidR="006739FC" w:rsidRPr="00571A1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56180C9E" w14:textId="77777777" w:rsidR="006739FC" w:rsidRPr="00571A1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73A8F152" w14:textId="77777777" w:rsidR="006739FC" w:rsidRPr="003A3EDA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8"/>
                <w:szCs w:val="28"/>
              </w:rPr>
            </w:pPr>
            <w:r w:rsidRPr="003A3EDA">
              <w:rPr>
                <w:sz w:val="28"/>
                <w:szCs w:val="28"/>
              </w:rPr>
              <w:sym w:font="Wingdings" w:char="F0FC"/>
            </w:r>
          </w:p>
        </w:tc>
        <w:tc>
          <w:tcPr>
            <w:tcW w:w="992" w:type="dxa"/>
            <w:vAlign w:val="center"/>
          </w:tcPr>
          <w:p w14:paraId="333ED485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</w:tr>
      <w:tr w:rsidR="006739FC" w14:paraId="4510AB0C" w14:textId="77777777" w:rsidTr="007E5C29">
        <w:trPr>
          <w:cantSplit/>
          <w:trHeight w:hRule="exact" w:val="360"/>
          <w:jc w:val="center"/>
        </w:trPr>
        <w:tc>
          <w:tcPr>
            <w:tcW w:w="851" w:type="dxa"/>
            <w:vAlign w:val="center"/>
          </w:tcPr>
          <w:p w14:paraId="1D58F9A8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709" w:type="dxa"/>
            <w:vAlign w:val="center"/>
          </w:tcPr>
          <w:p w14:paraId="796E5BA6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14:paraId="19BEE34C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14:paraId="4B2294FA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14:paraId="08BA27C5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708" w:type="dxa"/>
            <w:vAlign w:val="center"/>
          </w:tcPr>
          <w:p w14:paraId="68946816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2919" w:type="dxa"/>
            <w:vAlign w:val="center"/>
          </w:tcPr>
          <w:p w14:paraId="206A04B0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  <w:r>
              <w:t>PHASE CHANGE SWITCH</w:t>
            </w:r>
          </w:p>
        </w:tc>
        <w:tc>
          <w:tcPr>
            <w:tcW w:w="337" w:type="dxa"/>
            <w:vAlign w:val="center"/>
          </w:tcPr>
          <w:p w14:paraId="1E428E9C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850" w:type="dxa"/>
            <w:vAlign w:val="center"/>
          </w:tcPr>
          <w:p w14:paraId="7A65B2C3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14:paraId="2A87D69B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850" w:type="dxa"/>
            <w:vAlign w:val="center"/>
          </w:tcPr>
          <w:p w14:paraId="3840C436" w14:textId="77777777" w:rsidR="006739FC" w:rsidRP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Cs/>
                <w:sz w:val="32"/>
                <w:szCs w:val="18"/>
              </w:rPr>
            </w:pPr>
            <w:r w:rsidRPr="006739FC">
              <w:rPr>
                <w:bCs/>
                <w:sz w:val="32"/>
                <w:szCs w:val="18"/>
              </w:rPr>
              <w:sym w:font="Wingdings" w:char="F0FC"/>
            </w:r>
          </w:p>
        </w:tc>
        <w:tc>
          <w:tcPr>
            <w:tcW w:w="992" w:type="dxa"/>
            <w:vAlign w:val="center"/>
          </w:tcPr>
          <w:p w14:paraId="27B42588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</w:tr>
      <w:tr w:rsidR="006739FC" w14:paraId="408CC09B" w14:textId="77777777" w:rsidTr="007E5C29">
        <w:trPr>
          <w:cantSplit/>
          <w:trHeight w:hRule="exact" w:val="360"/>
          <w:jc w:val="center"/>
        </w:trPr>
        <w:tc>
          <w:tcPr>
            <w:tcW w:w="851" w:type="dxa"/>
            <w:vAlign w:val="center"/>
          </w:tcPr>
          <w:p w14:paraId="2B7EC0A1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709" w:type="dxa"/>
            <w:vAlign w:val="center"/>
          </w:tcPr>
          <w:p w14:paraId="38B0AF17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14:paraId="6D39CD95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14:paraId="5D90D13A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14:paraId="17B780E7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708" w:type="dxa"/>
            <w:vAlign w:val="center"/>
          </w:tcPr>
          <w:p w14:paraId="75D8E7CB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2919" w:type="dxa"/>
            <w:vAlign w:val="center"/>
          </w:tcPr>
          <w:p w14:paraId="1D415AB2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  <w:r>
              <w:t>POLICE CONTROL SWITCH</w:t>
            </w:r>
          </w:p>
        </w:tc>
        <w:tc>
          <w:tcPr>
            <w:tcW w:w="337" w:type="dxa"/>
            <w:vAlign w:val="center"/>
          </w:tcPr>
          <w:p w14:paraId="6F41338E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850" w:type="dxa"/>
            <w:vAlign w:val="center"/>
          </w:tcPr>
          <w:p w14:paraId="3363C712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14:paraId="15D8DA61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850" w:type="dxa"/>
            <w:vAlign w:val="center"/>
          </w:tcPr>
          <w:p w14:paraId="3B3E70BD" w14:textId="77777777" w:rsidR="006739FC" w:rsidRP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Cs/>
                <w:sz w:val="32"/>
                <w:szCs w:val="18"/>
              </w:rPr>
            </w:pPr>
            <w:r w:rsidRPr="006739FC">
              <w:rPr>
                <w:bCs/>
                <w:sz w:val="32"/>
                <w:szCs w:val="18"/>
              </w:rPr>
              <w:sym w:font="Wingdings" w:char="F0FC"/>
            </w:r>
          </w:p>
        </w:tc>
        <w:tc>
          <w:tcPr>
            <w:tcW w:w="992" w:type="dxa"/>
            <w:vAlign w:val="center"/>
          </w:tcPr>
          <w:p w14:paraId="6577D0A9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</w:tr>
      <w:tr w:rsidR="006739FC" w14:paraId="2F6BACA2" w14:textId="77777777" w:rsidTr="007E5C29">
        <w:trPr>
          <w:cantSplit/>
          <w:trHeight w:hRule="exact" w:val="360"/>
          <w:jc w:val="center"/>
        </w:trPr>
        <w:tc>
          <w:tcPr>
            <w:tcW w:w="851" w:type="dxa"/>
            <w:vAlign w:val="center"/>
          </w:tcPr>
          <w:p w14:paraId="72C5D2A5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PB1</w:t>
            </w:r>
          </w:p>
        </w:tc>
        <w:tc>
          <w:tcPr>
            <w:tcW w:w="709" w:type="dxa"/>
            <w:vAlign w:val="center"/>
          </w:tcPr>
          <w:p w14:paraId="2A2F0A11" w14:textId="77777777" w:rsidR="006739FC" w:rsidRPr="00C7219E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B</w:t>
            </w:r>
          </w:p>
        </w:tc>
        <w:tc>
          <w:tcPr>
            <w:tcW w:w="567" w:type="dxa"/>
            <w:vAlign w:val="center"/>
          </w:tcPr>
          <w:p w14:paraId="69A1E70B" w14:textId="77777777" w:rsidR="006739FC" w:rsidRPr="003A3EDA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8"/>
                <w:szCs w:val="28"/>
              </w:rPr>
            </w:pPr>
            <w:r w:rsidRPr="003A3EDA">
              <w:rPr>
                <w:sz w:val="28"/>
                <w:szCs w:val="28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14:paraId="03298C08" w14:textId="77777777" w:rsidR="006739FC" w:rsidRPr="00571A1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6BEDCC1F" w14:textId="77777777" w:rsidR="006739FC" w:rsidRPr="00571A1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1CBCAA77" w14:textId="77777777" w:rsidR="006739FC" w:rsidRPr="00571A1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3256" w:type="dxa"/>
            <w:gridSpan w:val="2"/>
            <w:vAlign w:val="center"/>
          </w:tcPr>
          <w:p w14:paraId="0CE462B0" w14:textId="77777777" w:rsidR="006739FC" w:rsidRPr="003A3EDA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PUSH BUTTON PED1</w:t>
            </w:r>
          </w:p>
        </w:tc>
        <w:tc>
          <w:tcPr>
            <w:tcW w:w="850" w:type="dxa"/>
            <w:vAlign w:val="center"/>
          </w:tcPr>
          <w:p w14:paraId="30AAAA0B" w14:textId="77777777" w:rsidR="006739FC" w:rsidRPr="00571A1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1E4A3300" w14:textId="77777777" w:rsidR="006739FC" w:rsidRPr="003A3EDA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8"/>
                <w:szCs w:val="28"/>
              </w:rPr>
            </w:pPr>
            <w:r w:rsidRPr="003A3EDA">
              <w:rPr>
                <w:sz w:val="28"/>
                <w:szCs w:val="28"/>
              </w:rPr>
              <w:sym w:font="Wingdings" w:char="F0FC"/>
            </w:r>
          </w:p>
        </w:tc>
        <w:tc>
          <w:tcPr>
            <w:tcW w:w="850" w:type="dxa"/>
            <w:vAlign w:val="center"/>
          </w:tcPr>
          <w:p w14:paraId="1F935A06" w14:textId="77777777" w:rsidR="006739FC" w:rsidRPr="0002450A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36"/>
              </w:rPr>
            </w:pPr>
          </w:p>
        </w:tc>
        <w:tc>
          <w:tcPr>
            <w:tcW w:w="992" w:type="dxa"/>
            <w:vAlign w:val="center"/>
          </w:tcPr>
          <w:p w14:paraId="72F1558B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</w:tr>
      <w:tr w:rsidR="006739FC" w14:paraId="329ACD38" w14:textId="77777777" w:rsidTr="007E5C29">
        <w:trPr>
          <w:cantSplit/>
          <w:trHeight w:hRule="exact" w:val="360"/>
          <w:jc w:val="center"/>
        </w:trPr>
        <w:tc>
          <w:tcPr>
            <w:tcW w:w="851" w:type="dxa"/>
            <w:vAlign w:val="center"/>
          </w:tcPr>
          <w:p w14:paraId="50CA957F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PB2</w:t>
            </w:r>
          </w:p>
        </w:tc>
        <w:tc>
          <w:tcPr>
            <w:tcW w:w="709" w:type="dxa"/>
            <w:vAlign w:val="center"/>
          </w:tcPr>
          <w:p w14:paraId="06D61064" w14:textId="77777777" w:rsidR="006739FC" w:rsidRPr="00C7219E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B</w:t>
            </w:r>
          </w:p>
        </w:tc>
        <w:tc>
          <w:tcPr>
            <w:tcW w:w="567" w:type="dxa"/>
            <w:vAlign w:val="center"/>
          </w:tcPr>
          <w:p w14:paraId="5D3F8B57" w14:textId="77777777" w:rsidR="006739FC" w:rsidRPr="003A3EDA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8"/>
                <w:szCs w:val="28"/>
              </w:rPr>
            </w:pPr>
            <w:r w:rsidRPr="003A3EDA">
              <w:rPr>
                <w:sz w:val="28"/>
                <w:szCs w:val="28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14:paraId="69D17F97" w14:textId="77777777" w:rsidR="006739FC" w:rsidRPr="00571A1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2518AEC8" w14:textId="77777777" w:rsidR="006739FC" w:rsidRPr="00571A1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3EF5E9DA" w14:textId="77777777" w:rsidR="006739FC" w:rsidRPr="00571A1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3256" w:type="dxa"/>
            <w:gridSpan w:val="2"/>
            <w:vAlign w:val="center"/>
          </w:tcPr>
          <w:p w14:paraId="7B1916B3" w14:textId="77777777" w:rsidR="006739FC" w:rsidRPr="003A3EDA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GM+ PED2 for PED1</w:t>
            </w:r>
          </w:p>
        </w:tc>
        <w:tc>
          <w:tcPr>
            <w:tcW w:w="850" w:type="dxa"/>
            <w:vAlign w:val="center"/>
          </w:tcPr>
          <w:p w14:paraId="0C88CE50" w14:textId="77777777" w:rsidR="006739FC" w:rsidRPr="00571A1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775F7B25" w14:textId="77777777" w:rsidR="006739FC" w:rsidRPr="003A3EDA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8"/>
                <w:szCs w:val="28"/>
              </w:rPr>
            </w:pPr>
            <w:r w:rsidRPr="003A3EDA">
              <w:rPr>
                <w:sz w:val="28"/>
                <w:szCs w:val="28"/>
              </w:rPr>
              <w:sym w:font="Wingdings" w:char="F0FC"/>
            </w:r>
          </w:p>
        </w:tc>
        <w:tc>
          <w:tcPr>
            <w:tcW w:w="850" w:type="dxa"/>
            <w:vAlign w:val="center"/>
          </w:tcPr>
          <w:p w14:paraId="25044177" w14:textId="77777777" w:rsidR="006739FC" w:rsidRPr="0002450A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36"/>
              </w:rPr>
            </w:pPr>
          </w:p>
        </w:tc>
        <w:tc>
          <w:tcPr>
            <w:tcW w:w="992" w:type="dxa"/>
            <w:vAlign w:val="center"/>
          </w:tcPr>
          <w:p w14:paraId="2F5031FF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</w:tr>
      <w:tr w:rsidR="006739FC" w14:paraId="43FA8C3B" w14:textId="77777777" w:rsidTr="007E5C29">
        <w:trPr>
          <w:cantSplit/>
          <w:trHeight w:hRule="exact" w:val="360"/>
          <w:jc w:val="center"/>
        </w:trPr>
        <w:tc>
          <w:tcPr>
            <w:tcW w:w="851" w:type="dxa"/>
            <w:vAlign w:val="center"/>
          </w:tcPr>
          <w:p w14:paraId="77BF9F0E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PB3</w:t>
            </w:r>
          </w:p>
        </w:tc>
        <w:tc>
          <w:tcPr>
            <w:tcW w:w="709" w:type="dxa"/>
            <w:vAlign w:val="center"/>
          </w:tcPr>
          <w:p w14:paraId="0D45C164" w14:textId="77777777" w:rsidR="006739FC" w:rsidRPr="00C7219E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B</w:t>
            </w:r>
          </w:p>
        </w:tc>
        <w:tc>
          <w:tcPr>
            <w:tcW w:w="567" w:type="dxa"/>
            <w:vAlign w:val="center"/>
          </w:tcPr>
          <w:p w14:paraId="4818E2FC" w14:textId="77777777" w:rsidR="006739FC" w:rsidRPr="003A3EDA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8"/>
                <w:szCs w:val="28"/>
              </w:rPr>
            </w:pPr>
            <w:r w:rsidRPr="003A3EDA">
              <w:rPr>
                <w:sz w:val="28"/>
                <w:szCs w:val="28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14:paraId="7DC8A639" w14:textId="77777777" w:rsidR="006739FC" w:rsidRPr="00571A1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159DE041" w14:textId="77777777" w:rsidR="006739FC" w:rsidRPr="00571A1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64B0E7B7" w14:textId="77777777" w:rsidR="006739FC" w:rsidRPr="00571A1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3256" w:type="dxa"/>
            <w:gridSpan w:val="2"/>
            <w:vAlign w:val="center"/>
          </w:tcPr>
          <w:p w14:paraId="71B649F8" w14:textId="77777777" w:rsidR="006739FC" w:rsidRPr="003A3EDA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SAVH PED2 for </w:t>
            </w:r>
            <w:r w:rsidRPr="003A3EDA">
              <w:rPr>
                <w:b/>
                <w:bCs/>
                <w:i/>
                <w:iCs/>
              </w:rPr>
              <w:t>PED</w:t>
            </w:r>
            <w:r>
              <w:rPr>
                <w:b/>
                <w:bCs/>
                <w:i/>
                <w:iCs/>
              </w:rPr>
              <w:t>1</w:t>
            </w:r>
          </w:p>
        </w:tc>
        <w:tc>
          <w:tcPr>
            <w:tcW w:w="850" w:type="dxa"/>
            <w:vAlign w:val="center"/>
          </w:tcPr>
          <w:p w14:paraId="79409DE9" w14:textId="77777777" w:rsidR="006739FC" w:rsidRPr="00571A1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3EF6E65C" w14:textId="77777777" w:rsidR="006739FC" w:rsidRPr="003A3EDA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8"/>
                <w:szCs w:val="28"/>
              </w:rPr>
            </w:pPr>
            <w:r w:rsidRPr="003A3EDA">
              <w:rPr>
                <w:sz w:val="28"/>
                <w:szCs w:val="28"/>
              </w:rPr>
              <w:sym w:font="Wingdings" w:char="F0FC"/>
            </w:r>
          </w:p>
        </w:tc>
        <w:tc>
          <w:tcPr>
            <w:tcW w:w="850" w:type="dxa"/>
            <w:vAlign w:val="center"/>
          </w:tcPr>
          <w:p w14:paraId="20F034DC" w14:textId="77777777" w:rsidR="006739FC" w:rsidRPr="0002450A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36"/>
              </w:rPr>
            </w:pPr>
          </w:p>
        </w:tc>
        <w:tc>
          <w:tcPr>
            <w:tcW w:w="992" w:type="dxa"/>
            <w:vAlign w:val="center"/>
          </w:tcPr>
          <w:p w14:paraId="3A28A2CE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</w:tr>
      <w:tr w:rsidR="006739FC" w14:paraId="095702B6" w14:textId="77777777" w:rsidTr="007E5C29">
        <w:trPr>
          <w:cantSplit/>
          <w:trHeight w:hRule="exact" w:val="360"/>
          <w:jc w:val="center"/>
        </w:trPr>
        <w:tc>
          <w:tcPr>
            <w:tcW w:w="851" w:type="dxa"/>
            <w:vAlign w:val="center"/>
          </w:tcPr>
          <w:p w14:paraId="7DE293A3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PB4</w:t>
            </w:r>
          </w:p>
        </w:tc>
        <w:tc>
          <w:tcPr>
            <w:tcW w:w="709" w:type="dxa"/>
            <w:vAlign w:val="center"/>
          </w:tcPr>
          <w:p w14:paraId="7846DD1B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14:paraId="519D4F9E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14:paraId="1B042F27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14:paraId="0A919AFA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708" w:type="dxa"/>
            <w:vAlign w:val="center"/>
          </w:tcPr>
          <w:p w14:paraId="0EF317F4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3256" w:type="dxa"/>
            <w:gridSpan w:val="2"/>
            <w:vAlign w:val="center"/>
          </w:tcPr>
          <w:p w14:paraId="1EEAA8C9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850" w:type="dxa"/>
            <w:vAlign w:val="center"/>
          </w:tcPr>
          <w:p w14:paraId="2B59E2E4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14:paraId="3261FD53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850" w:type="dxa"/>
            <w:vAlign w:val="center"/>
          </w:tcPr>
          <w:p w14:paraId="74403157" w14:textId="77777777" w:rsidR="006739FC" w:rsidRPr="0002450A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36"/>
              </w:rPr>
            </w:pPr>
          </w:p>
        </w:tc>
        <w:tc>
          <w:tcPr>
            <w:tcW w:w="992" w:type="dxa"/>
            <w:vAlign w:val="center"/>
          </w:tcPr>
          <w:p w14:paraId="5DB1CECA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</w:tr>
      <w:tr w:rsidR="006739FC" w14:paraId="53D5EC21" w14:textId="77777777" w:rsidTr="007E5C29">
        <w:trPr>
          <w:cantSplit/>
          <w:trHeight w:hRule="exact" w:val="360"/>
          <w:jc w:val="center"/>
        </w:trPr>
        <w:tc>
          <w:tcPr>
            <w:tcW w:w="851" w:type="dxa"/>
            <w:vAlign w:val="center"/>
          </w:tcPr>
          <w:p w14:paraId="6A0FC619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PB5</w:t>
            </w:r>
          </w:p>
        </w:tc>
        <w:tc>
          <w:tcPr>
            <w:tcW w:w="709" w:type="dxa"/>
            <w:vAlign w:val="center"/>
          </w:tcPr>
          <w:p w14:paraId="7A2F9FF2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14:paraId="1017F237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14:paraId="01B3DFA8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14:paraId="6C97E1EE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708" w:type="dxa"/>
            <w:vAlign w:val="center"/>
          </w:tcPr>
          <w:p w14:paraId="19C3669F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3256" w:type="dxa"/>
            <w:gridSpan w:val="2"/>
            <w:vAlign w:val="center"/>
          </w:tcPr>
          <w:p w14:paraId="78448F3D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850" w:type="dxa"/>
            <w:vAlign w:val="center"/>
          </w:tcPr>
          <w:p w14:paraId="7938212D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14:paraId="795DABA9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850" w:type="dxa"/>
            <w:vAlign w:val="center"/>
          </w:tcPr>
          <w:p w14:paraId="198F7D64" w14:textId="77777777" w:rsidR="006739FC" w:rsidRPr="0002450A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36"/>
              </w:rPr>
            </w:pPr>
          </w:p>
        </w:tc>
        <w:tc>
          <w:tcPr>
            <w:tcW w:w="992" w:type="dxa"/>
            <w:vAlign w:val="center"/>
          </w:tcPr>
          <w:p w14:paraId="30CA16B5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</w:tr>
      <w:tr w:rsidR="006739FC" w14:paraId="673FB427" w14:textId="77777777" w:rsidTr="007E5C29">
        <w:trPr>
          <w:cantSplit/>
          <w:trHeight w:hRule="exact" w:val="360"/>
          <w:jc w:val="center"/>
        </w:trPr>
        <w:tc>
          <w:tcPr>
            <w:tcW w:w="851" w:type="dxa"/>
            <w:vAlign w:val="center"/>
          </w:tcPr>
          <w:p w14:paraId="50D087AD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PB6</w:t>
            </w:r>
          </w:p>
        </w:tc>
        <w:tc>
          <w:tcPr>
            <w:tcW w:w="709" w:type="dxa"/>
            <w:vAlign w:val="center"/>
          </w:tcPr>
          <w:p w14:paraId="6AF1E1F2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14:paraId="5C75E28B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14:paraId="3180E269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14:paraId="387AAFE9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708" w:type="dxa"/>
            <w:vAlign w:val="center"/>
          </w:tcPr>
          <w:p w14:paraId="55BB4859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3256" w:type="dxa"/>
            <w:gridSpan w:val="2"/>
            <w:vAlign w:val="center"/>
          </w:tcPr>
          <w:p w14:paraId="0CD35BD9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850" w:type="dxa"/>
            <w:vAlign w:val="center"/>
          </w:tcPr>
          <w:p w14:paraId="23773B52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14:paraId="302B8811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850" w:type="dxa"/>
            <w:vAlign w:val="center"/>
          </w:tcPr>
          <w:p w14:paraId="110FAE66" w14:textId="77777777" w:rsidR="006739FC" w:rsidRPr="0002450A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36"/>
              </w:rPr>
            </w:pPr>
          </w:p>
        </w:tc>
        <w:tc>
          <w:tcPr>
            <w:tcW w:w="992" w:type="dxa"/>
            <w:vAlign w:val="center"/>
          </w:tcPr>
          <w:p w14:paraId="21A237B4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</w:tr>
      <w:tr w:rsidR="006739FC" w14:paraId="30E64472" w14:textId="77777777" w:rsidTr="007E5C29">
        <w:trPr>
          <w:cantSplit/>
          <w:trHeight w:hRule="exact" w:val="360"/>
          <w:jc w:val="center"/>
        </w:trPr>
        <w:tc>
          <w:tcPr>
            <w:tcW w:w="851" w:type="dxa"/>
            <w:vAlign w:val="center"/>
          </w:tcPr>
          <w:p w14:paraId="11EF2C1D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PB7</w:t>
            </w:r>
          </w:p>
        </w:tc>
        <w:tc>
          <w:tcPr>
            <w:tcW w:w="709" w:type="dxa"/>
            <w:vAlign w:val="center"/>
          </w:tcPr>
          <w:p w14:paraId="1F7C1640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567" w:type="dxa"/>
            <w:vAlign w:val="center"/>
          </w:tcPr>
          <w:p w14:paraId="766E5430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14:paraId="01A0A576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14:paraId="0AF84243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708" w:type="dxa"/>
            <w:vAlign w:val="center"/>
          </w:tcPr>
          <w:p w14:paraId="7112C620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3256" w:type="dxa"/>
            <w:gridSpan w:val="2"/>
            <w:vAlign w:val="center"/>
          </w:tcPr>
          <w:p w14:paraId="7847B165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  <w:r>
              <w:rPr>
                <w:sz w:val="24"/>
              </w:rPr>
              <w:t>GM+ Fault Monitoring</w:t>
            </w:r>
          </w:p>
        </w:tc>
        <w:tc>
          <w:tcPr>
            <w:tcW w:w="850" w:type="dxa"/>
            <w:vAlign w:val="center"/>
          </w:tcPr>
          <w:p w14:paraId="716D6A59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14:paraId="0D95BF83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  <w:r>
              <w:rPr>
                <w:sz w:val="28"/>
                <w:szCs w:val="28"/>
              </w:rPr>
              <w:t xml:space="preserve">   </w:t>
            </w:r>
          </w:p>
        </w:tc>
        <w:tc>
          <w:tcPr>
            <w:tcW w:w="850" w:type="dxa"/>
            <w:vAlign w:val="center"/>
          </w:tcPr>
          <w:p w14:paraId="44E0BCB6" w14:textId="77777777" w:rsidR="006739FC" w:rsidRPr="0002450A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36"/>
              </w:rPr>
            </w:pPr>
            <w:r w:rsidRPr="003A3EDA">
              <w:rPr>
                <w:sz w:val="28"/>
                <w:szCs w:val="28"/>
              </w:rPr>
              <w:sym w:font="Wingdings" w:char="F0FC"/>
            </w:r>
          </w:p>
        </w:tc>
        <w:tc>
          <w:tcPr>
            <w:tcW w:w="992" w:type="dxa"/>
            <w:vAlign w:val="center"/>
          </w:tcPr>
          <w:p w14:paraId="7CB46DD3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</w:tr>
      <w:tr w:rsidR="006739FC" w14:paraId="3173B9D3" w14:textId="77777777" w:rsidTr="007E5C29">
        <w:trPr>
          <w:cantSplit/>
          <w:trHeight w:hRule="exact" w:val="360"/>
          <w:jc w:val="center"/>
        </w:trPr>
        <w:tc>
          <w:tcPr>
            <w:tcW w:w="851" w:type="dxa"/>
            <w:vAlign w:val="center"/>
          </w:tcPr>
          <w:p w14:paraId="0CDC8895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PB8</w:t>
            </w:r>
          </w:p>
        </w:tc>
        <w:tc>
          <w:tcPr>
            <w:tcW w:w="709" w:type="dxa"/>
            <w:vAlign w:val="center"/>
          </w:tcPr>
          <w:p w14:paraId="03707454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14:paraId="0C2B76D6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14:paraId="7A7AABAE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14:paraId="4F193E67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708" w:type="dxa"/>
            <w:vAlign w:val="center"/>
          </w:tcPr>
          <w:p w14:paraId="167BC991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3256" w:type="dxa"/>
            <w:gridSpan w:val="2"/>
            <w:vAlign w:val="center"/>
          </w:tcPr>
          <w:p w14:paraId="25F0727B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850" w:type="dxa"/>
            <w:vAlign w:val="center"/>
          </w:tcPr>
          <w:p w14:paraId="14649202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14:paraId="7142087A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850" w:type="dxa"/>
            <w:vAlign w:val="center"/>
          </w:tcPr>
          <w:p w14:paraId="0D4C218A" w14:textId="77777777" w:rsidR="006739FC" w:rsidRPr="0002450A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36"/>
              </w:rPr>
            </w:pPr>
          </w:p>
        </w:tc>
        <w:tc>
          <w:tcPr>
            <w:tcW w:w="992" w:type="dxa"/>
            <w:vAlign w:val="center"/>
          </w:tcPr>
          <w:p w14:paraId="3CAF704B" w14:textId="77777777" w:rsidR="006739FC" w:rsidRDefault="006739FC" w:rsidP="006739F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</w:tr>
    </w:tbl>
    <w:p w14:paraId="3FAC9F8E" w14:textId="77777777" w:rsidR="005908A2" w:rsidRDefault="000B27FC" w:rsidP="005908A2">
      <w:pPr>
        <w:pStyle w:val="Heading1"/>
        <w:numPr>
          <w:ilvl w:val="0"/>
          <w:numId w:val="0"/>
        </w:numPr>
        <w:spacing w:before="0" w:after="0"/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0" allowOverlap="1" wp14:anchorId="1D0FF065" wp14:editId="0786195A">
                <wp:simplePos x="0" y="0"/>
                <wp:positionH relativeFrom="column">
                  <wp:posOffset>4614545</wp:posOffset>
                </wp:positionH>
                <wp:positionV relativeFrom="paragraph">
                  <wp:posOffset>83820</wp:posOffset>
                </wp:positionV>
                <wp:extent cx="1554480" cy="548640"/>
                <wp:effectExtent l="2540" t="0" r="0" b="0"/>
                <wp:wrapNone/>
                <wp:docPr id="677" name="Text Box 6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4480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E755B2" w14:textId="77777777" w:rsidR="005908A2" w:rsidRDefault="005908A2" w:rsidP="005908A2">
                            <w:r>
                              <w:t>TICK IF DETECTOR FAILURE CAUSES AN ALARM ON DET. 16.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0FF065" id="Text Box 677" o:spid="_x0000_s1088" type="#_x0000_t202" style="position:absolute;margin-left:363.35pt;margin-top:6.6pt;width:122.4pt;height:43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" o:allowincell="f" stroked="f">
                <v:textbox>
                  <w:txbxContent>
                    <w:p w14:paraId="4FE755B2" w14:textId="77777777" w:rsidR="005908A2" w:rsidRDefault="005908A2" w:rsidP="005908A2">
                      <w:r>
                        <w:t>TICK IF DETECTOR FAILURE CAUSES AN ALARM ON DET. 16.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0" allowOverlap="1" wp14:anchorId="3E875030" wp14:editId="681C07A5">
                <wp:simplePos x="0" y="0"/>
                <wp:positionH relativeFrom="margin">
                  <wp:posOffset>6372225</wp:posOffset>
                </wp:positionH>
                <wp:positionV relativeFrom="margin">
                  <wp:posOffset>9698355</wp:posOffset>
                </wp:positionV>
                <wp:extent cx="548640" cy="243840"/>
                <wp:effectExtent l="0" t="3810" r="0" b="0"/>
                <wp:wrapNone/>
                <wp:docPr id="676" name="Text Box 6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48640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666A2A" w14:textId="77777777" w:rsidR="005908A2" w:rsidRDefault="005908A2" w:rsidP="005908A2">
                            <w:pPr>
                              <w:pStyle w:val="SubSectionTitle"/>
                              <w:spacing w:before="0"/>
                            </w:pPr>
                            <w:r>
                              <w:t>Pg.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875030" id="Text Box 676" o:spid="_x0000_s1089" type="#_x0000_t202" style="position:absolute;margin-left:501.75pt;margin-top:763.65pt;width:43.2pt;height:19.2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" o:allowincell="f" filled="f" stroked="f">
                <o:lock v:ext="edit" aspectratio="t"/>
                <v:textbox>
                  <w:txbxContent>
                    <w:p w14:paraId="48666A2A" w14:textId="77777777" w:rsidR="005908A2" w:rsidRDefault="005908A2" w:rsidP="005908A2">
                      <w:pPr>
                        <w:pStyle w:val="SubSectionTitle"/>
                        <w:spacing w:before="0"/>
                      </w:pPr>
                      <w:r>
                        <w:t>Pg. 3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5C71E480" w14:textId="77777777" w:rsidR="005908A2" w:rsidRDefault="005908A2" w:rsidP="00530795">
      <w:pPr>
        <w:pStyle w:val="Heading1"/>
        <w:numPr>
          <w:ilvl w:val="0"/>
          <w:numId w:val="0"/>
        </w:numPr>
        <w:ind w:right="608"/>
        <w:rPr>
          <w:b/>
          <w:sz w:val="28"/>
          <w:u w:val="single"/>
        </w:rPr>
      </w:pPr>
    </w:p>
    <w:p w14:paraId="1857DB25" w14:textId="77777777" w:rsidR="00FE0338" w:rsidRDefault="00FE0338">
      <w:pPr>
        <w:pStyle w:val="Heading1"/>
        <w:numPr>
          <w:ilvl w:val="0"/>
          <w:numId w:val="0"/>
        </w:numPr>
        <w:spacing w:before="0" w:after="0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INTERGREEN, PEDESTRIAN TIMES </w:t>
      </w:r>
      <w:smartTag w:uri="urn:schemas-microsoft-com:office:smarttags" w:element="stockticker">
        <w:r>
          <w:rPr>
            <w:b/>
            <w:sz w:val="28"/>
            <w:u w:val="single"/>
          </w:rPr>
          <w:t>AND</w:t>
        </w:r>
      </w:smartTag>
      <w:r>
        <w:rPr>
          <w:b/>
          <w:sz w:val="28"/>
          <w:u w:val="single"/>
        </w:rPr>
        <w:t xml:space="preserve"> SPECIAL FUNCTIONS</w:t>
      </w:r>
    </w:p>
    <w:p w14:paraId="7D7EC958" w14:textId="77777777" w:rsidR="00204E45" w:rsidRDefault="00CC5254" w:rsidP="00204E45">
      <w:pPr>
        <w:pStyle w:val="Heading1"/>
        <w:numPr>
          <w:ilvl w:val="0"/>
          <w:numId w:val="0"/>
        </w:numPr>
        <w:rPr>
          <w:sz w:val="24"/>
          <w:u w:val="single"/>
        </w:rPr>
      </w:pPr>
      <w:r>
        <w:rPr>
          <w:sz w:val="24"/>
        </w:rPr>
        <w:t xml:space="preserve">                                                                                                                      </w:t>
      </w:r>
      <w:r w:rsidR="00FE0338">
        <w:rPr>
          <w:sz w:val="24"/>
        </w:rPr>
        <w:t xml:space="preserve">Intersection No: </w:t>
      </w:r>
      <w:r w:rsidR="00733E9B">
        <w:rPr>
          <w:sz w:val="24"/>
          <w:u w:val="single"/>
        </w:rPr>
        <w:t>9241</w:t>
      </w:r>
    </w:p>
    <w:p w14:paraId="03FF29F0" w14:textId="77777777" w:rsidR="001E6E7B" w:rsidRDefault="001E6E7B" w:rsidP="00204E45">
      <w:pPr>
        <w:pStyle w:val="Heading1"/>
        <w:numPr>
          <w:ilvl w:val="0"/>
          <w:numId w:val="0"/>
        </w:num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0"/>
        <w:gridCol w:w="1273"/>
        <w:gridCol w:w="1067"/>
        <w:gridCol w:w="630"/>
        <w:gridCol w:w="450"/>
        <w:gridCol w:w="661"/>
        <w:gridCol w:w="227"/>
        <w:gridCol w:w="450"/>
        <w:gridCol w:w="720"/>
        <w:gridCol w:w="1170"/>
        <w:gridCol w:w="1080"/>
        <w:gridCol w:w="823"/>
        <w:gridCol w:w="696"/>
      </w:tblGrid>
      <w:tr w:rsidR="00FE0338" w14:paraId="71AE836F" w14:textId="77777777">
        <w:trPr>
          <w:cantSplit/>
          <w:trHeight w:hRule="exact" w:val="360"/>
          <w:jc w:val="center"/>
        </w:trPr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87E21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PHASE</w:t>
            </w:r>
          </w:p>
        </w:tc>
        <w:tc>
          <w:tcPr>
            <w:tcW w:w="12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B9CB1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CLEARANCE MOVEMENT</w:t>
            </w:r>
          </w:p>
        </w:tc>
        <w:tc>
          <w:tcPr>
            <w:tcW w:w="10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710F0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CLEARANCE DISTANCE</w:t>
            </w:r>
          </w:p>
        </w:tc>
        <w:tc>
          <w:tcPr>
            <w:tcW w:w="1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18A7A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INTERGREEN</w:t>
            </w:r>
          </w:p>
        </w:tc>
        <w:tc>
          <w:tcPr>
            <w:tcW w:w="227" w:type="dxa"/>
            <w:tcBorders>
              <w:left w:val="nil"/>
            </w:tcBorders>
            <w:vAlign w:val="center"/>
          </w:tcPr>
          <w:p w14:paraId="664A2224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16"/>
              </w:rPr>
            </w:pPr>
          </w:p>
        </w:tc>
        <w:tc>
          <w:tcPr>
            <w:tcW w:w="4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CA548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PED NO.</w:t>
            </w: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D8BB5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PHASE</w:t>
            </w:r>
          </w:p>
        </w:tc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55C59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WALK</w:t>
            </w:r>
          </w:p>
        </w:tc>
        <w:tc>
          <w:tcPr>
            <w:tcW w:w="15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481A6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CLEARANCE TIME</w:t>
            </w:r>
          </w:p>
        </w:tc>
      </w:tr>
      <w:tr w:rsidR="00FE0338" w14:paraId="59034D10" w14:textId="77777777">
        <w:trPr>
          <w:cantSplit/>
          <w:trHeight w:hRule="exact" w:val="360"/>
          <w:jc w:val="center"/>
        </w:trPr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53A20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</w:rPr>
            </w:pPr>
          </w:p>
        </w:tc>
        <w:tc>
          <w:tcPr>
            <w:tcW w:w="12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3C0C2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</w:rPr>
            </w:pPr>
          </w:p>
        </w:tc>
        <w:tc>
          <w:tcPr>
            <w:tcW w:w="10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691DD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6BEC0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AMBER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0A212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RED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6499B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</w:p>
        </w:tc>
        <w:tc>
          <w:tcPr>
            <w:tcW w:w="227" w:type="dxa"/>
            <w:tcBorders>
              <w:left w:val="nil"/>
            </w:tcBorders>
            <w:vAlign w:val="center"/>
          </w:tcPr>
          <w:p w14:paraId="38B29A92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</w:rPr>
            </w:pPr>
          </w:p>
        </w:tc>
        <w:tc>
          <w:tcPr>
            <w:tcW w:w="4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0B605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</w:rPr>
            </w:pPr>
          </w:p>
        </w:tc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3B5A1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BDD32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DISTANCE (m)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19CBC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GREEN TIME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69C69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B1FE4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</w:p>
        </w:tc>
      </w:tr>
      <w:tr w:rsidR="00FE0338" w14:paraId="74A5695C" w14:textId="77777777">
        <w:trPr>
          <w:cantSplit/>
          <w:trHeight w:hRule="exact" w:val="360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337B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A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3D943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2C89E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710D1" w14:textId="77777777" w:rsidR="00FE0338" w:rsidRDefault="0079319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CFD57" w14:textId="77777777" w:rsidR="00FE0338" w:rsidRDefault="00AC7F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FBD29" w14:textId="77777777" w:rsidR="00FE0338" w:rsidRDefault="00AC7F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27" w:type="dxa"/>
            <w:tcBorders>
              <w:left w:val="nil"/>
            </w:tcBorders>
            <w:vAlign w:val="center"/>
          </w:tcPr>
          <w:p w14:paraId="09289D79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DDAAF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B6076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0767F" w14:textId="77777777" w:rsidR="00FE0338" w:rsidRDefault="00416900" w:rsidP="004340F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20.5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EA1A1" w14:textId="77777777" w:rsidR="00FE0338" w:rsidRDefault="006F690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B7FDF" w14:textId="77777777" w:rsidR="00FE0338" w:rsidRDefault="00416900" w:rsidP="009B778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55472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</w:tr>
      <w:tr w:rsidR="007E68A0" w14:paraId="060027A9" w14:textId="77777777" w:rsidTr="004C46FD">
        <w:trPr>
          <w:cantSplit/>
          <w:trHeight w:hRule="exact" w:val="534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7E75C" w14:textId="77777777" w:rsidR="007E68A0" w:rsidRDefault="007E68A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B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36E7D" w14:textId="77777777" w:rsidR="007E68A0" w:rsidRDefault="007E68A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2A8D9" w14:textId="77777777" w:rsidR="007E68A0" w:rsidRDefault="007E68A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454FC" w14:textId="77777777" w:rsidR="007E68A0" w:rsidRDefault="007E68A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D44AD" w14:textId="77777777" w:rsidR="007E68A0" w:rsidRDefault="007E68A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087E0" w14:textId="77777777" w:rsidR="007E68A0" w:rsidRDefault="007E68A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27" w:type="dxa"/>
            <w:tcBorders>
              <w:left w:val="nil"/>
            </w:tcBorders>
            <w:vAlign w:val="center"/>
          </w:tcPr>
          <w:p w14:paraId="66E96CD9" w14:textId="77777777" w:rsidR="007E68A0" w:rsidRDefault="007E68A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19DD2" w14:textId="77777777" w:rsidR="004C46FD" w:rsidRDefault="007E68A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2</w:t>
            </w:r>
          </w:p>
          <w:p w14:paraId="6D1044B9" w14:textId="77777777" w:rsidR="007E68A0" w:rsidRPr="004C46FD" w:rsidRDefault="004C46F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  <w:szCs w:val="16"/>
              </w:rPr>
            </w:pPr>
            <w:r w:rsidRPr="004C46FD">
              <w:rPr>
                <w:sz w:val="16"/>
                <w:szCs w:val="16"/>
              </w:rPr>
              <w:t>GM+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95955" w14:textId="77777777" w:rsidR="007E68A0" w:rsidRDefault="007E68A0" w:rsidP="001612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4C98D" w14:textId="77777777" w:rsidR="007E68A0" w:rsidRDefault="00416900" w:rsidP="00943C7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20.5</w:t>
            </w:r>
            <w:r w:rsidR="0006112C">
              <w:rPr>
                <w:sz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4FE7E" w14:textId="77777777" w:rsidR="007E68A0" w:rsidRDefault="007E68A0" w:rsidP="001612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3DA32" w14:textId="77777777" w:rsidR="007E68A0" w:rsidRDefault="00416900" w:rsidP="004340F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6B9BC" w14:textId="77777777" w:rsidR="007E68A0" w:rsidRDefault="007E68A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</w:tr>
      <w:tr w:rsidR="007E68A0" w14:paraId="39AD4C25" w14:textId="77777777">
        <w:trPr>
          <w:cantSplit/>
          <w:trHeight w:hRule="exact" w:val="360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E2103" w14:textId="77777777" w:rsidR="007E68A0" w:rsidRDefault="007E68A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C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546C9" w14:textId="77777777" w:rsidR="007E68A0" w:rsidRDefault="007E68A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94691" w14:textId="77777777" w:rsidR="007E68A0" w:rsidRDefault="007E68A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4EF56" w14:textId="77777777" w:rsidR="007E68A0" w:rsidRDefault="007E68A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E74BC" w14:textId="77777777" w:rsidR="007E68A0" w:rsidRDefault="007E68A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11682" w14:textId="77777777" w:rsidR="007E68A0" w:rsidRDefault="00863BB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27" w:type="dxa"/>
            <w:tcBorders>
              <w:left w:val="nil"/>
            </w:tcBorders>
            <w:vAlign w:val="center"/>
          </w:tcPr>
          <w:p w14:paraId="5AC93445" w14:textId="77777777" w:rsidR="007E68A0" w:rsidRDefault="007E68A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719FF" w14:textId="77777777" w:rsidR="007E68A0" w:rsidRDefault="007E68A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D512A" w14:textId="77777777" w:rsidR="007E68A0" w:rsidRDefault="007E68A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F5FBE" w14:textId="77777777" w:rsidR="007E68A0" w:rsidRDefault="007E68A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8F1AA" w14:textId="77777777" w:rsidR="007E68A0" w:rsidRDefault="007E68A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BC0FB" w14:textId="77777777" w:rsidR="007E68A0" w:rsidRDefault="007E68A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715D4" w14:textId="77777777" w:rsidR="007E68A0" w:rsidRDefault="007E68A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</w:tr>
      <w:tr w:rsidR="007E68A0" w14:paraId="66964E9B" w14:textId="77777777">
        <w:trPr>
          <w:cantSplit/>
          <w:trHeight w:hRule="exact" w:val="360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EF105" w14:textId="77777777" w:rsidR="007E68A0" w:rsidRDefault="007E68A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D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134E5" w14:textId="77777777" w:rsidR="007E68A0" w:rsidRDefault="007E68A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6F421" w14:textId="77777777" w:rsidR="007E68A0" w:rsidRDefault="007E68A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08602" w14:textId="77777777" w:rsidR="007E68A0" w:rsidRDefault="007E68A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1C368" w14:textId="77777777" w:rsidR="007E68A0" w:rsidRDefault="007E68A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24DF7" w14:textId="77777777" w:rsidR="007E68A0" w:rsidRDefault="007E68A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227" w:type="dxa"/>
            <w:tcBorders>
              <w:left w:val="nil"/>
            </w:tcBorders>
            <w:vAlign w:val="center"/>
          </w:tcPr>
          <w:p w14:paraId="2265C6C3" w14:textId="77777777" w:rsidR="007E68A0" w:rsidRDefault="007E68A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6EC00" w14:textId="77777777" w:rsidR="007E68A0" w:rsidRDefault="007E68A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88894" w14:textId="77777777" w:rsidR="007E68A0" w:rsidRDefault="007E68A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C61AC" w14:textId="77777777" w:rsidR="007E68A0" w:rsidRDefault="007E68A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BB70A" w14:textId="77777777" w:rsidR="007E68A0" w:rsidRDefault="007E68A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9ACE9" w14:textId="77777777" w:rsidR="007E68A0" w:rsidRDefault="007E68A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B3BEA" w14:textId="77777777" w:rsidR="007E68A0" w:rsidRDefault="007E68A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</w:tr>
      <w:tr w:rsidR="007E68A0" w14:paraId="65F1B6D1" w14:textId="77777777">
        <w:trPr>
          <w:cantSplit/>
          <w:trHeight w:hRule="exact" w:val="360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27EE7" w14:textId="77777777" w:rsidR="007E68A0" w:rsidRDefault="007E68A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E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B41A8" w14:textId="77777777" w:rsidR="007E68A0" w:rsidRDefault="007E68A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2866D" w14:textId="77777777" w:rsidR="007E68A0" w:rsidRDefault="007E68A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BC681" w14:textId="77777777" w:rsidR="007E68A0" w:rsidRDefault="007E68A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B4AEE" w14:textId="77777777" w:rsidR="007E68A0" w:rsidRDefault="007E68A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68744" w14:textId="77777777" w:rsidR="007E68A0" w:rsidRDefault="007E68A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227" w:type="dxa"/>
            <w:tcBorders>
              <w:left w:val="nil"/>
            </w:tcBorders>
            <w:vAlign w:val="center"/>
          </w:tcPr>
          <w:p w14:paraId="5C5030D1" w14:textId="77777777" w:rsidR="007E68A0" w:rsidRDefault="007E68A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D9819" w14:textId="77777777" w:rsidR="007E68A0" w:rsidRDefault="007E68A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0A637" w14:textId="77777777" w:rsidR="007E68A0" w:rsidRDefault="007E68A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54920" w14:textId="77777777" w:rsidR="007E68A0" w:rsidRDefault="007E68A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30C7F" w14:textId="77777777" w:rsidR="007E68A0" w:rsidRDefault="007E68A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31CA3" w14:textId="77777777" w:rsidR="007E68A0" w:rsidRDefault="007E68A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E4B0B" w14:textId="77777777" w:rsidR="007E68A0" w:rsidRDefault="007E68A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</w:tr>
      <w:tr w:rsidR="007E68A0" w14:paraId="79BABDE3" w14:textId="77777777">
        <w:trPr>
          <w:cantSplit/>
          <w:trHeight w:hRule="exact" w:val="360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F5741" w14:textId="77777777" w:rsidR="007E68A0" w:rsidRDefault="007E68A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F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31E98" w14:textId="77777777" w:rsidR="007E68A0" w:rsidRDefault="007E68A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9A016" w14:textId="77777777" w:rsidR="007E68A0" w:rsidRDefault="007E68A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F30ED" w14:textId="77777777" w:rsidR="007E68A0" w:rsidRDefault="007E68A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4D223" w14:textId="77777777" w:rsidR="007E68A0" w:rsidRDefault="007E68A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E3A9E" w14:textId="77777777" w:rsidR="007E68A0" w:rsidRDefault="007E68A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227" w:type="dxa"/>
            <w:tcBorders>
              <w:left w:val="nil"/>
            </w:tcBorders>
            <w:vAlign w:val="center"/>
          </w:tcPr>
          <w:p w14:paraId="221B9831" w14:textId="77777777" w:rsidR="007E68A0" w:rsidRDefault="007E68A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A4CA5" w14:textId="77777777" w:rsidR="007E68A0" w:rsidRDefault="007E68A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B1C4C" w14:textId="77777777" w:rsidR="007E68A0" w:rsidRDefault="007E68A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97EF5" w14:textId="77777777" w:rsidR="007E68A0" w:rsidRDefault="007E68A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82D7C" w14:textId="77777777" w:rsidR="007E68A0" w:rsidRDefault="007E68A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5B587" w14:textId="77777777" w:rsidR="007E68A0" w:rsidRDefault="007E68A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1E0D2" w14:textId="77777777" w:rsidR="007E68A0" w:rsidRDefault="007E68A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</w:tr>
      <w:tr w:rsidR="007E68A0" w14:paraId="6F328F15" w14:textId="77777777">
        <w:trPr>
          <w:cantSplit/>
          <w:trHeight w:hRule="exact" w:val="360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C13B95C" w14:textId="77777777" w:rsidR="007E68A0" w:rsidRDefault="007E68A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G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BBAB6B1" w14:textId="77777777" w:rsidR="007E68A0" w:rsidRDefault="007E68A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FF8DF2" w14:textId="77777777" w:rsidR="007E68A0" w:rsidRDefault="007E68A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AF5819E" w14:textId="77777777" w:rsidR="007E68A0" w:rsidRDefault="007E68A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77A31E4" w14:textId="77777777" w:rsidR="007E68A0" w:rsidRDefault="007E68A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5D8A0BC" w14:textId="77777777" w:rsidR="007E68A0" w:rsidRDefault="007E68A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227" w:type="dxa"/>
            <w:tcBorders>
              <w:left w:val="nil"/>
            </w:tcBorders>
            <w:vAlign w:val="center"/>
          </w:tcPr>
          <w:p w14:paraId="129B533F" w14:textId="77777777" w:rsidR="007E68A0" w:rsidRDefault="007E68A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BD5509B" w14:textId="77777777" w:rsidR="007E68A0" w:rsidRDefault="007E68A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823767" w14:textId="77777777" w:rsidR="007E68A0" w:rsidRDefault="007E68A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B94563E" w14:textId="77777777" w:rsidR="007E68A0" w:rsidRDefault="007E68A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BD4AAF" w14:textId="77777777" w:rsidR="007E68A0" w:rsidRDefault="007E68A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CE70454" w14:textId="77777777" w:rsidR="007E68A0" w:rsidRDefault="007E68A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59DBB97" w14:textId="77777777" w:rsidR="007E68A0" w:rsidRDefault="007E68A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</w:tr>
      <w:tr w:rsidR="007E68A0" w14:paraId="52A5A5B9" w14:textId="77777777" w:rsidTr="005C5268">
        <w:trPr>
          <w:cantSplit/>
          <w:trHeight w:hRule="exact" w:val="791"/>
          <w:jc w:val="center"/>
        </w:trPr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14:paraId="01A802CE" w14:textId="77777777" w:rsidR="007E68A0" w:rsidRDefault="007E68A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273" w:type="dxa"/>
            <w:tcBorders>
              <w:top w:val="single" w:sz="4" w:space="0" w:color="auto"/>
            </w:tcBorders>
            <w:vAlign w:val="center"/>
          </w:tcPr>
          <w:p w14:paraId="25805B26" w14:textId="77777777" w:rsidR="007E68A0" w:rsidRDefault="007E68A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067" w:type="dxa"/>
            <w:tcBorders>
              <w:top w:val="single" w:sz="4" w:space="0" w:color="auto"/>
            </w:tcBorders>
            <w:vAlign w:val="center"/>
          </w:tcPr>
          <w:p w14:paraId="48359121" w14:textId="77777777" w:rsidR="007E68A0" w:rsidRDefault="007E68A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</w:tcBorders>
            <w:vAlign w:val="center"/>
          </w:tcPr>
          <w:p w14:paraId="4A0D798A" w14:textId="77777777" w:rsidR="007E68A0" w:rsidRDefault="007E68A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450" w:type="dxa"/>
            <w:tcBorders>
              <w:top w:val="single" w:sz="4" w:space="0" w:color="auto"/>
            </w:tcBorders>
            <w:vAlign w:val="center"/>
          </w:tcPr>
          <w:p w14:paraId="01FC7D80" w14:textId="77777777" w:rsidR="007E68A0" w:rsidRDefault="007E68A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661" w:type="dxa"/>
            <w:tcBorders>
              <w:top w:val="single" w:sz="4" w:space="0" w:color="auto"/>
            </w:tcBorders>
            <w:vAlign w:val="center"/>
          </w:tcPr>
          <w:p w14:paraId="4E674D39" w14:textId="77777777" w:rsidR="007E68A0" w:rsidRDefault="007E68A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227" w:type="dxa"/>
            <w:vAlign w:val="center"/>
          </w:tcPr>
          <w:p w14:paraId="6C0A669D" w14:textId="77777777" w:rsidR="007E68A0" w:rsidRDefault="007E68A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4939" w:type="dxa"/>
            <w:gridSpan w:val="6"/>
            <w:tcBorders>
              <w:top w:val="single" w:sz="4" w:space="0" w:color="auto"/>
            </w:tcBorders>
            <w:vAlign w:val="bottom"/>
          </w:tcPr>
          <w:p w14:paraId="660F7CE2" w14:textId="77777777" w:rsidR="007E68A0" w:rsidRDefault="007E68A0" w:rsidP="006F690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Pedestrian Walking Speed: ___</w:t>
            </w:r>
            <w:r>
              <w:rPr>
                <w:sz w:val="24"/>
                <w:u w:val="single"/>
              </w:rPr>
              <w:t>1.</w:t>
            </w:r>
            <w:r w:rsidR="00EE03AE">
              <w:rPr>
                <w:sz w:val="24"/>
                <w:u w:val="single"/>
              </w:rPr>
              <w:t>0</w:t>
            </w:r>
            <w:r>
              <w:rPr>
                <w:sz w:val="24"/>
              </w:rPr>
              <w:t>___m/s</w:t>
            </w:r>
          </w:p>
          <w:p w14:paraId="7B36E102" w14:textId="77777777" w:rsidR="005C5268" w:rsidRPr="005C5268" w:rsidRDefault="007E68A0" w:rsidP="0085024B">
            <w:pPr>
              <w:pStyle w:val="Heading1"/>
              <w:numPr>
                <w:ilvl w:val="0"/>
                <w:numId w:val="0"/>
              </w:numPr>
              <w:spacing w:before="0" w:after="0"/>
            </w:pPr>
            <w:r w:rsidRPr="005B1EE5">
              <w:rPr>
                <w:b/>
                <w:sz w:val="24"/>
              </w:rPr>
              <w:t xml:space="preserve"> </w:t>
            </w:r>
            <w:r w:rsidR="005C5268">
              <w:rPr>
                <w:b/>
                <w:sz w:val="24"/>
              </w:rPr>
              <w:t xml:space="preserve">                                      </w:t>
            </w:r>
            <w:r w:rsidR="005C5268" w:rsidRPr="005C5268">
              <w:t xml:space="preserve"> </w:t>
            </w:r>
            <w:r w:rsidR="001E70E6">
              <w:t xml:space="preserve">    </w:t>
            </w:r>
            <w:r w:rsidR="00A8624B">
              <w:t xml:space="preserve"> (N</w:t>
            </w:r>
            <w:r w:rsidR="001E70E6">
              <w:t>ear Food Centre)</w:t>
            </w:r>
            <w:r w:rsidR="005C5268" w:rsidRPr="005C5268">
              <w:t>)</w:t>
            </w:r>
          </w:p>
          <w:p w14:paraId="0363140C" w14:textId="77777777" w:rsidR="007E68A0" w:rsidRPr="005B1EE5" w:rsidRDefault="007E68A0" w:rsidP="0085024B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  <w:sz w:val="24"/>
                <w:u w:val="single"/>
              </w:rPr>
            </w:pPr>
            <w:r w:rsidRPr="005B1EE5">
              <w:rPr>
                <w:b/>
                <w:sz w:val="24"/>
              </w:rPr>
              <w:t xml:space="preserve"> </w:t>
            </w:r>
            <w:r w:rsidRPr="005B1EE5">
              <w:rPr>
                <w:b/>
                <w:sz w:val="24"/>
                <w:u w:val="single"/>
              </w:rPr>
              <w:t>GM+ Walking Speed: 0.8 m/s</w:t>
            </w:r>
          </w:p>
          <w:p w14:paraId="0B04CFD4" w14:textId="77777777" w:rsidR="007E68A0" w:rsidRDefault="007E68A0" w:rsidP="004A6C9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</w:tr>
    </w:tbl>
    <w:p w14:paraId="37D37C67" w14:textId="77777777" w:rsidR="00FE0338" w:rsidRPr="006A7212" w:rsidRDefault="00E714F4">
      <w:pPr>
        <w:pStyle w:val="Heading1"/>
        <w:numPr>
          <w:ilvl w:val="0"/>
          <w:numId w:val="0"/>
        </w:numPr>
        <w:spacing w:before="0" w:after="0"/>
      </w:pPr>
      <w:r>
        <w:rPr>
          <w:sz w:val="24"/>
        </w:rPr>
        <w:t xml:space="preserve">                                                                                 </w:t>
      </w:r>
      <w:r w:rsidR="005B1EE5">
        <w:rPr>
          <w:sz w:val="24"/>
        </w:rPr>
        <w:t xml:space="preserve">         </w:t>
      </w:r>
      <w:r w:rsidR="006A7212">
        <w:rPr>
          <w:sz w:val="24"/>
        </w:rPr>
        <w:t xml:space="preserve"> </w:t>
      </w:r>
      <w:r w:rsidR="005B1EE5">
        <w:t xml:space="preserve">(GM+ Minimum </w:t>
      </w:r>
      <w:r w:rsidR="005B1EE5" w:rsidRPr="006A7212">
        <w:t>+</w:t>
      </w:r>
      <w:r w:rsidR="006A7212" w:rsidRPr="006A7212">
        <w:t>3 Sec</w:t>
      </w:r>
      <w:r w:rsidR="005B1EE5">
        <w:t>)</w:t>
      </w:r>
    </w:p>
    <w:p w14:paraId="47585F39" w14:textId="77777777" w:rsidR="006A7212" w:rsidRDefault="006A7212" w:rsidP="006F6908">
      <w:pPr>
        <w:pStyle w:val="Heading1"/>
        <w:numPr>
          <w:ilvl w:val="0"/>
          <w:numId w:val="0"/>
        </w:numPr>
        <w:spacing w:before="0" w:after="0"/>
        <w:rPr>
          <w:sz w:val="24"/>
        </w:rPr>
      </w:pPr>
      <w:r w:rsidRPr="006A7212">
        <w:t xml:space="preserve">                                                                                                                               </w:t>
      </w:r>
      <w:r>
        <w:t xml:space="preserve">                                </w:t>
      </w:r>
      <w:r w:rsidRPr="006A7212">
        <w:t xml:space="preserve"> </w:t>
      </w:r>
    </w:p>
    <w:p w14:paraId="2449E573" w14:textId="77777777" w:rsidR="006A7212" w:rsidRDefault="006A7212">
      <w:pPr>
        <w:pStyle w:val="Heading1"/>
        <w:numPr>
          <w:ilvl w:val="0"/>
          <w:numId w:val="0"/>
        </w:numPr>
        <w:spacing w:before="0" w:after="0"/>
        <w:rPr>
          <w:sz w:val="24"/>
        </w:rPr>
      </w:pPr>
    </w:p>
    <w:p w14:paraId="41F43B27" w14:textId="77777777" w:rsidR="00FE0338" w:rsidRDefault="00FE0338">
      <w:pPr>
        <w:pStyle w:val="Heading1"/>
        <w:numPr>
          <w:ilvl w:val="0"/>
          <w:numId w:val="0"/>
        </w:numPr>
        <w:spacing w:before="0" w:after="0"/>
        <w:jc w:val="center"/>
        <w:rPr>
          <w:sz w:val="24"/>
        </w:rPr>
      </w:pPr>
      <w:r>
        <w:rPr>
          <w:b/>
          <w:sz w:val="24"/>
          <w:u w:val="single"/>
        </w:rPr>
        <w:t>SPECIAL FACILITIES</w:t>
      </w:r>
    </w:p>
    <w:p w14:paraId="518E20DB" w14:textId="77777777" w:rsidR="00FE0338" w:rsidRDefault="00FE0338">
      <w:pPr>
        <w:pStyle w:val="Heading1"/>
        <w:numPr>
          <w:ilvl w:val="0"/>
          <w:numId w:val="0"/>
        </w:numPr>
        <w:spacing w:before="0" w:after="0"/>
        <w:rPr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3"/>
        <w:gridCol w:w="1260"/>
        <w:gridCol w:w="1298"/>
        <w:gridCol w:w="1222"/>
        <w:gridCol w:w="2394"/>
        <w:gridCol w:w="1756"/>
      </w:tblGrid>
      <w:tr w:rsidR="004D42E6" w14:paraId="2B3F6B17" w14:textId="77777777" w:rsidTr="00E2611F">
        <w:trPr>
          <w:trHeight w:hRule="exact" w:val="568"/>
          <w:jc w:val="center"/>
        </w:trPr>
        <w:tc>
          <w:tcPr>
            <w:tcW w:w="1833" w:type="dxa"/>
            <w:vAlign w:val="center"/>
          </w:tcPr>
          <w:p w14:paraId="548F5BA8" w14:textId="77777777" w:rsidR="004D42E6" w:rsidRDefault="004D42E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SIGNAL GROUP</w:t>
            </w:r>
          </w:p>
        </w:tc>
        <w:tc>
          <w:tcPr>
            <w:tcW w:w="1260" w:type="dxa"/>
            <w:vAlign w:val="center"/>
          </w:tcPr>
          <w:p w14:paraId="1ABC1DAA" w14:textId="77777777" w:rsidR="004D42E6" w:rsidRDefault="004D42E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HOUR</w:t>
            </w:r>
          </w:p>
        </w:tc>
        <w:tc>
          <w:tcPr>
            <w:tcW w:w="1298" w:type="dxa"/>
            <w:vAlign w:val="center"/>
          </w:tcPr>
          <w:p w14:paraId="3DCAD03C" w14:textId="77777777" w:rsidR="004D42E6" w:rsidRDefault="004D42E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MINUTE</w:t>
            </w:r>
          </w:p>
        </w:tc>
        <w:tc>
          <w:tcPr>
            <w:tcW w:w="1222" w:type="dxa"/>
            <w:vAlign w:val="center"/>
          </w:tcPr>
          <w:p w14:paraId="28A36098" w14:textId="77777777" w:rsidR="004D42E6" w:rsidRDefault="004D42E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SECOND</w:t>
            </w:r>
          </w:p>
        </w:tc>
        <w:tc>
          <w:tcPr>
            <w:tcW w:w="2394" w:type="dxa"/>
            <w:vAlign w:val="center"/>
          </w:tcPr>
          <w:p w14:paraId="1EBD760C" w14:textId="77777777" w:rsidR="004D42E6" w:rsidRDefault="004D42E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FUNCTION</w:t>
            </w:r>
          </w:p>
        </w:tc>
        <w:tc>
          <w:tcPr>
            <w:tcW w:w="1756" w:type="dxa"/>
          </w:tcPr>
          <w:p w14:paraId="65666121" w14:textId="77777777" w:rsidR="004D42E6" w:rsidRDefault="004D42E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</w:p>
          <w:p w14:paraId="23A926BA" w14:textId="77777777" w:rsidR="004D42E6" w:rsidRDefault="00E714F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E2611F" w14:paraId="6AAE3C6B" w14:textId="77777777" w:rsidTr="00E2611F">
        <w:trPr>
          <w:trHeight w:hRule="exact" w:val="442"/>
          <w:jc w:val="center"/>
        </w:trPr>
        <w:tc>
          <w:tcPr>
            <w:tcW w:w="1833" w:type="dxa"/>
            <w:vMerge w:val="restart"/>
            <w:vAlign w:val="center"/>
          </w:tcPr>
          <w:p w14:paraId="3AFC09B4" w14:textId="77777777" w:rsidR="00E2611F" w:rsidRDefault="004814E7" w:rsidP="007A7E9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SG</w:t>
            </w:r>
            <w:r w:rsidR="000B27FC">
              <w:rPr>
                <w:sz w:val="24"/>
              </w:rPr>
              <w:t>6</w:t>
            </w:r>
          </w:p>
        </w:tc>
        <w:tc>
          <w:tcPr>
            <w:tcW w:w="1260" w:type="dxa"/>
            <w:vAlign w:val="center"/>
          </w:tcPr>
          <w:p w14:paraId="720D08A4" w14:textId="77777777" w:rsidR="00E2611F" w:rsidRDefault="00E2611F" w:rsidP="00523E9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298" w:type="dxa"/>
            <w:vAlign w:val="center"/>
          </w:tcPr>
          <w:p w14:paraId="79117C01" w14:textId="77777777" w:rsidR="00E2611F" w:rsidRDefault="00E2611F" w:rsidP="00523E9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  <w:tc>
          <w:tcPr>
            <w:tcW w:w="1222" w:type="dxa"/>
            <w:vAlign w:val="center"/>
          </w:tcPr>
          <w:p w14:paraId="2ECF1917" w14:textId="77777777" w:rsidR="00E2611F" w:rsidRDefault="00E2611F" w:rsidP="00523E9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  <w:tc>
          <w:tcPr>
            <w:tcW w:w="2394" w:type="dxa"/>
            <w:vAlign w:val="center"/>
          </w:tcPr>
          <w:p w14:paraId="5A026264" w14:textId="77777777" w:rsidR="00E2611F" w:rsidRPr="00E2611F" w:rsidRDefault="00E2611F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  <w:r w:rsidRPr="00E2611F">
              <w:rPr>
                <w:bCs/>
                <w:sz w:val="24"/>
                <w:lang w:val="en-US"/>
              </w:rPr>
              <w:t>Audio Tactile OFF</w:t>
            </w:r>
          </w:p>
        </w:tc>
        <w:tc>
          <w:tcPr>
            <w:tcW w:w="1756" w:type="dxa"/>
            <w:vMerge w:val="restart"/>
          </w:tcPr>
          <w:p w14:paraId="28858AC5" w14:textId="77777777" w:rsidR="00E2611F" w:rsidRDefault="00E2611F" w:rsidP="00E2611F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  <w:p w14:paraId="26296562" w14:textId="77777777" w:rsidR="00E2611F" w:rsidRDefault="00E2611F" w:rsidP="00E2611F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rFonts w:ascii="Lucida Console" w:hAnsi="Lucida Console"/>
                <w:sz w:val="24"/>
              </w:rPr>
            </w:pPr>
            <w:r>
              <w:rPr>
                <w:sz w:val="24"/>
              </w:rPr>
              <w:t>Control by Z</w:t>
            </w:r>
            <w:r w:rsidR="00274615">
              <w:rPr>
                <w:rFonts w:ascii="Lucida Console" w:hAnsi="Lucida Console"/>
                <w:sz w:val="24"/>
              </w:rPr>
              <w:t>+</w:t>
            </w:r>
          </w:p>
          <w:p w14:paraId="1D2334D3" w14:textId="77777777" w:rsidR="001E70E6" w:rsidRDefault="001E70E6" w:rsidP="00E2611F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</w:tr>
      <w:tr w:rsidR="00E2611F" w14:paraId="57938ABA" w14:textId="77777777" w:rsidTr="001E70E6">
        <w:trPr>
          <w:trHeight w:hRule="exact" w:val="638"/>
          <w:jc w:val="center"/>
        </w:trPr>
        <w:tc>
          <w:tcPr>
            <w:tcW w:w="1833" w:type="dxa"/>
            <w:vMerge/>
            <w:vAlign w:val="center"/>
          </w:tcPr>
          <w:p w14:paraId="3950D6CC" w14:textId="77777777" w:rsidR="00E2611F" w:rsidRDefault="00E2611F" w:rsidP="0085024B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14:paraId="6D4D2899" w14:textId="77777777" w:rsidR="00E2611F" w:rsidRDefault="006C493F" w:rsidP="004C46F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  <w:r w:rsidR="004C46FD">
              <w:rPr>
                <w:sz w:val="24"/>
              </w:rPr>
              <w:t>7</w:t>
            </w:r>
          </w:p>
        </w:tc>
        <w:tc>
          <w:tcPr>
            <w:tcW w:w="1298" w:type="dxa"/>
            <w:vAlign w:val="center"/>
          </w:tcPr>
          <w:p w14:paraId="441B6347" w14:textId="77777777" w:rsidR="00E2611F" w:rsidRDefault="006C493F" w:rsidP="00523E9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  <w:tc>
          <w:tcPr>
            <w:tcW w:w="1222" w:type="dxa"/>
            <w:vAlign w:val="center"/>
          </w:tcPr>
          <w:p w14:paraId="69BC71A2" w14:textId="77777777" w:rsidR="00E2611F" w:rsidRDefault="00E2611F" w:rsidP="00523E9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  <w:tc>
          <w:tcPr>
            <w:tcW w:w="2394" w:type="dxa"/>
            <w:vAlign w:val="center"/>
          </w:tcPr>
          <w:p w14:paraId="7D6041B1" w14:textId="77777777" w:rsidR="00E2611F" w:rsidRPr="00E2611F" w:rsidRDefault="00E2611F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  <w:r w:rsidRPr="00E2611F">
              <w:rPr>
                <w:bCs/>
                <w:sz w:val="24"/>
                <w:lang w:val="en-US"/>
              </w:rPr>
              <w:t>Audio Tactile ON</w:t>
            </w:r>
          </w:p>
        </w:tc>
        <w:tc>
          <w:tcPr>
            <w:tcW w:w="1756" w:type="dxa"/>
            <w:vMerge/>
          </w:tcPr>
          <w:p w14:paraId="70C52E71" w14:textId="77777777" w:rsidR="00E2611F" w:rsidRDefault="00E2611F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</w:tr>
      <w:tr w:rsidR="004D42E6" w14:paraId="51F36C1D" w14:textId="77777777" w:rsidTr="00E2611F">
        <w:trPr>
          <w:trHeight w:hRule="exact" w:val="360"/>
          <w:jc w:val="center"/>
        </w:trPr>
        <w:tc>
          <w:tcPr>
            <w:tcW w:w="1833" w:type="dxa"/>
            <w:vAlign w:val="center"/>
          </w:tcPr>
          <w:p w14:paraId="523DEE24" w14:textId="77777777" w:rsidR="004D42E6" w:rsidRDefault="004D42E6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14:paraId="2CE5BC7D" w14:textId="77777777" w:rsidR="004D42E6" w:rsidRDefault="004D42E6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1298" w:type="dxa"/>
            <w:vAlign w:val="center"/>
          </w:tcPr>
          <w:p w14:paraId="047CBFFC" w14:textId="77777777" w:rsidR="004D42E6" w:rsidRDefault="004D42E6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1222" w:type="dxa"/>
            <w:vAlign w:val="center"/>
          </w:tcPr>
          <w:p w14:paraId="40DDDF58" w14:textId="77777777" w:rsidR="004D42E6" w:rsidRDefault="004D42E6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2394" w:type="dxa"/>
            <w:vAlign w:val="center"/>
          </w:tcPr>
          <w:p w14:paraId="1ACE00AC" w14:textId="77777777" w:rsidR="004D42E6" w:rsidRDefault="004D42E6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1756" w:type="dxa"/>
          </w:tcPr>
          <w:p w14:paraId="6BFC87D2" w14:textId="77777777" w:rsidR="004D42E6" w:rsidRDefault="004D42E6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</w:tr>
      <w:tr w:rsidR="004D42E6" w14:paraId="1A01C6E2" w14:textId="77777777" w:rsidTr="00E2611F">
        <w:trPr>
          <w:trHeight w:hRule="exact" w:val="360"/>
          <w:jc w:val="center"/>
        </w:trPr>
        <w:tc>
          <w:tcPr>
            <w:tcW w:w="1833" w:type="dxa"/>
            <w:vAlign w:val="center"/>
          </w:tcPr>
          <w:p w14:paraId="028772E0" w14:textId="77777777" w:rsidR="004D42E6" w:rsidRDefault="004D42E6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14:paraId="214EA2CA" w14:textId="77777777" w:rsidR="004D42E6" w:rsidRDefault="004D42E6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1298" w:type="dxa"/>
            <w:vAlign w:val="center"/>
          </w:tcPr>
          <w:p w14:paraId="60C7E7B0" w14:textId="77777777" w:rsidR="004D42E6" w:rsidRDefault="004D42E6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1222" w:type="dxa"/>
            <w:vAlign w:val="center"/>
          </w:tcPr>
          <w:p w14:paraId="701046A4" w14:textId="77777777" w:rsidR="004D42E6" w:rsidRDefault="004D42E6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2394" w:type="dxa"/>
            <w:vAlign w:val="center"/>
          </w:tcPr>
          <w:p w14:paraId="3B72FD83" w14:textId="77777777" w:rsidR="004D42E6" w:rsidRDefault="004D42E6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1756" w:type="dxa"/>
          </w:tcPr>
          <w:p w14:paraId="45744ED9" w14:textId="77777777" w:rsidR="004D42E6" w:rsidRDefault="004D42E6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</w:tr>
    </w:tbl>
    <w:p w14:paraId="51377CBB" w14:textId="77777777" w:rsidR="00FE0338" w:rsidRDefault="00FE0338">
      <w:pPr>
        <w:pStyle w:val="Heading1"/>
        <w:numPr>
          <w:ilvl w:val="0"/>
          <w:numId w:val="0"/>
        </w:numPr>
        <w:spacing w:before="0" w:after="0"/>
        <w:rPr>
          <w:sz w:val="24"/>
        </w:rPr>
      </w:pPr>
    </w:p>
    <w:p w14:paraId="58B8E75A" w14:textId="77777777" w:rsidR="006A7212" w:rsidRPr="00197087" w:rsidRDefault="00197087">
      <w:pPr>
        <w:pStyle w:val="Heading1"/>
        <w:numPr>
          <w:ilvl w:val="0"/>
          <w:numId w:val="0"/>
        </w:numPr>
        <w:spacing w:before="0" w:after="0"/>
        <w:rPr>
          <w:rFonts w:ascii="Lucida Console" w:hAnsi="Lucida Console"/>
        </w:rPr>
      </w:pPr>
      <w:r>
        <w:t xml:space="preserve">      Notes: </w:t>
      </w:r>
      <w:r w:rsidR="004C46FD">
        <w:t>07</w:t>
      </w:r>
      <w:r w:rsidR="001F5FA5">
        <w:t xml:space="preserve">00 </w:t>
      </w:r>
      <w:r w:rsidR="006A7212" w:rsidRPr="00197087">
        <w:t>to 2100</w:t>
      </w:r>
      <w:r w:rsidR="00AF22B3" w:rsidRPr="00197087">
        <w:t xml:space="preserve"> Every Day</w:t>
      </w:r>
      <w:r w:rsidR="006A7212" w:rsidRPr="00197087">
        <w:t>: Always set Z</w:t>
      </w:r>
      <w:r w:rsidR="00BF1A61">
        <w:rPr>
          <w:rFonts w:ascii="Lucida Console" w:hAnsi="Lucida Console"/>
        </w:rPr>
        <w:t>+</w:t>
      </w:r>
      <w:r w:rsidR="006A7212" w:rsidRPr="00197087">
        <w:rPr>
          <w:rFonts w:ascii="Lucida Console" w:hAnsi="Lucida Console"/>
        </w:rPr>
        <w:t>“ON”</w:t>
      </w:r>
    </w:p>
    <w:p w14:paraId="4890443B" w14:textId="77777777" w:rsidR="00AF22B3" w:rsidRPr="00197087" w:rsidRDefault="006A7212" w:rsidP="00AF22B3">
      <w:pPr>
        <w:pStyle w:val="Heading1"/>
        <w:numPr>
          <w:ilvl w:val="0"/>
          <w:numId w:val="0"/>
        </w:numPr>
        <w:spacing w:before="0" w:after="0"/>
        <w:rPr>
          <w:rFonts w:cs="Arial"/>
        </w:rPr>
      </w:pPr>
      <w:r w:rsidRPr="00197087">
        <w:rPr>
          <w:rFonts w:ascii="Lucida Console" w:hAnsi="Lucida Console"/>
        </w:rPr>
        <w:t xml:space="preserve">    </w:t>
      </w:r>
      <w:r w:rsidR="00AF22B3" w:rsidRPr="00197087">
        <w:rPr>
          <w:rFonts w:ascii="Lucida Console" w:hAnsi="Lucida Console"/>
        </w:rPr>
        <w:t xml:space="preserve">    </w:t>
      </w:r>
      <w:r w:rsidR="004C46FD">
        <w:t>2100 to 07</w:t>
      </w:r>
      <w:r w:rsidR="001F5FA5">
        <w:t xml:space="preserve">00 </w:t>
      </w:r>
      <w:r w:rsidR="00AF22B3" w:rsidRPr="00197087">
        <w:t>Every Day</w:t>
      </w:r>
      <w:r w:rsidR="00E2611F">
        <w:t xml:space="preserve">: </w:t>
      </w:r>
      <w:r w:rsidR="00E2611F">
        <w:rPr>
          <w:rFonts w:cs="Arial"/>
        </w:rPr>
        <w:t>If</w:t>
      </w:r>
      <w:r w:rsidR="002738CA">
        <w:rPr>
          <w:rFonts w:cs="Arial"/>
        </w:rPr>
        <w:t xml:space="preserve"> SAVH</w:t>
      </w:r>
      <w:r w:rsidR="00D212DE">
        <w:rPr>
          <w:rFonts w:cs="Arial"/>
        </w:rPr>
        <w:t xml:space="preserve"> </w:t>
      </w:r>
      <w:r w:rsidR="002738CA">
        <w:rPr>
          <w:rFonts w:cs="Arial"/>
        </w:rPr>
        <w:t xml:space="preserve">was </w:t>
      </w:r>
      <w:r w:rsidR="00AF22B3" w:rsidRPr="00197087">
        <w:rPr>
          <w:rFonts w:cs="Arial"/>
        </w:rPr>
        <w:t>demanded</w:t>
      </w:r>
      <w:r w:rsidR="00E2611F">
        <w:rPr>
          <w:rFonts w:cs="Arial"/>
        </w:rPr>
        <w:t xml:space="preserve">, </w:t>
      </w:r>
      <w:r w:rsidR="00E2611F" w:rsidRPr="00E2611F">
        <w:rPr>
          <w:rFonts w:cs="Arial"/>
          <w:bCs/>
          <w:lang w:val="en-US"/>
        </w:rPr>
        <w:t>Audio Tactile</w:t>
      </w:r>
      <w:r w:rsidR="002738CA">
        <w:rPr>
          <w:rFonts w:cs="Arial"/>
          <w:bCs/>
          <w:lang w:val="en-US"/>
        </w:rPr>
        <w:t xml:space="preserve"> will turn on once.</w:t>
      </w:r>
    </w:p>
    <w:p w14:paraId="619671C9" w14:textId="77777777" w:rsidR="006A7212" w:rsidRDefault="006A7212">
      <w:pPr>
        <w:pStyle w:val="Heading1"/>
        <w:numPr>
          <w:ilvl w:val="0"/>
          <w:numId w:val="0"/>
        </w:numPr>
        <w:spacing w:before="0" w:after="0"/>
        <w:rPr>
          <w:sz w:val="24"/>
        </w:rPr>
      </w:pPr>
    </w:p>
    <w:p w14:paraId="63980A81" w14:textId="77777777" w:rsidR="00FE0338" w:rsidRDefault="00FE0338">
      <w:pPr>
        <w:pStyle w:val="Heading1"/>
        <w:numPr>
          <w:ilvl w:val="0"/>
          <w:numId w:val="0"/>
        </w:numPr>
        <w:spacing w:before="0" w:after="0"/>
        <w:jc w:val="center"/>
        <w:rPr>
          <w:sz w:val="24"/>
        </w:rPr>
      </w:pPr>
      <w:r>
        <w:rPr>
          <w:b/>
          <w:sz w:val="24"/>
          <w:u w:val="single"/>
        </w:rPr>
        <w:t>PRE-EMPTION</w:t>
      </w:r>
    </w:p>
    <w:p w14:paraId="5AD7D293" w14:textId="77777777" w:rsidR="00FE0338" w:rsidRDefault="00FE0338">
      <w:pPr>
        <w:pStyle w:val="Heading1"/>
        <w:numPr>
          <w:ilvl w:val="0"/>
          <w:numId w:val="0"/>
        </w:numPr>
        <w:spacing w:before="0" w:after="0"/>
        <w:jc w:val="center"/>
        <w:rPr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990"/>
        <w:gridCol w:w="2250"/>
        <w:gridCol w:w="4786"/>
      </w:tblGrid>
      <w:tr w:rsidR="00FE0338" w14:paraId="14C3C441" w14:textId="77777777">
        <w:trPr>
          <w:trHeight w:hRule="exact" w:val="360"/>
          <w:jc w:val="center"/>
        </w:trPr>
        <w:tc>
          <w:tcPr>
            <w:tcW w:w="1818" w:type="dxa"/>
            <w:vAlign w:val="center"/>
          </w:tcPr>
          <w:p w14:paraId="24B637D5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SIGNAL GROUP</w:t>
            </w:r>
          </w:p>
        </w:tc>
        <w:tc>
          <w:tcPr>
            <w:tcW w:w="990" w:type="dxa"/>
            <w:vAlign w:val="center"/>
          </w:tcPr>
          <w:p w14:paraId="7D88A577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PHASE</w:t>
            </w:r>
          </w:p>
        </w:tc>
        <w:tc>
          <w:tcPr>
            <w:tcW w:w="2250" w:type="dxa"/>
            <w:vAlign w:val="center"/>
          </w:tcPr>
          <w:p w14:paraId="7E40C42E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FUNCTION</w:t>
            </w:r>
          </w:p>
        </w:tc>
        <w:tc>
          <w:tcPr>
            <w:tcW w:w="4786" w:type="dxa"/>
            <w:vAlign w:val="center"/>
          </w:tcPr>
          <w:p w14:paraId="15B325F4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FE0338" w14:paraId="28A174F5" w14:textId="77777777">
        <w:trPr>
          <w:trHeight w:hRule="exact" w:val="360"/>
          <w:jc w:val="center"/>
        </w:trPr>
        <w:tc>
          <w:tcPr>
            <w:tcW w:w="1818" w:type="dxa"/>
          </w:tcPr>
          <w:p w14:paraId="354CB773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990" w:type="dxa"/>
          </w:tcPr>
          <w:p w14:paraId="5B267557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2250" w:type="dxa"/>
          </w:tcPr>
          <w:p w14:paraId="6D707E24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4786" w:type="dxa"/>
          </w:tcPr>
          <w:p w14:paraId="0FA42EBB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</w:tr>
      <w:tr w:rsidR="00FE0338" w14:paraId="58944C1A" w14:textId="77777777">
        <w:trPr>
          <w:trHeight w:hRule="exact" w:val="360"/>
          <w:jc w:val="center"/>
        </w:trPr>
        <w:tc>
          <w:tcPr>
            <w:tcW w:w="1818" w:type="dxa"/>
          </w:tcPr>
          <w:p w14:paraId="5510973F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990" w:type="dxa"/>
          </w:tcPr>
          <w:p w14:paraId="78872739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2250" w:type="dxa"/>
          </w:tcPr>
          <w:p w14:paraId="73F89FA7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4786" w:type="dxa"/>
          </w:tcPr>
          <w:p w14:paraId="2411C3E1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</w:tr>
      <w:tr w:rsidR="00FE0338" w14:paraId="0C5A2594" w14:textId="77777777">
        <w:trPr>
          <w:trHeight w:hRule="exact" w:val="360"/>
          <w:jc w:val="center"/>
        </w:trPr>
        <w:tc>
          <w:tcPr>
            <w:tcW w:w="1818" w:type="dxa"/>
          </w:tcPr>
          <w:p w14:paraId="4C387895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990" w:type="dxa"/>
          </w:tcPr>
          <w:p w14:paraId="2D76BEA0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2250" w:type="dxa"/>
          </w:tcPr>
          <w:p w14:paraId="3F7BD971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4786" w:type="dxa"/>
          </w:tcPr>
          <w:p w14:paraId="0D518B50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</w:tr>
      <w:tr w:rsidR="00FE0338" w14:paraId="44716D27" w14:textId="77777777">
        <w:trPr>
          <w:trHeight w:hRule="exact" w:val="360"/>
          <w:jc w:val="center"/>
        </w:trPr>
        <w:tc>
          <w:tcPr>
            <w:tcW w:w="1818" w:type="dxa"/>
          </w:tcPr>
          <w:p w14:paraId="79604400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990" w:type="dxa"/>
          </w:tcPr>
          <w:p w14:paraId="7D1DBEC4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2250" w:type="dxa"/>
          </w:tcPr>
          <w:p w14:paraId="792C4E53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4786" w:type="dxa"/>
          </w:tcPr>
          <w:p w14:paraId="33C5C05D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</w:tr>
      <w:tr w:rsidR="00FE0338" w14:paraId="4E7E8DAE" w14:textId="77777777">
        <w:trPr>
          <w:trHeight w:hRule="exact" w:val="360"/>
          <w:jc w:val="center"/>
        </w:trPr>
        <w:tc>
          <w:tcPr>
            <w:tcW w:w="1818" w:type="dxa"/>
          </w:tcPr>
          <w:p w14:paraId="4E7541F1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990" w:type="dxa"/>
          </w:tcPr>
          <w:p w14:paraId="036F8D0D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2250" w:type="dxa"/>
          </w:tcPr>
          <w:p w14:paraId="6982DEAC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4786" w:type="dxa"/>
          </w:tcPr>
          <w:p w14:paraId="5CA55A1A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</w:tr>
      <w:tr w:rsidR="00FE0338" w14:paraId="1B9F7F21" w14:textId="77777777">
        <w:trPr>
          <w:trHeight w:hRule="exact" w:val="360"/>
          <w:jc w:val="center"/>
        </w:trPr>
        <w:tc>
          <w:tcPr>
            <w:tcW w:w="1818" w:type="dxa"/>
          </w:tcPr>
          <w:p w14:paraId="680E3E2D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990" w:type="dxa"/>
          </w:tcPr>
          <w:p w14:paraId="057428C1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2250" w:type="dxa"/>
          </w:tcPr>
          <w:p w14:paraId="544C36E0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4786" w:type="dxa"/>
          </w:tcPr>
          <w:p w14:paraId="0AE20326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</w:tr>
    </w:tbl>
    <w:p w14:paraId="50DCE2EA" w14:textId="77777777" w:rsidR="00FE0338" w:rsidRDefault="00FE0338">
      <w:pPr>
        <w:pStyle w:val="Heading1"/>
        <w:numPr>
          <w:ilvl w:val="0"/>
          <w:numId w:val="0"/>
        </w:numPr>
        <w:spacing w:before="0" w:after="0"/>
        <w:jc w:val="center"/>
        <w:rPr>
          <w:b/>
          <w:sz w:val="28"/>
          <w:u w:val="single"/>
        </w:rPr>
      </w:pPr>
    </w:p>
    <w:p w14:paraId="44FA0140" w14:textId="77777777" w:rsidR="00FE0338" w:rsidRDefault="002D661A">
      <w:pPr>
        <w:pStyle w:val="Heading1"/>
        <w:numPr>
          <w:ilvl w:val="0"/>
          <w:numId w:val="0"/>
        </w:numPr>
        <w:spacing w:before="0" w:after="0"/>
        <w:jc w:val="center"/>
        <w:rPr>
          <w:b/>
          <w:sz w:val="28"/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165E265A" wp14:editId="34F20344">
                <wp:simplePos x="0" y="0"/>
                <wp:positionH relativeFrom="margin">
                  <wp:posOffset>6614160</wp:posOffset>
                </wp:positionH>
                <wp:positionV relativeFrom="margin">
                  <wp:posOffset>9490710</wp:posOffset>
                </wp:positionV>
                <wp:extent cx="640080" cy="243840"/>
                <wp:effectExtent l="1905" t="3810" r="0" b="0"/>
                <wp:wrapNone/>
                <wp:docPr id="14" name="Text Box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40080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6AC48C" w14:textId="77777777" w:rsidR="00084485" w:rsidRDefault="00084485">
                            <w:pPr>
                              <w:pStyle w:val="SubSectionTitle"/>
                              <w:tabs>
                                <w:tab w:val="left" w:pos="270"/>
                              </w:tabs>
                              <w:spacing w:before="0"/>
                            </w:pPr>
                            <w:r>
                              <w:t>Pg.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5E265A" id="Text Box 23" o:spid="_x0000_s1090" type="#_x0000_t202" style="position:absolute;left:0;text-align:left;margin-left:520.8pt;margin-top:747.3pt;width:50.4pt;height:19.2pt;z-index:25164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" filled="f" stroked="f">
                <o:lock v:ext="edit" aspectratio="t"/>
                <v:textbox>
                  <w:txbxContent>
                    <w:p w14:paraId="526AC48C" w14:textId="77777777" w:rsidR="00084485" w:rsidRDefault="00084485">
                      <w:pPr>
                        <w:pStyle w:val="SubSectionTitle"/>
                        <w:tabs>
                          <w:tab w:val="left" w:pos="270"/>
                        </w:tabs>
                        <w:spacing w:before="0"/>
                      </w:pPr>
                      <w:r>
                        <w:t>Pg. 4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FE0338">
        <w:rPr>
          <w:b/>
          <w:sz w:val="28"/>
          <w:u w:val="single"/>
        </w:rPr>
        <w:br w:type="page"/>
      </w:r>
      <w:r w:rsidR="00FE0338">
        <w:rPr>
          <w:b/>
          <w:sz w:val="28"/>
          <w:u w:val="single"/>
        </w:rPr>
        <w:lastRenderedPageBreak/>
        <w:t>CONTROLLER TIMESETTING</w:t>
      </w:r>
    </w:p>
    <w:p w14:paraId="460ED0B6" w14:textId="77777777" w:rsidR="00FE0338" w:rsidRDefault="00CC5254" w:rsidP="0017132D">
      <w:pPr>
        <w:pStyle w:val="Heading1"/>
        <w:numPr>
          <w:ilvl w:val="0"/>
          <w:numId w:val="0"/>
        </w:numPr>
        <w:rPr>
          <w:sz w:val="24"/>
          <w:u w:val="single"/>
        </w:rPr>
      </w:pPr>
      <w:r>
        <w:rPr>
          <w:sz w:val="24"/>
        </w:rPr>
        <w:t xml:space="preserve">                                                                                                                      </w:t>
      </w:r>
      <w:r w:rsidR="00FE0338">
        <w:rPr>
          <w:sz w:val="24"/>
        </w:rPr>
        <w:t xml:space="preserve">Intersection No: </w:t>
      </w:r>
      <w:r w:rsidR="001E70E6">
        <w:rPr>
          <w:sz w:val="24"/>
          <w:u w:val="single"/>
        </w:rPr>
        <w:t>924</w:t>
      </w:r>
      <w:r w:rsidR="00863BBD">
        <w:rPr>
          <w:sz w:val="24"/>
          <w:u w:val="single"/>
        </w:rPr>
        <w:t>1</w:t>
      </w:r>
    </w:p>
    <w:p w14:paraId="4169B580" w14:textId="77777777" w:rsidR="00FE0338" w:rsidRDefault="00FE0338">
      <w:pPr>
        <w:pStyle w:val="Heading1"/>
        <w:numPr>
          <w:ilvl w:val="0"/>
          <w:numId w:val="0"/>
        </w:numPr>
        <w:spacing w:before="0" w:after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16"/>
        <w:gridCol w:w="1296"/>
        <w:gridCol w:w="720"/>
        <w:gridCol w:w="720"/>
        <w:gridCol w:w="720"/>
        <w:gridCol w:w="720"/>
        <w:gridCol w:w="1204"/>
        <w:gridCol w:w="236"/>
        <w:gridCol w:w="874"/>
        <w:gridCol w:w="236"/>
        <w:gridCol w:w="42"/>
        <w:gridCol w:w="563"/>
        <w:gridCol w:w="713"/>
      </w:tblGrid>
      <w:tr w:rsidR="006B4172" w14:paraId="7F37223C" w14:textId="77777777" w:rsidTr="001F029D">
        <w:trPr>
          <w:cantSplit/>
          <w:trHeight w:hRule="exact" w:val="320"/>
          <w:jc w:val="center"/>
        </w:trPr>
        <w:tc>
          <w:tcPr>
            <w:tcW w:w="2016" w:type="dxa"/>
            <w:vAlign w:val="center"/>
          </w:tcPr>
          <w:p w14:paraId="0F64D21C" w14:textId="77777777" w:rsidR="006B4172" w:rsidRDefault="006B4172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</w:rPr>
            </w:pPr>
          </w:p>
        </w:tc>
        <w:tc>
          <w:tcPr>
            <w:tcW w:w="1296" w:type="dxa"/>
            <w:vAlign w:val="center"/>
          </w:tcPr>
          <w:p w14:paraId="29DD3126" w14:textId="77777777" w:rsidR="006B4172" w:rsidRDefault="006B4172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</w:rPr>
            </w:pPr>
            <w:r>
              <w:rPr>
                <w:b/>
              </w:rPr>
              <w:t>PHASE</w:t>
            </w:r>
          </w:p>
        </w:tc>
        <w:tc>
          <w:tcPr>
            <w:tcW w:w="720" w:type="dxa"/>
            <w:vAlign w:val="center"/>
          </w:tcPr>
          <w:p w14:paraId="25B34264" w14:textId="77777777" w:rsidR="006B4172" w:rsidRDefault="006B4172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720" w:type="dxa"/>
            <w:vAlign w:val="center"/>
          </w:tcPr>
          <w:p w14:paraId="6906CA05" w14:textId="77777777" w:rsidR="006B4172" w:rsidRDefault="006B4172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720" w:type="dxa"/>
            <w:vAlign w:val="center"/>
          </w:tcPr>
          <w:p w14:paraId="44811DE6" w14:textId="77777777" w:rsidR="006B4172" w:rsidRDefault="006B4172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720" w:type="dxa"/>
            <w:tcBorders>
              <w:right w:val="nil"/>
            </w:tcBorders>
            <w:vAlign w:val="center"/>
          </w:tcPr>
          <w:p w14:paraId="2864D29A" w14:textId="77777777" w:rsidR="006B4172" w:rsidRDefault="006B4172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44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EF033D0" w14:textId="77777777" w:rsidR="006B4172" w:rsidRDefault="006B417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</w:p>
        </w:tc>
        <w:tc>
          <w:tcPr>
            <w:tcW w:w="2428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00928C" w14:textId="77777777" w:rsidR="006B4172" w:rsidRDefault="006B4172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</w:rPr>
            </w:pPr>
            <w:r>
              <w:rPr>
                <w:b/>
              </w:rPr>
              <w:t xml:space="preserve">ALTERNATE TIME SETTING </w:t>
            </w:r>
          </w:p>
          <w:p w14:paraId="5102D27C" w14:textId="77777777" w:rsidR="006B4172" w:rsidRDefault="006B4172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</w:rPr>
            </w:pPr>
            <w:r>
              <w:rPr>
                <w:b/>
              </w:rPr>
              <w:t>(RANGE 0-200)</w:t>
            </w:r>
          </w:p>
          <w:p w14:paraId="7451BFC7" w14:textId="77777777" w:rsidR="006B4172" w:rsidRDefault="006B4172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</w:rPr>
            </w:pPr>
            <w:r>
              <w:t>(‘B’ ENTER)</w:t>
            </w:r>
          </w:p>
        </w:tc>
      </w:tr>
      <w:tr w:rsidR="006B4172" w14:paraId="4DA0B91F" w14:textId="77777777" w:rsidTr="001F029D">
        <w:trPr>
          <w:cantSplit/>
          <w:trHeight w:hRule="exact" w:val="320"/>
          <w:jc w:val="center"/>
        </w:trPr>
        <w:tc>
          <w:tcPr>
            <w:tcW w:w="2016" w:type="dxa"/>
            <w:vAlign w:val="center"/>
          </w:tcPr>
          <w:p w14:paraId="01295C33" w14:textId="77777777" w:rsidR="006B4172" w:rsidRDefault="006B4172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</w:rPr>
            </w:pPr>
          </w:p>
        </w:tc>
        <w:tc>
          <w:tcPr>
            <w:tcW w:w="1296" w:type="dxa"/>
            <w:vAlign w:val="center"/>
          </w:tcPr>
          <w:p w14:paraId="2AC2C282" w14:textId="77777777" w:rsidR="006B4172" w:rsidRDefault="006B4172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</w:rPr>
            </w:pPr>
            <w:r>
              <w:rPr>
                <w:b/>
              </w:rPr>
              <w:t>INTERVAL</w:t>
            </w:r>
          </w:p>
        </w:tc>
        <w:tc>
          <w:tcPr>
            <w:tcW w:w="720" w:type="dxa"/>
            <w:vAlign w:val="center"/>
          </w:tcPr>
          <w:p w14:paraId="0CACAEA0" w14:textId="77777777" w:rsidR="006B4172" w:rsidRDefault="006B4172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20" w:type="dxa"/>
            <w:vAlign w:val="center"/>
          </w:tcPr>
          <w:p w14:paraId="57B3F459" w14:textId="77777777" w:rsidR="006B4172" w:rsidRDefault="006B4172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20" w:type="dxa"/>
            <w:vAlign w:val="center"/>
          </w:tcPr>
          <w:p w14:paraId="2DB1CFB7" w14:textId="77777777" w:rsidR="006B4172" w:rsidRDefault="006B4172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20" w:type="dxa"/>
            <w:tcBorders>
              <w:right w:val="nil"/>
            </w:tcBorders>
            <w:vAlign w:val="center"/>
          </w:tcPr>
          <w:p w14:paraId="197A6551" w14:textId="77777777" w:rsidR="006B4172" w:rsidRDefault="006B4172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78D92FF" w14:textId="77777777" w:rsidR="006B4172" w:rsidRDefault="006B417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Range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4CE773" w14:textId="77777777" w:rsidR="006B4172" w:rsidRDefault="006B417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u w:val="single"/>
              </w:rPr>
            </w:pPr>
          </w:p>
        </w:tc>
        <w:tc>
          <w:tcPr>
            <w:tcW w:w="2428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580410" w14:textId="77777777" w:rsidR="006B4172" w:rsidRDefault="006B417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</w:tr>
      <w:tr w:rsidR="006B4172" w14:paraId="7E81B825" w14:textId="77777777" w:rsidTr="001F029D">
        <w:trPr>
          <w:cantSplit/>
          <w:trHeight w:hRule="exact" w:val="320"/>
          <w:jc w:val="center"/>
        </w:trPr>
        <w:tc>
          <w:tcPr>
            <w:tcW w:w="2016" w:type="dxa"/>
            <w:vAlign w:val="center"/>
          </w:tcPr>
          <w:p w14:paraId="29EAB5E7" w14:textId="77777777" w:rsidR="006B4172" w:rsidRDefault="006B4172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</w:rPr>
            </w:pPr>
            <w:smartTag w:uri="urn:schemas-microsoft-com:office:smarttags" w:element="stockticker">
              <w:r>
                <w:rPr>
                  <w:b/>
                </w:rPr>
                <w:t>RED</w:t>
              </w:r>
            </w:smartTag>
            <w:r>
              <w:rPr>
                <w:b/>
              </w:rPr>
              <w:t>/YELLOW</w:t>
            </w:r>
          </w:p>
        </w:tc>
        <w:tc>
          <w:tcPr>
            <w:tcW w:w="1296" w:type="dxa"/>
            <w:vAlign w:val="center"/>
          </w:tcPr>
          <w:p w14:paraId="2C511804" w14:textId="77777777" w:rsidR="006B4172" w:rsidRDefault="006B417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1</w:t>
            </w:r>
          </w:p>
        </w:tc>
        <w:tc>
          <w:tcPr>
            <w:tcW w:w="720" w:type="dxa"/>
            <w:vAlign w:val="center"/>
          </w:tcPr>
          <w:p w14:paraId="3E1314AA" w14:textId="77777777" w:rsidR="006B4172" w:rsidRDefault="006B4172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7D0C94F9" w14:textId="77777777" w:rsidR="006B4172" w:rsidRDefault="006B4172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66BBFEC7" w14:textId="77777777" w:rsidR="006B4172" w:rsidRDefault="006B4172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tcBorders>
              <w:right w:val="nil"/>
            </w:tcBorders>
            <w:vAlign w:val="center"/>
          </w:tcPr>
          <w:p w14:paraId="552A0EE7" w14:textId="77777777" w:rsidR="006B4172" w:rsidRDefault="006B4172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98AA25D" w14:textId="77777777" w:rsidR="006B4172" w:rsidRDefault="006B417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0 – 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839995" w14:textId="77777777" w:rsidR="006B4172" w:rsidRDefault="006B417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2428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A7D420" w14:textId="77777777" w:rsidR="006B4172" w:rsidRDefault="006B417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</w:p>
        </w:tc>
      </w:tr>
      <w:tr w:rsidR="006B4172" w14:paraId="6D4D91AF" w14:textId="77777777" w:rsidTr="00416900">
        <w:trPr>
          <w:cantSplit/>
          <w:trHeight w:hRule="exact" w:val="320"/>
          <w:jc w:val="center"/>
        </w:trPr>
        <w:tc>
          <w:tcPr>
            <w:tcW w:w="2016" w:type="dxa"/>
            <w:vAlign w:val="center"/>
          </w:tcPr>
          <w:p w14:paraId="5182728E" w14:textId="77777777" w:rsidR="006B4172" w:rsidRDefault="006B4172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</w:rPr>
            </w:pPr>
            <w:r>
              <w:rPr>
                <w:b/>
              </w:rPr>
              <w:t>LATE START</w:t>
            </w:r>
          </w:p>
        </w:tc>
        <w:tc>
          <w:tcPr>
            <w:tcW w:w="1296" w:type="dxa"/>
            <w:vAlign w:val="center"/>
          </w:tcPr>
          <w:p w14:paraId="14718908" w14:textId="77777777" w:rsidR="006B4172" w:rsidRDefault="006B417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2</w:t>
            </w:r>
          </w:p>
        </w:tc>
        <w:tc>
          <w:tcPr>
            <w:tcW w:w="720" w:type="dxa"/>
            <w:vAlign w:val="center"/>
          </w:tcPr>
          <w:p w14:paraId="62A2AA68" w14:textId="77777777" w:rsidR="006B4172" w:rsidRDefault="006B4172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157041F5" w14:textId="77777777" w:rsidR="006B4172" w:rsidRDefault="006B4172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0E9F163E" w14:textId="77777777" w:rsidR="006B4172" w:rsidRDefault="006B4172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tcBorders>
              <w:right w:val="nil"/>
            </w:tcBorders>
            <w:vAlign w:val="center"/>
          </w:tcPr>
          <w:p w14:paraId="082511E2" w14:textId="77777777" w:rsidR="006B4172" w:rsidRDefault="006B4172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12BB7E9" w14:textId="77777777" w:rsidR="006B4172" w:rsidRDefault="006B417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0 – 20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3B30F2" w14:textId="77777777" w:rsidR="006B4172" w:rsidRDefault="006B417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1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1A2CE" w14:textId="77777777" w:rsidR="006B4172" w:rsidRDefault="006B417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ALT. NO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FB272" w14:textId="77777777" w:rsidR="006B4172" w:rsidRDefault="006B417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TIME</w:t>
            </w:r>
          </w:p>
        </w:tc>
      </w:tr>
      <w:tr w:rsidR="006B4172" w14:paraId="18679E12" w14:textId="77777777" w:rsidTr="00416900">
        <w:trPr>
          <w:cantSplit/>
          <w:trHeight w:hRule="exact" w:val="320"/>
          <w:jc w:val="center"/>
        </w:trPr>
        <w:tc>
          <w:tcPr>
            <w:tcW w:w="2016" w:type="dxa"/>
            <w:vAlign w:val="center"/>
          </w:tcPr>
          <w:p w14:paraId="53DAD159" w14:textId="77777777" w:rsidR="006B4172" w:rsidRDefault="006B4172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</w:rPr>
            </w:pPr>
            <w:r>
              <w:rPr>
                <w:b/>
              </w:rPr>
              <w:t>MINIMUM GREEN</w:t>
            </w:r>
          </w:p>
        </w:tc>
        <w:tc>
          <w:tcPr>
            <w:tcW w:w="1296" w:type="dxa"/>
            <w:vAlign w:val="center"/>
          </w:tcPr>
          <w:p w14:paraId="0C9E1708" w14:textId="77777777" w:rsidR="006B4172" w:rsidRDefault="006B417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3</w:t>
            </w:r>
          </w:p>
        </w:tc>
        <w:tc>
          <w:tcPr>
            <w:tcW w:w="720" w:type="dxa"/>
            <w:vAlign w:val="center"/>
          </w:tcPr>
          <w:p w14:paraId="27E63D43" w14:textId="77777777" w:rsidR="006B4172" w:rsidRDefault="006F6908" w:rsidP="00F0021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1</w:t>
            </w:r>
            <w:r w:rsidR="00F0021C">
              <w:t>0</w:t>
            </w:r>
          </w:p>
        </w:tc>
        <w:tc>
          <w:tcPr>
            <w:tcW w:w="720" w:type="dxa"/>
            <w:vAlign w:val="center"/>
          </w:tcPr>
          <w:p w14:paraId="46C90563" w14:textId="77777777" w:rsidR="006B4172" w:rsidRDefault="00D64A18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6</w:t>
            </w:r>
          </w:p>
        </w:tc>
        <w:tc>
          <w:tcPr>
            <w:tcW w:w="720" w:type="dxa"/>
            <w:vAlign w:val="center"/>
          </w:tcPr>
          <w:p w14:paraId="28E07CD6" w14:textId="77777777" w:rsidR="006B4172" w:rsidRDefault="00863BBD" w:rsidP="0050166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5</w:t>
            </w:r>
          </w:p>
        </w:tc>
        <w:tc>
          <w:tcPr>
            <w:tcW w:w="720" w:type="dxa"/>
            <w:tcBorders>
              <w:right w:val="nil"/>
            </w:tcBorders>
            <w:vAlign w:val="center"/>
          </w:tcPr>
          <w:p w14:paraId="4721D75D" w14:textId="77777777" w:rsidR="006B4172" w:rsidRDefault="006B4172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84FD868" w14:textId="77777777" w:rsidR="006B4172" w:rsidRDefault="006B417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5 – 20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2E14E1" w14:textId="77777777" w:rsidR="006B4172" w:rsidRDefault="006B417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1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3C265" w14:textId="77777777" w:rsidR="006B4172" w:rsidRDefault="00863BB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10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5818B" w14:textId="77777777" w:rsidR="006B4172" w:rsidRDefault="00863BBD" w:rsidP="00C14B9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100</w:t>
            </w:r>
          </w:p>
        </w:tc>
      </w:tr>
      <w:tr w:rsidR="00863BBD" w14:paraId="3A733B1B" w14:textId="77777777" w:rsidTr="00416900">
        <w:trPr>
          <w:cantSplit/>
          <w:trHeight w:hRule="exact" w:val="320"/>
          <w:jc w:val="center"/>
        </w:trPr>
        <w:tc>
          <w:tcPr>
            <w:tcW w:w="2016" w:type="dxa"/>
            <w:vAlign w:val="center"/>
          </w:tcPr>
          <w:p w14:paraId="5A27D3A8" w14:textId="77777777" w:rsidR="00863BBD" w:rsidRDefault="00863BBD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</w:rPr>
            </w:pPr>
            <w:r>
              <w:rPr>
                <w:b/>
              </w:rPr>
              <w:t xml:space="preserve">INCREMENT </w:t>
            </w:r>
          </w:p>
        </w:tc>
        <w:tc>
          <w:tcPr>
            <w:tcW w:w="1296" w:type="dxa"/>
            <w:vAlign w:val="center"/>
          </w:tcPr>
          <w:p w14:paraId="44EFB9EF" w14:textId="77777777" w:rsidR="00863BBD" w:rsidRDefault="00863BB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4</w:t>
            </w:r>
          </w:p>
        </w:tc>
        <w:tc>
          <w:tcPr>
            <w:tcW w:w="720" w:type="dxa"/>
            <w:vAlign w:val="center"/>
          </w:tcPr>
          <w:p w14:paraId="3BBCE0DD" w14:textId="77777777" w:rsidR="00863BBD" w:rsidRDefault="00863BBD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580B4C5C" w14:textId="77777777" w:rsidR="00863BBD" w:rsidRDefault="00863BBD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447D499A" w14:textId="77777777" w:rsidR="00863BBD" w:rsidRDefault="00863BBD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tcBorders>
              <w:right w:val="nil"/>
            </w:tcBorders>
            <w:vAlign w:val="center"/>
          </w:tcPr>
          <w:p w14:paraId="157D6D2B" w14:textId="77777777" w:rsidR="00863BBD" w:rsidRDefault="00863BBD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7D1C465" w14:textId="77777777" w:rsidR="00863BBD" w:rsidRDefault="00863BB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0 – 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680BE5" w14:textId="77777777" w:rsidR="00863BBD" w:rsidRDefault="00863BB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152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9D0251" w14:textId="77777777" w:rsidR="00863BBD" w:rsidRDefault="00863BBD" w:rsidP="0008448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11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6ECB1F" w14:textId="77777777" w:rsidR="00863BBD" w:rsidRDefault="00863BBD" w:rsidP="0008448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27s</w:t>
            </w:r>
          </w:p>
        </w:tc>
      </w:tr>
      <w:tr w:rsidR="00863BBD" w14:paraId="36BEF924" w14:textId="77777777" w:rsidTr="00416900">
        <w:trPr>
          <w:cantSplit/>
          <w:trHeight w:hRule="exact" w:val="320"/>
          <w:jc w:val="center"/>
        </w:trPr>
        <w:tc>
          <w:tcPr>
            <w:tcW w:w="2016" w:type="dxa"/>
            <w:vAlign w:val="center"/>
          </w:tcPr>
          <w:p w14:paraId="71AF424A" w14:textId="77777777" w:rsidR="00863BBD" w:rsidRDefault="00863BBD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</w:rPr>
            </w:pPr>
            <w:smartTag w:uri="urn:schemas-microsoft-com:office:smarttags" w:element="stockticker">
              <w:r>
                <w:rPr>
                  <w:b/>
                </w:rPr>
                <w:t>MAX</w:t>
              </w:r>
            </w:smartTag>
            <w:r>
              <w:rPr>
                <w:b/>
              </w:rPr>
              <w:t>. V. I. G.</w:t>
            </w:r>
          </w:p>
        </w:tc>
        <w:tc>
          <w:tcPr>
            <w:tcW w:w="1296" w:type="dxa"/>
            <w:vAlign w:val="center"/>
          </w:tcPr>
          <w:p w14:paraId="6B8EF5A9" w14:textId="77777777" w:rsidR="00863BBD" w:rsidRDefault="00863BB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5</w:t>
            </w:r>
          </w:p>
        </w:tc>
        <w:tc>
          <w:tcPr>
            <w:tcW w:w="720" w:type="dxa"/>
            <w:vAlign w:val="center"/>
          </w:tcPr>
          <w:p w14:paraId="66733A12" w14:textId="77777777" w:rsidR="00863BBD" w:rsidRDefault="00863BBD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6D87B11C" w14:textId="77777777" w:rsidR="00863BBD" w:rsidRDefault="00863BBD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09A26095" w14:textId="77777777" w:rsidR="00863BBD" w:rsidRDefault="00863BBD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tcBorders>
              <w:right w:val="nil"/>
            </w:tcBorders>
            <w:vAlign w:val="center"/>
          </w:tcPr>
          <w:p w14:paraId="355FECB3" w14:textId="77777777" w:rsidR="00863BBD" w:rsidRDefault="00863BBD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C086E30" w14:textId="77777777" w:rsidR="00863BBD" w:rsidRDefault="00863BB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0 – 40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77F524" w14:textId="77777777" w:rsidR="00863BBD" w:rsidRDefault="00863BB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1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4276A" w14:textId="77777777" w:rsidR="00863BBD" w:rsidRDefault="00863BBD" w:rsidP="0008448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12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68F655" w14:textId="77777777" w:rsidR="00863BBD" w:rsidRDefault="00863BBD" w:rsidP="0008448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</w:tr>
      <w:tr w:rsidR="00863BBD" w14:paraId="04F5B78A" w14:textId="77777777" w:rsidTr="00416900">
        <w:trPr>
          <w:cantSplit/>
          <w:trHeight w:hRule="exact" w:val="320"/>
          <w:jc w:val="center"/>
        </w:trPr>
        <w:tc>
          <w:tcPr>
            <w:tcW w:w="2016" w:type="dxa"/>
            <w:vAlign w:val="center"/>
          </w:tcPr>
          <w:p w14:paraId="5768A0E2" w14:textId="77777777" w:rsidR="00863BBD" w:rsidRDefault="00863BBD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</w:rPr>
            </w:pPr>
            <w:smartTag w:uri="urn:schemas-microsoft-com:office:smarttags" w:element="stockticker">
              <w:r>
                <w:rPr>
                  <w:b/>
                </w:rPr>
                <w:t>MAX</w:t>
              </w:r>
            </w:smartTag>
            <w:r>
              <w:rPr>
                <w:b/>
              </w:rPr>
              <w:t>. EXT. GREEN</w:t>
            </w:r>
          </w:p>
        </w:tc>
        <w:tc>
          <w:tcPr>
            <w:tcW w:w="1296" w:type="dxa"/>
            <w:vAlign w:val="center"/>
          </w:tcPr>
          <w:p w14:paraId="63F0F0E4" w14:textId="77777777" w:rsidR="00863BBD" w:rsidRDefault="00863BB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6</w:t>
            </w:r>
          </w:p>
        </w:tc>
        <w:tc>
          <w:tcPr>
            <w:tcW w:w="720" w:type="dxa"/>
            <w:vAlign w:val="center"/>
          </w:tcPr>
          <w:p w14:paraId="2D563F29" w14:textId="77777777" w:rsidR="00863BBD" w:rsidRDefault="00863BBD" w:rsidP="00C14B9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37</w:t>
            </w:r>
          </w:p>
        </w:tc>
        <w:tc>
          <w:tcPr>
            <w:tcW w:w="720" w:type="dxa"/>
            <w:vAlign w:val="center"/>
          </w:tcPr>
          <w:p w14:paraId="60C1C3B0" w14:textId="77777777" w:rsidR="00863BBD" w:rsidRDefault="00863BBD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047D0ED5" w14:textId="77777777" w:rsidR="00863BBD" w:rsidRDefault="00863BBD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right w:val="nil"/>
            </w:tcBorders>
            <w:vAlign w:val="center"/>
          </w:tcPr>
          <w:p w14:paraId="4CAEB754" w14:textId="77777777" w:rsidR="00863BBD" w:rsidRDefault="00863BBD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5BBE2F6" w14:textId="77777777" w:rsidR="00863BBD" w:rsidRDefault="00863BB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0 – 150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FEE236" w14:textId="77777777" w:rsidR="00863BBD" w:rsidRDefault="00863BB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1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93292" w14:textId="77777777" w:rsidR="00863BBD" w:rsidRDefault="00863BBD" w:rsidP="0008448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13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5D5BD" w14:textId="77777777" w:rsidR="00863BBD" w:rsidRDefault="00863BBD" w:rsidP="0008448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3</w:t>
            </w:r>
          </w:p>
        </w:tc>
      </w:tr>
      <w:tr w:rsidR="00863BBD" w14:paraId="44927CBF" w14:textId="77777777" w:rsidTr="00416900">
        <w:trPr>
          <w:cantSplit/>
          <w:trHeight w:hRule="exact" w:val="320"/>
          <w:jc w:val="center"/>
        </w:trPr>
        <w:tc>
          <w:tcPr>
            <w:tcW w:w="2016" w:type="dxa"/>
            <w:vAlign w:val="center"/>
          </w:tcPr>
          <w:p w14:paraId="618ED09E" w14:textId="77777777" w:rsidR="00863BBD" w:rsidRDefault="00863BBD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</w:rPr>
            </w:pPr>
            <w:r>
              <w:rPr>
                <w:b/>
              </w:rPr>
              <w:t>EARLY CUT-OFF</w:t>
            </w:r>
          </w:p>
        </w:tc>
        <w:tc>
          <w:tcPr>
            <w:tcW w:w="1296" w:type="dxa"/>
            <w:vAlign w:val="center"/>
          </w:tcPr>
          <w:p w14:paraId="3EE63309" w14:textId="77777777" w:rsidR="00863BBD" w:rsidRDefault="00863BB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7</w:t>
            </w:r>
          </w:p>
        </w:tc>
        <w:tc>
          <w:tcPr>
            <w:tcW w:w="720" w:type="dxa"/>
            <w:vAlign w:val="center"/>
          </w:tcPr>
          <w:p w14:paraId="2040C0DB" w14:textId="77777777" w:rsidR="00863BBD" w:rsidRDefault="00863BBD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3</w:t>
            </w:r>
          </w:p>
        </w:tc>
        <w:tc>
          <w:tcPr>
            <w:tcW w:w="720" w:type="dxa"/>
            <w:vAlign w:val="center"/>
          </w:tcPr>
          <w:p w14:paraId="6F334A34" w14:textId="77777777" w:rsidR="00863BBD" w:rsidRDefault="00863BBD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1DB29305" w14:textId="77777777" w:rsidR="00863BBD" w:rsidRDefault="00863BBD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tcBorders>
              <w:right w:val="nil"/>
            </w:tcBorders>
            <w:vAlign w:val="center"/>
          </w:tcPr>
          <w:p w14:paraId="66BEF078" w14:textId="77777777" w:rsidR="00863BBD" w:rsidRDefault="00863BBD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61C1AA3" w14:textId="77777777" w:rsidR="00863BBD" w:rsidRDefault="00863BB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0 – 20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36C066" w14:textId="77777777" w:rsidR="00863BBD" w:rsidRDefault="00863BB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1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FD316" w14:textId="77777777" w:rsidR="00863BBD" w:rsidRDefault="00863BBD" w:rsidP="0008448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14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D1B826" w14:textId="77777777" w:rsidR="00863BBD" w:rsidRDefault="00863BBD" w:rsidP="0008448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</w:tr>
      <w:tr w:rsidR="00863BBD" w14:paraId="4346477A" w14:textId="77777777" w:rsidTr="00416900">
        <w:trPr>
          <w:cantSplit/>
          <w:trHeight w:hRule="exact" w:val="320"/>
          <w:jc w:val="center"/>
        </w:trPr>
        <w:tc>
          <w:tcPr>
            <w:tcW w:w="2016" w:type="dxa"/>
            <w:vAlign w:val="center"/>
          </w:tcPr>
          <w:p w14:paraId="42C87770" w14:textId="77777777" w:rsidR="00863BBD" w:rsidRDefault="00863BBD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</w:rPr>
            </w:pPr>
            <w:r>
              <w:rPr>
                <w:b/>
              </w:rPr>
              <w:t>AMBER</w:t>
            </w:r>
          </w:p>
        </w:tc>
        <w:tc>
          <w:tcPr>
            <w:tcW w:w="1296" w:type="dxa"/>
            <w:vAlign w:val="center"/>
          </w:tcPr>
          <w:p w14:paraId="1F9AEB8A" w14:textId="77777777" w:rsidR="00863BBD" w:rsidRDefault="00863BB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8</w:t>
            </w:r>
          </w:p>
        </w:tc>
        <w:tc>
          <w:tcPr>
            <w:tcW w:w="720" w:type="dxa"/>
            <w:vAlign w:val="center"/>
          </w:tcPr>
          <w:p w14:paraId="154ADD89" w14:textId="77777777" w:rsidR="00863BBD" w:rsidRDefault="00863BBD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3</w:t>
            </w:r>
          </w:p>
        </w:tc>
        <w:tc>
          <w:tcPr>
            <w:tcW w:w="720" w:type="dxa"/>
            <w:vAlign w:val="center"/>
          </w:tcPr>
          <w:p w14:paraId="7421806C" w14:textId="77777777" w:rsidR="00863BBD" w:rsidRDefault="00863BBD" w:rsidP="000C2F9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3</w:t>
            </w:r>
          </w:p>
        </w:tc>
        <w:tc>
          <w:tcPr>
            <w:tcW w:w="720" w:type="dxa"/>
            <w:vAlign w:val="center"/>
          </w:tcPr>
          <w:p w14:paraId="44489D27" w14:textId="77777777" w:rsidR="00863BBD" w:rsidRDefault="00863BBD" w:rsidP="000C2F9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3</w:t>
            </w:r>
          </w:p>
        </w:tc>
        <w:tc>
          <w:tcPr>
            <w:tcW w:w="720" w:type="dxa"/>
            <w:tcBorders>
              <w:right w:val="nil"/>
            </w:tcBorders>
            <w:vAlign w:val="center"/>
          </w:tcPr>
          <w:p w14:paraId="30C1CCFE" w14:textId="77777777" w:rsidR="00863BBD" w:rsidRDefault="00863BBD" w:rsidP="000C2F9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5E1EE5D" w14:textId="77777777" w:rsidR="00863BBD" w:rsidRDefault="00863BB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3 – 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7822135" w14:textId="77777777" w:rsidR="00863BBD" w:rsidRDefault="00863BB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1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0A34D" w14:textId="77777777" w:rsidR="00863BBD" w:rsidRDefault="00863BBD" w:rsidP="0008448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15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5B1E4" w14:textId="77777777" w:rsidR="00863BBD" w:rsidRDefault="00863BBD" w:rsidP="0008448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50s</w:t>
            </w:r>
          </w:p>
        </w:tc>
      </w:tr>
      <w:tr w:rsidR="00863BBD" w14:paraId="39276BB6" w14:textId="77777777" w:rsidTr="00416900">
        <w:trPr>
          <w:cantSplit/>
          <w:trHeight w:hRule="exact" w:val="320"/>
          <w:jc w:val="center"/>
        </w:trPr>
        <w:tc>
          <w:tcPr>
            <w:tcW w:w="2016" w:type="dxa"/>
            <w:vAlign w:val="center"/>
          </w:tcPr>
          <w:p w14:paraId="7A30F061" w14:textId="77777777" w:rsidR="00863BBD" w:rsidRDefault="00863BBD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</w:rPr>
            </w:pPr>
            <w:r>
              <w:rPr>
                <w:b/>
              </w:rPr>
              <w:t xml:space="preserve">ALL </w:t>
            </w:r>
            <w:smartTag w:uri="urn:schemas-microsoft-com:office:smarttags" w:element="stockticker">
              <w:r>
                <w:rPr>
                  <w:b/>
                </w:rPr>
                <w:t>RED</w:t>
              </w:r>
            </w:smartTag>
          </w:p>
        </w:tc>
        <w:tc>
          <w:tcPr>
            <w:tcW w:w="1296" w:type="dxa"/>
            <w:vAlign w:val="center"/>
          </w:tcPr>
          <w:p w14:paraId="4282AA01" w14:textId="77777777" w:rsidR="00863BBD" w:rsidRDefault="00863BB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9</w:t>
            </w:r>
          </w:p>
        </w:tc>
        <w:tc>
          <w:tcPr>
            <w:tcW w:w="720" w:type="dxa"/>
            <w:vAlign w:val="center"/>
          </w:tcPr>
          <w:p w14:paraId="29C0D071" w14:textId="77777777" w:rsidR="00863BBD" w:rsidRDefault="00863BBD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3</w:t>
            </w:r>
          </w:p>
        </w:tc>
        <w:tc>
          <w:tcPr>
            <w:tcW w:w="720" w:type="dxa"/>
            <w:vAlign w:val="center"/>
          </w:tcPr>
          <w:p w14:paraId="65093DFD" w14:textId="77777777" w:rsidR="00863BBD" w:rsidRDefault="00863BBD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2E9C02EE" w14:textId="77777777" w:rsidR="00863BBD" w:rsidRDefault="00863BBD" w:rsidP="000C2F9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tcBorders>
              <w:right w:val="nil"/>
            </w:tcBorders>
            <w:vAlign w:val="center"/>
          </w:tcPr>
          <w:p w14:paraId="32292D24" w14:textId="77777777" w:rsidR="00863BBD" w:rsidRDefault="00863BBD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0B59F42" w14:textId="77777777" w:rsidR="00863BBD" w:rsidRDefault="00863BB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0 – 15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2AB9760" w14:textId="77777777" w:rsidR="00863BBD" w:rsidRDefault="00863BB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1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ADCAD" w14:textId="77777777" w:rsidR="00863BBD" w:rsidRDefault="00863BBD" w:rsidP="0008448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16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07F10" w14:textId="77777777" w:rsidR="00863BBD" w:rsidRDefault="00863BBD" w:rsidP="0008448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</w:tr>
      <w:tr w:rsidR="00863BBD" w14:paraId="3829169D" w14:textId="77777777" w:rsidTr="00416900">
        <w:trPr>
          <w:cantSplit/>
          <w:trHeight w:hRule="exact" w:val="320"/>
          <w:jc w:val="center"/>
        </w:trPr>
        <w:tc>
          <w:tcPr>
            <w:tcW w:w="2016" w:type="dxa"/>
            <w:vAlign w:val="center"/>
          </w:tcPr>
          <w:p w14:paraId="385BE6AE" w14:textId="77777777" w:rsidR="00863BBD" w:rsidRDefault="00863BBD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</w:rPr>
            </w:pPr>
            <w:r>
              <w:rPr>
                <w:b/>
              </w:rPr>
              <w:t xml:space="preserve">SPECIAL </w:t>
            </w:r>
            <w:smartTag w:uri="urn:schemas-microsoft-com:office:smarttags" w:element="stockticker">
              <w:r>
                <w:rPr>
                  <w:b/>
                </w:rPr>
                <w:t>ALL</w:t>
              </w:r>
            </w:smartTag>
            <w:r>
              <w:rPr>
                <w:b/>
              </w:rPr>
              <w:t xml:space="preserve"> </w:t>
            </w:r>
            <w:smartTag w:uri="urn:schemas-microsoft-com:office:smarttags" w:element="stockticker">
              <w:r>
                <w:rPr>
                  <w:b/>
                </w:rPr>
                <w:t>RED</w:t>
              </w:r>
            </w:smartTag>
          </w:p>
        </w:tc>
        <w:tc>
          <w:tcPr>
            <w:tcW w:w="1296" w:type="dxa"/>
            <w:vAlign w:val="center"/>
          </w:tcPr>
          <w:p w14:paraId="38AD7894" w14:textId="77777777" w:rsidR="00863BBD" w:rsidRDefault="00863BB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10</w:t>
            </w:r>
          </w:p>
        </w:tc>
        <w:tc>
          <w:tcPr>
            <w:tcW w:w="720" w:type="dxa"/>
            <w:vAlign w:val="center"/>
          </w:tcPr>
          <w:p w14:paraId="71F797A9" w14:textId="77777777" w:rsidR="00863BBD" w:rsidRDefault="00863BBD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42821CB0" w14:textId="77777777" w:rsidR="00863BBD" w:rsidRDefault="00863BBD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1493742A" w14:textId="77777777" w:rsidR="00863BBD" w:rsidRDefault="00863BBD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tcBorders>
              <w:right w:val="nil"/>
            </w:tcBorders>
            <w:vAlign w:val="center"/>
          </w:tcPr>
          <w:p w14:paraId="77DC3C22" w14:textId="77777777" w:rsidR="00863BBD" w:rsidRDefault="00863BBD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6FBCC20" w14:textId="77777777" w:rsidR="00863BBD" w:rsidRDefault="00863BB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0 – 15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4D2D77F" w14:textId="77777777" w:rsidR="00863BBD" w:rsidRDefault="00863BB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1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1DDE1" w14:textId="77777777" w:rsidR="00863BBD" w:rsidRDefault="00863BBD" w:rsidP="0008448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*17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9EA2A" w14:textId="77777777" w:rsidR="00863BBD" w:rsidRDefault="00863BBD" w:rsidP="0008448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2</w:t>
            </w:r>
            <w:r w:rsidR="00530795">
              <w:t>6</w:t>
            </w:r>
            <w:r>
              <w:t>s</w:t>
            </w:r>
          </w:p>
        </w:tc>
      </w:tr>
      <w:tr w:rsidR="00863BBD" w14:paraId="6FDBE32A" w14:textId="77777777" w:rsidTr="00416900">
        <w:trPr>
          <w:cantSplit/>
          <w:trHeight w:hRule="exact" w:val="320"/>
          <w:jc w:val="center"/>
        </w:trPr>
        <w:tc>
          <w:tcPr>
            <w:tcW w:w="2016" w:type="dxa"/>
            <w:vAlign w:val="center"/>
          </w:tcPr>
          <w:p w14:paraId="1B555835" w14:textId="77777777" w:rsidR="00863BBD" w:rsidRDefault="00863BBD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</w:rPr>
            </w:pPr>
            <w:smartTag w:uri="urn:schemas-microsoft-com:office:smarttags" w:element="stockticker">
              <w:r>
                <w:rPr>
                  <w:b/>
                </w:rPr>
                <w:t>GAP</w:t>
              </w:r>
            </w:smartTag>
            <w:r>
              <w:rPr>
                <w:b/>
              </w:rPr>
              <w:t xml:space="preserve"> 1</w:t>
            </w:r>
          </w:p>
        </w:tc>
        <w:tc>
          <w:tcPr>
            <w:tcW w:w="1296" w:type="dxa"/>
            <w:vAlign w:val="center"/>
          </w:tcPr>
          <w:p w14:paraId="3425B48F" w14:textId="77777777" w:rsidR="00863BBD" w:rsidRDefault="00863BB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11</w:t>
            </w:r>
          </w:p>
        </w:tc>
        <w:tc>
          <w:tcPr>
            <w:tcW w:w="720" w:type="dxa"/>
            <w:vAlign w:val="center"/>
          </w:tcPr>
          <w:p w14:paraId="258C9A7B" w14:textId="77777777" w:rsidR="00863BBD" w:rsidRDefault="00863BBD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1E0F33EE" w14:textId="77777777" w:rsidR="00863BBD" w:rsidRDefault="00863BBD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484803BB" w14:textId="77777777" w:rsidR="00863BBD" w:rsidRDefault="00863BBD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tcBorders>
              <w:right w:val="nil"/>
            </w:tcBorders>
            <w:vAlign w:val="center"/>
          </w:tcPr>
          <w:p w14:paraId="0DC407B6" w14:textId="77777777" w:rsidR="00863BBD" w:rsidRDefault="00863BBD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4687E60" w14:textId="77777777" w:rsidR="00863BBD" w:rsidRDefault="00863BB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0 –10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7C4F7A0" w14:textId="77777777" w:rsidR="00863BBD" w:rsidRDefault="00863BB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1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C8B4B" w14:textId="77777777" w:rsidR="00863BBD" w:rsidRDefault="00863BBD" w:rsidP="0008448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18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891BD" w14:textId="77777777" w:rsidR="00863BBD" w:rsidRDefault="00863BBD" w:rsidP="0008448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</w:tr>
      <w:tr w:rsidR="00863BBD" w14:paraId="684FC940" w14:textId="77777777" w:rsidTr="00416900">
        <w:trPr>
          <w:cantSplit/>
          <w:trHeight w:hRule="exact" w:val="320"/>
          <w:jc w:val="center"/>
        </w:trPr>
        <w:tc>
          <w:tcPr>
            <w:tcW w:w="2016" w:type="dxa"/>
            <w:vAlign w:val="center"/>
          </w:tcPr>
          <w:p w14:paraId="61A6A47D" w14:textId="77777777" w:rsidR="00863BBD" w:rsidRDefault="00863BBD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</w:rPr>
            </w:pPr>
            <w:smartTag w:uri="urn:schemas-microsoft-com:office:smarttags" w:element="stockticker">
              <w:r>
                <w:rPr>
                  <w:b/>
                </w:rPr>
                <w:t>GAP</w:t>
              </w:r>
            </w:smartTag>
            <w:r>
              <w:rPr>
                <w:b/>
              </w:rPr>
              <w:t xml:space="preserve"> 2</w:t>
            </w:r>
          </w:p>
        </w:tc>
        <w:tc>
          <w:tcPr>
            <w:tcW w:w="1296" w:type="dxa"/>
            <w:vAlign w:val="center"/>
          </w:tcPr>
          <w:p w14:paraId="51012E58" w14:textId="77777777" w:rsidR="00863BBD" w:rsidRDefault="00863BB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12</w:t>
            </w:r>
          </w:p>
        </w:tc>
        <w:tc>
          <w:tcPr>
            <w:tcW w:w="720" w:type="dxa"/>
            <w:vAlign w:val="center"/>
          </w:tcPr>
          <w:p w14:paraId="355BC521" w14:textId="77777777" w:rsidR="00863BBD" w:rsidRDefault="00863BBD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1CA650B1" w14:textId="77777777" w:rsidR="00863BBD" w:rsidRDefault="00863BBD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337257A4" w14:textId="77777777" w:rsidR="00863BBD" w:rsidRDefault="00863BBD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tcBorders>
              <w:right w:val="nil"/>
            </w:tcBorders>
            <w:vAlign w:val="center"/>
          </w:tcPr>
          <w:p w14:paraId="4498F10A" w14:textId="77777777" w:rsidR="00863BBD" w:rsidRDefault="00863BBD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A63EAE5" w14:textId="77777777" w:rsidR="00863BBD" w:rsidRDefault="00863BB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0 –10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6371A00" w14:textId="77777777" w:rsidR="00863BBD" w:rsidRDefault="00863BB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15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AED3E6E" w14:textId="77777777" w:rsidR="00863BBD" w:rsidRDefault="00863BBD" w:rsidP="0008448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19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A80BFED" w14:textId="77777777" w:rsidR="00863BBD" w:rsidRDefault="00863BBD" w:rsidP="0008448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</w:tr>
      <w:tr w:rsidR="00863BBD" w14:paraId="39EDEE94" w14:textId="77777777" w:rsidTr="00416900">
        <w:trPr>
          <w:cantSplit/>
          <w:trHeight w:hRule="exact" w:val="343"/>
          <w:jc w:val="center"/>
        </w:trPr>
        <w:tc>
          <w:tcPr>
            <w:tcW w:w="2016" w:type="dxa"/>
            <w:vAlign w:val="center"/>
          </w:tcPr>
          <w:p w14:paraId="57E89A81" w14:textId="77777777" w:rsidR="00863BBD" w:rsidRDefault="00863BBD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</w:rPr>
            </w:pPr>
            <w:r>
              <w:rPr>
                <w:b/>
              </w:rPr>
              <w:t>GAP 4</w:t>
            </w:r>
          </w:p>
        </w:tc>
        <w:tc>
          <w:tcPr>
            <w:tcW w:w="1296" w:type="dxa"/>
            <w:vAlign w:val="center"/>
          </w:tcPr>
          <w:p w14:paraId="117C232E" w14:textId="77777777" w:rsidR="00863BBD" w:rsidRDefault="00863BB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14</w:t>
            </w:r>
          </w:p>
        </w:tc>
        <w:tc>
          <w:tcPr>
            <w:tcW w:w="720" w:type="dxa"/>
            <w:vAlign w:val="center"/>
          </w:tcPr>
          <w:p w14:paraId="625E46CB" w14:textId="77777777" w:rsidR="00863BBD" w:rsidRDefault="00863BBD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55CEC498" w14:textId="77777777" w:rsidR="00863BBD" w:rsidRDefault="00863BBD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7858D5CE" w14:textId="77777777" w:rsidR="00863BBD" w:rsidRDefault="00863BBD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tcBorders>
              <w:right w:val="nil"/>
            </w:tcBorders>
            <w:vAlign w:val="center"/>
          </w:tcPr>
          <w:p w14:paraId="030F30D5" w14:textId="77777777" w:rsidR="00863BBD" w:rsidRDefault="00863BBD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8D10B8E" w14:textId="77777777" w:rsidR="00863BBD" w:rsidRDefault="00863BB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0 –10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6B53EED" w14:textId="77777777" w:rsidR="00863BBD" w:rsidRDefault="00863BB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15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BC9B6" w14:textId="77777777" w:rsidR="00863BBD" w:rsidRDefault="00863BBD" w:rsidP="0008448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20</w:t>
            </w:r>
          </w:p>
        </w:tc>
        <w:tc>
          <w:tcPr>
            <w:tcW w:w="127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62D1F" w14:textId="77777777" w:rsidR="00863BBD" w:rsidRDefault="00863BBD" w:rsidP="0008448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5s</w:t>
            </w:r>
          </w:p>
        </w:tc>
      </w:tr>
      <w:tr w:rsidR="00076FF3" w:rsidRPr="00863BBD" w14:paraId="72E90FA9" w14:textId="77777777" w:rsidTr="001F029D">
        <w:trPr>
          <w:cantSplit/>
          <w:trHeight w:hRule="exact" w:val="320"/>
          <w:jc w:val="center"/>
        </w:trPr>
        <w:tc>
          <w:tcPr>
            <w:tcW w:w="2016" w:type="dxa"/>
            <w:vAlign w:val="center"/>
          </w:tcPr>
          <w:p w14:paraId="77E68864" w14:textId="77777777" w:rsidR="00076FF3" w:rsidRDefault="00076FF3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</w:rPr>
            </w:pPr>
            <w:r>
              <w:rPr>
                <w:b/>
              </w:rPr>
              <w:t>HEADWAY 1</w:t>
            </w:r>
          </w:p>
        </w:tc>
        <w:tc>
          <w:tcPr>
            <w:tcW w:w="1296" w:type="dxa"/>
            <w:vAlign w:val="center"/>
          </w:tcPr>
          <w:p w14:paraId="620B625B" w14:textId="77777777" w:rsidR="00076FF3" w:rsidRDefault="00076FF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15</w:t>
            </w:r>
          </w:p>
        </w:tc>
        <w:tc>
          <w:tcPr>
            <w:tcW w:w="720" w:type="dxa"/>
            <w:vAlign w:val="center"/>
          </w:tcPr>
          <w:p w14:paraId="69C92AFA" w14:textId="77777777" w:rsidR="00076FF3" w:rsidRDefault="00076FF3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6582A491" w14:textId="77777777" w:rsidR="00076FF3" w:rsidRDefault="00076FF3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5FF03028" w14:textId="77777777" w:rsidR="00076FF3" w:rsidRDefault="00076FF3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tcBorders>
              <w:right w:val="nil"/>
            </w:tcBorders>
            <w:vAlign w:val="center"/>
          </w:tcPr>
          <w:p w14:paraId="1C745470" w14:textId="77777777" w:rsidR="00076FF3" w:rsidRDefault="00076FF3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5D8015D" w14:textId="77777777" w:rsidR="00076FF3" w:rsidRDefault="00076FF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0 – 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AB91ADC" w14:textId="77777777" w:rsidR="00076FF3" w:rsidRDefault="00076FF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24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84E19" w14:textId="77777777" w:rsidR="00076FF3" w:rsidRPr="00863BBD" w:rsidRDefault="00863BBD" w:rsidP="00076FF3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18"/>
                <w:szCs w:val="18"/>
              </w:rPr>
            </w:pPr>
            <w:r w:rsidRPr="00863BBD">
              <w:rPr>
                <w:sz w:val="18"/>
                <w:szCs w:val="18"/>
              </w:rPr>
              <w:t xml:space="preserve"> </w:t>
            </w:r>
            <w:r w:rsidR="00076FF3" w:rsidRPr="00863BBD">
              <w:rPr>
                <w:sz w:val="18"/>
                <w:szCs w:val="18"/>
              </w:rPr>
              <w:t xml:space="preserve"> </w:t>
            </w:r>
            <w:r w:rsidRPr="00863BBD">
              <w:rPr>
                <w:sz w:val="18"/>
                <w:szCs w:val="18"/>
              </w:rPr>
              <w:t>*17 – GM+ Clearance 1</w:t>
            </w:r>
          </w:p>
        </w:tc>
      </w:tr>
      <w:tr w:rsidR="00D64A18" w14:paraId="4375C898" w14:textId="77777777" w:rsidTr="00416900">
        <w:trPr>
          <w:cantSplit/>
          <w:trHeight w:hRule="exact" w:val="320"/>
          <w:jc w:val="center"/>
        </w:trPr>
        <w:tc>
          <w:tcPr>
            <w:tcW w:w="2016" w:type="dxa"/>
            <w:vAlign w:val="center"/>
          </w:tcPr>
          <w:p w14:paraId="720ACCE3" w14:textId="77777777" w:rsidR="00D64A18" w:rsidRDefault="00D64A18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</w:rPr>
            </w:pPr>
            <w:r>
              <w:rPr>
                <w:b/>
              </w:rPr>
              <w:t>HEADWAY 2</w:t>
            </w:r>
          </w:p>
        </w:tc>
        <w:tc>
          <w:tcPr>
            <w:tcW w:w="1296" w:type="dxa"/>
            <w:vAlign w:val="center"/>
          </w:tcPr>
          <w:p w14:paraId="23632278" w14:textId="77777777" w:rsidR="00D64A18" w:rsidRDefault="00D64A1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16</w:t>
            </w:r>
          </w:p>
        </w:tc>
        <w:tc>
          <w:tcPr>
            <w:tcW w:w="720" w:type="dxa"/>
            <w:vAlign w:val="center"/>
          </w:tcPr>
          <w:p w14:paraId="2D2E0EC4" w14:textId="77777777" w:rsidR="00D64A18" w:rsidRDefault="00D64A18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5AF93F61" w14:textId="77777777" w:rsidR="00D64A18" w:rsidRDefault="00D64A18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270165B3" w14:textId="77777777" w:rsidR="00D64A18" w:rsidRDefault="00D64A18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tcBorders>
              <w:right w:val="nil"/>
            </w:tcBorders>
            <w:vAlign w:val="center"/>
          </w:tcPr>
          <w:p w14:paraId="7BA7485C" w14:textId="77777777" w:rsidR="00D64A18" w:rsidRDefault="00D64A18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B8FE46F" w14:textId="77777777" w:rsidR="00D64A18" w:rsidRDefault="00D64A1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0 – 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3B6FA2" w14:textId="77777777" w:rsidR="00D64A18" w:rsidRDefault="00D64A1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536769E" w14:textId="77777777" w:rsidR="00D64A18" w:rsidRDefault="00D64A18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57139ED" w14:textId="77777777" w:rsidR="00D64A18" w:rsidRDefault="00D64A18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60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3C83195" w14:textId="77777777" w:rsidR="00D64A18" w:rsidRDefault="00D64A18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222FDF6" w14:textId="77777777" w:rsidR="00D64A18" w:rsidRDefault="00D64A18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</w:tr>
      <w:tr w:rsidR="00D64A18" w14:paraId="0F70A88E" w14:textId="77777777" w:rsidTr="00416900">
        <w:trPr>
          <w:cantSplit/>
          <w:trHeight w:hRule="exact" w:val="320"/>
          <w:jc w:val="center"/>
        </w:trPr>
        <w:tc>
          <w:tcPr>
            <w:tcW w:w="2016" w:type="dxa"/>
            <w:vAlign w:val="center"/>
          </w:tcPr>
          <w:p w14:paraId="189D3D5F" w14:textId="77777777" w:rsidR="00D64A18" w:rsidRDefault="00D64A18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</w:rPr>
            </w:pPr>
            <w:r>
              <w:rPr>
                <w:b/>
              </w:rPr>
              <w:t>HEADWAY 3</w:t>
            </w:r>
          </w:p>
        </w:tc>
        <w:tc>
          <w:tcPr>
            <w:tcW w:w="1296" w:type="dxa"/>
            <w:vAlign w:val="center"/>
          </w:tcPr>
          <w:p w14:paraId="63482A4B" w14:textId="77777777" w:rsidR="00D64A18" w:rsidRDefault="00D64A1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17</w:t>
            </w:r>
          </w:p>
        </w:tc>
        <w:tc>
          <w:tcPr>
            <w:tcW w:w="720" w:type="dxa"/>
            <w:vAlign w:val="center"/>
          </w:tcPr>
          <w:p w14:paraId="628B75B5" w14:textId="77777777" w:rsidR="00D64A18" w:rsidRDefault="00D64A18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1B2F8144" w14:textId="77777777" w:rsidR="00D64A18" w:rsidRDefault="00D64A18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087EBF62" w14:textId="77777777" w:rsidR="00D64A18" w:rsidRDefault="00D64A18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tcBorders>
              <w:right w:val="nil"/>
            </w:tcBorders>
            <w:vAlign w:val="center"/>
          </w:tcPr>
          <w:p w14:paraId="0180D67E" w14:textId="77777777" w:rsidR="00D64A18" w:rsidRDefault="00D64A18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6B1429D" w14:textId="77777777" w:rsidR="00D64A18" w:rsidRDefault="00D64A1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0 – 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556CA3" w14:textId="77777777" w:rsidR="00D64A18" w:rsidRDefault="00D64A1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3561DB" w14:textId="77777777" w:rsidR="00D64A18" w:rsidRDefault="00D64A18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F81B0E" w14:textId="77777777" w:rsidR="00D64A18" w:rsidRDefault="00D64A18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328B60" w14:textId="77777777" w:rsidR="00D64A18" w:rsidRDefault="00D64A18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19D0EC" w14:textId="77777777" w:rsidR="00D64A18" w:rsidRDefault="00D64A18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</w:tr>
      <w:tr w:rsidR="00722B32" w14:paraId="4D60490C" w14:textId="77777777" w:rsidTr="001F029D">
        <w:trPr>
          <w:cantSplit/>
          <w:trHeight w:hRule="exact" w:val="400"/>
          <w:jc w:val="center"/>
        </w:trPr>
        <w:tc>
          <w:tcPr>
            <w:tcW w:w="2016" w:type="dxa"/>
            <w:vAlign w:val="center"/>
          </w:tcPr>
          <w:p w14:paraId="6FFF199D" w14:textId="77777777" w:rsidR="00722B32" w:rsidRDefault="00722B32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</w:rPr>
            </w:pPr>
            <w:r>
              <w:rPr>
                <w:b/>
              </w:rPr>
              <w:t>HEADWAY 4</w:t>
            </w:r>
          </w:p>
        </w:tc>
        <w:tc>
          <w:tcPr>
            <w:tcW w:w="1296" w:type="dxa"/>
            <w:vAlign w:val="center"/>
          </w:tcPr>
          <w:p w14:paraId="2886878F" w14:textId="77777777" w:rsidR="00722B32" w:rsidRDefault="00722B3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18</w:t>
            </w:r>
          </w:p>
        </w:tc>
        <w:tc>
          <w:tcPr>
            <w:tcW w:w="720" w:type="dxa"/>
            <w:vAlign w:val="center"/>
          </w:tcPr>
          <w:p w14:paraId="4C0B459A" w14:textId="77777777" w:rsidR="00722B32" w:rsidRDefault="00722B32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6779F7D0" w14:textId="77777777" w:rsidR="00722B32" w:rsidRDefault="00722B32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4D24E2B8" w14:textId="77777777" w:rsidR="00722B32" w:rsidRDefault="00722B32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tcBorders>
              <w:right w:val="nil"/>
            </w:tcBorders>
            <w:vAlign w:val="center"/>
          </w:tcPr>
          <w:p w14:paraId="1B1A85DC" w14:textId="77777777" w:rsidR="00722B32" w:rsidRDefault="00722B32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38E1AAB" w14:textId="77777777" w:rsidR="00722B32" w:rsidRDefault="00722B3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0 – 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A1F27A" w14:textId="77777777" w:rsidR="00722B32" w:rsidRDefault="00722B3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E022CA" w14:textId="77777777" w:rsidR="00722B32" w:rsidRPr="001F029D" w:rsidRDefault="00722B32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155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A36B83" w14:textId="77777777" w:rsidR="00722B32" w:rsidRPr="001F029D" w:rsidRDefault="00722B32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18"/>
                <w:szCs w:val="18"/>
              </w:rPr>
            </w:pPr>
          </w:p>
        </w:tc>
      </w:tr>
      <w:tr w:rsidR="001F029D" w14:paraId="75A891F2" w14:textId="77777777" w:rsidTr="001F029D">
        <w:trPr>
          <w:cantSplit/>
          <w:trHeight w:hRule="exact" w:val="320"/>
          <w:jc w:val="center"/>
        </w:trPr>
        <w:tc>
          <w:tcPr>
            <w:tcW w:w="2016" w:type="dxa"/>
            <w:vAlign w:val="center"/>
          </w:tcPr>
          <w:p w14:paraId="01DF1DA4" w14:textId="77777777" w:rsidR="001F029D" w:rsidRDefault="001F029D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</w:rPr>
            </w:pPr>
            <w:r>
              <w:rPr>
                <w:b/>
              </w:rPr>
              <w:t>WASTE 1</w:t>
            </w:r>
          </w:p>
        </w:tc>
        <w:tc>
          <w:tcPr>
            <w:tcW w:w="1296" w:type="dxa"/>
            <w:vAlign w:val="center"/>
          </w:tcPr>
          <w:p w14:paraId="6780CC9B" w14:textId="77777777" w:rsidR="001F029D" w:rsidRDefault="001F029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19</w:t>
            </w:r>
          </w:p>
        </w:tc>
        <w:tc>
          <w:tcPr>
            <w:tcW w:w="720" w:type="dxa"/>
            <w:vAlign w:val="center"/>
          </w:tcPr>
          <w:p w14:paraId="533640B5" w14:textId="77777777" w:rsidR="001F029D" w:rsidRDefault="001F029D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635D4DE6" w14:textId="77777777" w:rsidR="001F029D" w:rsidRDefault="001F029D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0D824AD9" w14:textId="77777777" w:rsidR="001F029D" w:rsidRDefault="001F029D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tcBorders>
              <w:right w:val="nil"/>
            </w:tcBorders>
            <w:vAlign w:val="center"/>
          </w:tcPr>
          <w:p w14:paraId="5A7E1596" w14:textId="77777777" w:rsidR="001F029D" w:rsidRDefault="001F029D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20F0285" w14:textId="77777777" w:rsidR="001F029D" w:rsidRDefault="001F029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0 – 50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E078CB" w14:textId="77777777" w:rsidR="001F029D" w:rsidRDefault="001F029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242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86BA5F" w14:textId="77777777" w:rsidR="001F029D" w:rsidRDefault="001F029D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</w:tr>
      <w:tr w:rsidR="001F029D" w14:paraId="5171B6B6" w14:textId="77777777" w:rsidTr="001F029D">
        <w:trPr>
          <w:cantSplit/>
          <w:trHeight w:hRule="exact" w:val="320"/>
          <w:jc w:val="center"/>
        </w:trPr>
        <w:tc>
          <w:tcPr>
            <w:tcW w:w="2016" w:type="dxa"/>
            <w:vAlign w:val="center"/>
          </w:tcPr>
          <w:p w14:paraId="5EF3DD09" w14:textId="77777777" w:rsidR="001F029D" w:rsidRDefault="001F029D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</w:rPr>
            </w:pPr>
            <w:r>
              <w:rPr>
                <w:b/>
              </w:rPr>
              <w:t>WASTE 2</w:t>
            </w:r>
          </w:p>
        </w:tc>
        <w:tc>
          <w:tcPr>
            <w:tcW w:w="1296" w:type="dxa"/>
            <w:vAlign w:val="center"/>
          </w:tcPr>
          <w:p w14:paraId="4C73804E" w14:textId="77777777" w:rsidR="001F029D" w:rsidRDefault="001F029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20</w:t>
            </w:r>
          </w:p>
        </w:tc>
        <w:tc>
          <w:tcPr>
            <w:tcW w:w="720" w:type="dxa"/>
            <w:vAlign w:val="center"/>
          </w:tcPr>
          <w:p w14:paraId="060E089B" w14:textId="77777777" w:rsidR="001F029D" w:rsidRDefault="001F029D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636CD4BC" w14:textId="77777777" w:rsidR="001F029D" w:rsidRDefault="001F029D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612A1380" w14:textId="77777777" w:rsidR="001F029D" w:rsidRDefault="001F029D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tcBorders>
              <w:right w:val="nil"/>
            </w:tcBorders>
            <w:vAlign w:val="center"/>
          </w:tcPr>
          <w:p w14:paraId="263B0239" w14:textId="77777777" w:rsidR="001F029D" w:rsidRDefault="001F029D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0D10DB0" w14:textId="77777777" w:rsidR="001F029D" w:rsidRDefault="001F029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0 – 50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06EFA2" w14:textId="77777777" w:rsidR="001F029D" w:rsidRDefault="001F029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2428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23D366" w14:textId="77777777" w:rsidR="001F029D" w:rsidRPr="001F029D" w:rsidRDefault="001F029D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 w:rsidRPr="001F029D">
              <w:rPr>
                <w:b/>
              </w:rPr>
              <w:t>Presence (Range 0 – 5)</w:t>
            </w:r>
          </w:p>
        </w:tc>
      </w:tr>
      <w:tr w:rsidR="001F029D" w14:paraId="33D425EE" w14:textId="77777777" w:rsidTr="001F029D">
        <w:trPr>
          <w:cantSplit/>
          <w:trHeight w:hRule="exact" w:val="320"/>
          <w:jc w:val="center"/>
        </w:trPr>
        <w:tc>
          <w:tcPr>
            <w:tcW w:w="2016" w:type="dxa"/>
            <w:vAlign w:val="center"/>
          </w:tcPr>
          <w:p w14:paraId="127B48F9" w14:textId="77777777" w:rsidR="001F029D" w:rsidRDefault="001F029D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</w:rPr>
            </w:pPr>
            <w:r>
              <w:rPr>
                <w:b/>
              </w:rPr>
              <w:t>WASTE 3</w:t>
            </w:r>
          </w:p>
        </w:tc>
        <w:tc>
          <w:tcPr>
            <w:tcW w:w="1296" w:type="dxa"/>
            <w:vAlign w:val="center"/>
          </w:tcPr>
          <w:p w14:paraId="1EAB3EAB" w14:textId="77777777" w:rsidR="001F029D" w:rsidRDefault="001F029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21</w:t>
            </w:r>
          </w:p>
        </w:tc>
        <w:tc>
          <w:tcPr>
            <w:tcW w:w="720" w:type="dxa"/>
            <w:vAlign w:val="center"/>
          </w:tcPr>
          <w:p w14:paraId="2A8FE12B" w14:textId="77777777" w:rsidR="001F029D" w:rsidRDefault="001F029D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6CBDE731" w14:textId="77777777" w:rsidR="001F029D" w:rsidRDefault="001F029D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4C5B21F6" w14:textId="77777777" w:rsidR="001F029D" w:rsidRDefault="001F029D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tcBorders>
              <w:right w:val="nil"/>
            </w:tcBorders>
            <w:vAlign w:val="center"/>
          </w:tcPr>
          <w:p w14:paraId="5F32A837" w14:textId="77777777" w:rsidR="001F029D" w:rsidRDefault="001F029D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56C3B9E" w14:textId="77777777" w:rsidR="001F029D" w:rsidRDefault="001F029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0 – 50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37FCFC" w14:textId="77777777" w:rsidR="001F029D" w:rsidRDefault="001F029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2428" w:type="dxa"/>
            <w:gridSpan w:val="5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2F10831" w14:textId="77777777" w:rsidR="001F029D" w:rsidRDefault="001F029D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</w:tr>
      <w:tr w:rsidR="001F029D" w14:paraId="0E18DC5D" w14:textId="77777777" w:rsidTr="001F029D">
        <w:trPr>
          <w:cantSplit/>
          <w:trHeight w:hRule="exact" w:val="320"/>
          <w:jc w:val="center"/>
        </w:trPr>
        <w:tc>
          <w:tcPr>
            <w:tcW w:w="2016" w:type="dxa"/>
            <w:vAlign w:val="center"/>
          </w:tcPr>
          <w:p w14:paraId="6CBFE50A" w14:textId="77777777" w:rsidR="001F029D" w:rsidRDefault="001F029D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</w:rPr>
            </w:pPr>
            <w:r>
              <w:rPr>
                <w:b/>
              </w:rPr>
              <w:t>WASTE 4</w:t>
            </w:r>
          </w:p>
        </w:tc>
        <w:tc>
          <w:tcPr>
            <w:tcW w:w="1296" w:type="dxa"/>
            <w:vAlign w:val="center"/>
          </w:tcPr>
          <w:p w14:paraId="18C298B6" w14:textId="77777777" w:rsidR="001F029D" w:rsidRDefault="001F029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22</w:t>
            </w:r>
          </w:p>
        </w:tc>
        <w:tc>
          <w:tcPr>
            <w:tcW w:w="720" w:type="dxa"/>
            <w:vAlign w:val="center"/>
          </w:tcPr>
          <w:p w14:paraId="7C693D21" w14:textId="77777777" w:rsidR="001F029D" w:rsidRDefault="001F029D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6C5B11F9" w14:textId="77777777" w:rsidR="001F029D" w:rsidRDefault="001F029D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7CCD6860" w14:textId="77777777" w:rsidR="001F029D" w:rsidRDefault="001F029D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tcBorders>
              <w:right w:val="nil"/>
            </w:tcBorders>
            <w:vAlign w:val="center"/>
          </w:tcPr>
          <w:p w14:paraId="6F2A32DE" w14:textId="77777777" w:rsidR="001F029D" w:rsidRDefault="001F029D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0EE6290" w14:textId="77777777" w:rsidR="001F029D" w:rsidRDefault="001F029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0 – 50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4480828" w14:textId="77777777" w:rsidR="001F029D" w:rsidRDefault="001F029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D91D7" w14:textId="77777777" w:rsidR="001F029D" w:rsidRPr="004944E6" w:rsidRDefault="001F029D" w:rsidP="0008448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4944E6">
              <w:rPr>
                <w:b/>
                <w:sz w:val="18"/>
                <w:szCs w:val="18"/>
              </w:rPr>
              <w:t>Det No.</w:t>
            </w:r>
          </w:p>
        </w:tc>
        <w:tc>
          <w:tcPr>
            <w:tcW w:w="15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0BE7F" w14:textId="77777777" w:rsidR="001F029D" w:rsidRPr="004944E6" w:rsidRDefault="001F029D" w:rsidP="0008448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4944E6">
              <w:rPr>
                <w:b/>
                <w:sz w:val="18"/>
                <w:szCs w:val="18"/>
              </w:rPr>
              <w:t>Presence Time</w:t>
            </w:r>
          </w:p>
        </w:tc>
      </w:tr>
      <w:tr w:rsidR="001F029D" w14:paraId="7BA3D52E" w14:textId="77777777" w:rsidTr="001F029D">
        <w:trPr>
          <w:cantSplit/>
          <w:trHeight w:hRule="exact" w:val="320"/>
          <w:jc w:val="center"/>
        </w:trPr>
        <w:tc>
          <w:tcPr>
            <w:tcW w:w="2016" w:type="dxa"/>
            <w:vAlign w:val="center"/>
          </w:tcPr>
          <w:p w14:paraId="6ACAA789" w14:textId="77777777" w:rsidR="001F029D" w:rsidRDefault="001F029D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</w:rPr>
            </w:pPr>
            <w:r>
              <w:rPr>
                <w:b/>
              </w:rPr>
              <w:t>MAXIMUM 1</w:t>
            </w:r>
          </w:p>
        </w:tc>
        <w:tc>
          <w:tcPr>
            <w:tcW w:w="1296" w:type="dxa"/>
            <w:vAlign w:val="center"/>
          </w:tcPr>
          <w:p w14:paraId="7B8A251B" w14:textId="77777777" w:rsidR="001F029D" w:rsidRDefault="001F029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23</w:t>
            </w:r>
          </w:p>
        </w:tc>
        <w:tc>
          <w:tcPr>
            <w:tcW w:w="720" w:type="dxa"/>
            <w:vAlign w:val="center"/>
          </w:tcPr>
          <w:p w14:paraId="7DBE8433" w14:textId="77777777" w:rsidR="001F029D" w:rsidRDefault="001F029D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10E2A16D" w14:textId="77777777" w:rsidR="001F029D" w:rsidRDefault="001F029D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615780AD" w14:textId="77777777" w:rsidR="001F029D" w:rsidRDefault="001F029D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tcBorders>
              <w:right w:val="nil"/>
            </w:tcBorders>
            <w:vAlign w:val="center"/>
          </w:tcPr>
          <w:p w14:paraId="74F061E2" w14:textId="77777777" w:rsidR="001F029D" w:rsidRDefault="001F029D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4E810AA" w14:textId="77777777" w:rsidR="001F029D" w:rsidRDefault="001F029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0 – 150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5D42373" w14:textId="77777777" w:rsidR="001F029D" w:rsidRDefault="001F029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0B684" w14:textId="77777777" w:rsidR="001F029D" w:rsidRPr="00722B32" w:rsidRDefault="001F029D" w:rsidP="0008448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5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6A139" w14:textId="77777777" w:rsidR="001F029D" w:rsidRDefault="001F029D" w:rsidP="0008448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1.7s</w:t>
            </w:r>
          </w:p>
        </w:tc>
      </w:tr>
      <w:tr w:rsidR="001F029D" w14:paraId="2E3433B6" w14:textId="77777777" w:rsidTr="00084485">
        <w:trPr>
          <w:cantSplit/>
          <w:trHeight w:hRule="exact" w:val="320"/>
          <w:jc w:val="center"/>
        </w:trPr>
        <w:tc>
          <w:tcPr>
            <w:tcW w:w="2016" w:type="dxa"/>
            <w:vAlign w:val="center"/>
          </w:tcPr>
          <w:p w14:paraId="57363EDE" w14:textId="77777777" w:rsidR="001F029D" w:rsidRDefault="001F029D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</w:rPr>
            </w:pPr>
            <w:r>
              <w:rPr>
                <w:b/>
              </w:rPr>
              <w:t>MAXIMUM 2</w:t>
            </w:r>
          </w:p>
        </w:tc>
        <w:tc>
          <w:tcPr>
            <w:tcW w:w="1296" w:type="dxa"/>
            <w:vAlign w:val="center"/>
          </w:tcPr>
          <w:p w14:paraId="5716BFE9" w14:textId="77777777" w:rsidR="001F029D" w:rsidRDefault="001F029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24</w:t>
            </w:r>
          </w:p>
        </w:tc>
        <w:tc>
          <w:tcPr>
            <w:tcW w:w="720" w:type="dxa"/>
            <w:vAlign w:val="center"/>
          </w:tcPr>
          <w:p w14:paraId="1ECD31C0" w14:textId="77777777" w:rsidR="001F029D" w:rsidRDefault="001F029D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40FA6000" w14:textId="77777777" w:rsidR="001F029D" w:rsidRDefault="001F029D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6041C441" w14:textId="77777777" w:rsidR="001F029D" w:rsidRDefault="001F029D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tcBorders>
              <w:right w:val="nil"/>
            </w:tcBorders>
            <w:vAlign w:val="center"/>
          </w:tcPr>
          <w:p w14:paraId="5612CCCD" w14:textId="77777777" w:rsidR="001F029D" w:rsidRDefault="001F029D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A47B07C" w14:textId="77777777" w:rsidR="001F029D" w:rsidRDefault="001F029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0 – 150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B4A60FD" w14:textId="77777777" w:rsidR="001F029D" w:rsidRDefault="001F029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77885" w14:textId="77777777" w:rsidR="001F029D" w:rsidRDefault="001F029D" w:rsidP="0008448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2</w:t>
            </w:r>
          </w:p>
        </w:tc>
        <w:tc>
          <w:tcPr>
            <w:tcW w:w="15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7390A" w14:textId="77777777" w:rsidR="001F029D" w:rsidRDefault="001F029D" w:rsidP="0008448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</w:tr>
      <w:tr w:rsidR="001F029D" w14:paraId="66B72342" w14:textId="77777777" w:rsidTr="00084485">
        <w:trPr>
          <w:cantSplit/>
          <w:trHeight w:hRule="exact" w:val="320"/>
          <w:jc w:val="center"/>
        </w:trPr>
        <w:tc>
          <w:tcPr>
            <w:tcW w:w="2016" w:type="dxa"/>
            <w:vAlign w:val="center"/>
          </w:tcPr>
          <w:p w14:paraId="23B0A95B" w14:textId="77777777" w:rsidR="001F029D" w:rsidRDefault="001F029D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</w:rPr>
            </w:pPr>
            <w:r>
              <w:rPr>
                <w:b/>
              </w:rPr>
              <w:t>MAXIMUM 3</w:t>
            </w:r>
          </w:p>
        </w:tc>
        <w:tc>
          <w:tcPr>
            <w:tcW w:w="1296" w:type="dxa"/>
            <w:vAlign w:val="center"/>
          </w:tcPr>
          <w:p w14:paraId="4B5DD289" w14:textId="77777777" w:rsidR="001F029D" w:rsidRDefault="001F029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25</w:t>
            </w:r>
          </w:p>
        </w:tc>
        <w:tc>
          <w:tcPr>
            <w:tcW w:w="720" w:type="dxa"/>
            <w:vAlign w:val="center"/>
          </w:tcPr>
          <w:p w14:paraId="6962C0BC" w14:textId="77777777" w:rsidR="001F029D" w:rsidRDefault="001F029D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0C88ECE1" w14:textId="77777777" w:rsidR="001F029D" w:rsidRDefault="001F029D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7BF41B86" w14:textId="77777777" w:rsidR="001F029D" w:rsidRDefault="001F029D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tcBorders>
              <w:right w:val="nil"/>
            </w:tcBorders>
            <w:vAlign w:val="center"/>
          </w:tcPr>
          <w:p w14:paraId="5ED0CED3" w14:textId="77777777" w:rsidR="001F029D" w:rsidRDefault="001F029D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B9B6B44" w14:textId="77777777" w:rsidR="001F029D" w:rsidRDefault="001F029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0 – 150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46ED7C8" w14:textId="77777777" w:rsidR="001F029D" w:rsidRDefault="001F029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909D2" w14:textId="77777777" w:rsidR="001F029D" w:rsidRDefault="001F029D" w:rsidP="0008448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3</w:t>
            </w:r>
          </w:p>
        </w:tc>
        <w:tc>
          <w:tcPr>
            <w:tcW w:w="15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A81EC" w14:textId="77777777" w:rsidR="001F029D" w:rsidRDefault="001F029D" w:rsidP="0008448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</w:tr>
      <w:tr w:rsidR="001F029D" w14:paraId="1E3B20CA" w14:textId="77777777" w:rsidTr="00084485">
        <w:trPr>
          <w:cantSplit/>
          <w:trHeight w:hRule="exact" w:val="320"/>
          <w:jc w:val="center"/>
        </w:trPr>
        <w:tc>
          <w:tcPr>
            <w:tcW w:w="2016" w:type="dxa"/>
            <w:vAlign w:val="center"/>
          </w:tcPr>
          <w:p w14:paraId="1AD083CE" w14:textId="77777777" w:rsidR="001F029D" w:rsidRDefault="001F029D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</w:rPr>
            </w:pPr>
            <w:r>
              <w:rPr>
                <w:b/>
              </w:rPr>
              <w:t>MAXIMUM 4</w:t>
            </w:r>
          </w:p>
        </w:tc>
        <w:tc>
          <w:tcPr>
            <w:tcW w:w="1296" w:type="dxa"/>
            <w:vAlign w:val="center"/>
          </w:tcPr>
          <w:p w14:paraId="4C5D2DBB" w14:textId="77777777" w:rsidR="001F029D" w:rsidRDefault="001F029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26</w:t>
            </w:r>
          </w:p>
        </w:tc>
        <w:tc>
          <w:tcPr>
            <w:tcW w:w="720" w:type="dxa"/>
            <w:vAlign w:val="center"/>
          </w:tcPr>
          <w:p w14:paraId="2DB04C1B" w14:textId="77777777" w:rsidR="001F029D" w:rsidRDefault="001F029D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5F64743C" w14:textId="77777777" w:rsidR="001F029D" w:rsidRDefault="001F029D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2BCC0621" w14:textId="77777777" w:rsidR="001F029D" w:rsidRDefault="001F029D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tcBorders>
              <w:right w:val="nil"/>
            </w:tcBorders>
            <w:vAlign w:val="center"/>
          </w:tcPr>
          <w:p w14:paraId="4D13DBC8" w14:textId="77777777" w:rsidR="001F029D" w:rsidRDefault="001F029D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DE35F8D" w14:textId="77777777" w:rsidR="001F029D" w:rsidRDefault="001F029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0 – 150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6D55A2B" w14:textId="77777777" w:rsidR="001F029D" w:rsidRDefault="001F029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11B6F" w14:textId="77777777" w:rsidR="001F029D" w:rsidRDefault="001F029D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5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635CF" w14:textId="77777777" w:rsidR="001F029D" w:rsidRDefault="001F029D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</w:tr>
    </w:tbl>
    <w:p w14:paraId="5D65B003" w14:textId="77777777" w:rsidR="00F94499" w:rsidRPr="00F94499" w:rsidRDefault="00F94499" w:rsidP="00F94499">
      <w:pPr>
        <w:pStyle w:val="Heading1"/>
        <w:numPr>
          <w:ilvl w:val="0"/>
          <w:numId w:val="0"/>
        </w:numPr>
        <w:spacing w:before="120" w:after="0"/>
        <w:ind w:left="1260"/>
        <w:rPr>
          <w:sz w:val="22"/>
          <w:szCs w:val="22"/>
          <w:u w:val="single"/>
        </w:rPr>
      </w:pPr>
      <w:r w:rsidRPr="00F94499">
        <w:rPr>
          <w:sz w:val="22"/>
          <w:szCs w:val="22"/>
        </w:rPr>
        <w:t xml:space="preserve">Maximum V. A. Cycle Time: </w:t>
      </w:r>
      <w:r w:rsidRPr="00F94499">
        <w:rPr>
          <w:sz w:val="22"/>
          <w:szCs w:val="22"/>
          <w:u w:val="single"/>
        </w:rPr>
        <w:tab/>
      </w:r>
      <w:r w:rsidRPr="00F94499">
        <w:rPr>
          <w:sz w:val="22"/>
          <w:szCs w:val="22"/>
          <w:u w:val="single"/>
        </w:rPr>
        <w:tab/>
      </w:r>
      <w:r w:rsidRPr="00F94499">
        <w:rPr>
          <w:sz w:val="22"/>
          <w:szCs w:val="22"/>
          <w:u w:val="single"/>
        </w:rPr>
        <w:tab/>
      </w:r>
    </w:p>
    <w:p w14:paraId="211E39A2" w14:textId="77777777" w:rsidR="00F94499" w:rsidRPr="00F94499" w:rsidRDefault="002D661A" w:rsidP="00F94499">
      <w:pPr>
        <w:pStyle w:val="Heading1"/>
        <w:numPr>
          <w:ilvl w:val="0"/>
          <w:numId w:val="0"/>
        </w:numPr>
        <w:spacing w:before="0" w:after="0"/>
        <w:ind w:left="1260"/>
        <w:rPr>
          <w:sz w:val="22"/>
          <w:szCs w:val="22"/>
        </w:rPr>
      </w:pPr>
      <w:r>
        <w:rPr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7426DD" wp14:editId="5A03B9FC">
                <wp:simplePos x="0" y="0"/>
                <wp:positionH relativeFrom="column">
                  <wp:posOffset>714375</wp:posOffset>
                </wp:positionH>
                <wp:positionV relativeFrom="paragraph">
                  <wp:posOffset>15240</wp:posOffset>
                </wp:positionV>
                <wp:extent cx="457200" cy="365760"/>
                <wp:effectExtent l="0" t="1905" r="1905" b="3810"/>
                <wp:wrapNone/>
                <wp:docPr id="13" name="Text Box 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20B94D" w14:textId="77777777" w:rsidR="00084485" w:rsidRPr="0017209E" w:rsidRDefault="00084485" w:rsidP="00F94499">
                            <w:r>
                              <w:rPr>
                                <w:sz w:val="48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7426DD" id="Text Box 473" o:spid="_x0000_s1091" type="#_x0000_t202" style="position:absolute;left:0;text-align:left;margin-left:56.25pt;margin-top:1.2pt;width:36pt;height:28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" filled="f" stroked="f">
                <v:textbox>
                  <w:txbxContent>
                    <w:p w14:paraId="4220B94D" w14:textId="77777777" w:rsidR="00084485" w:rsidRPr="0017209E" w:rsidRDefault="00084485" w:rsidP="00F94499">
                      <w:r>
                        <w:rPr>
                          <w:sz w:val="48"/>
                        </w:rPr>
                        <w:sym w:font="Wingdings" w:char="F0FC"/>
                      </w:r>
                    </w:p>
                  </w:txbxContent>
                </v:textbox>
              </v:shape>
            </w:pict>
          </mc:Fallback>
        </mc:AlternateContent>
      </w:r>
    </w:p>
    <w:p w14:paraId="1F95CDD3" w14:textId="77777777" w:rsidR="00F94499" w:rsidRPr="00F94499" w:rsidRDefault="002D661A" w:rsidP="00F94499">
      <w:pPr>
        <w:pStyle w:val="Heading1"/>
        <w:numPr>
          <w:ilvl w:val="0"/>
          <w:numId w:val="0"/>
        </w:numPr>
        <w:spacing w:before="0" w:after="120"/>
        <w:ind w:left="1260"/>
        <w:rPr>
          <w:sz w:val="22"/>
          <w:szCs w:val="22"/>
        </w:rPr>
      </w:pPr>
      <w:r>
        <w:rPr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02E03F" wp14:editId="7561B9B5">
                <wp:simplePos x="0" y="0"/>
                <wp:positionH relativeFrom="column">
                  <wp:posOffset>710565</wp:posOffset>
                </wp:positionH>
                <wp:positionV relativeFrom="paragraph">
                  <wp:posOffset>98425</wp:posOffset>
                </wp:positionV>
                <wp:extent cx="457200" cy="365760"/>
                <wp:effectExtent l="3810" t="0" r="0" b="0"/>
                <wp:wrapNone/>
                <wp:docPr id="12" name="Text Box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483D83" w14:textId="77777777" w:rsidR="00084485" w:rsidRPr="0017209E" w:rsidRDefault="00084485" w:rsidP="00F94499">
                            <w:r>
                              <w:rPr>
                                <w:sz w:val="48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02E03F" id="Text Box 474" o:spid="_x0000_s1092" type="#_x0000_t202" style="position:absolute;left:0;text-align:left;margin-left:55.95pt;margin-top:7.75pt;width:36pt;height:28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" filled="f" stroked="f">
                <v:textbox>
                  <w:txbxContent>
                    <w:p w14:paraId="2C483D83" w14:textId="77777777" w:rsidR="00084485" w:rsidRPr="0017209E" w:rsidRDefault="00084485" w:rsidP="00F94499">
                      <w:r>
                        <w:rPr>
                          <w:sz w:val="48"/>
                        </w:rPr>
                        <w:sym w:font="Wingdings" w:char="F0FC"/>
                      </w:r>
                    </w:p>
                  </w:txbxContent>
                </v:textbox>
              </v:shape>
            </w:pict>
          </mc:Fallback>
        </mc:AlternateContent>
      </w:r>
      <w:r w:rsidR="005301DA" w:rsidRPr="00F94499">
        <w:rPr>
          <w:sz w:val="22"/>
          <w:szCs w:val="22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r w:rsidR="00F94499" w:rsidRPr="00F94499">
        <w:rPr>
          <w:sz w:val="22"/>
          <w:szCs w:val="22"/>
        </w:rPr>
        <w:instrText xml:space="preserve"> FORMCHECKBOX </w:instrText>
      </w:r>
      <w:r w:rsidR="00000000">
        <w:rPr>
          <w:sz w:val="22"/>
          <w:szCs w:val="22"/>
        </w:rPr>
      </w:r>
      <w:r w:rsidR="00000000">
        <w:rPr>
          <w:sz w:val="22"/>
          <w:szCs w:val="22"/>
        </w:rPr>
        <w:fldChar w:fldCharType="separate"/>
      </w:r>
      <w:r w:rsidR="005301DA" w:rsidRPr="00F94499">
        <w:rPr>
          <w:sz w:val="22"/>
          <w:szCs w:val="22"/>
        </w:rPr>
        <w:fldChar w:fldCharType="end"/>
      </w:r>
      <w:r w:rsidR="00F94499" w:rsidRPr="00F94499">
        <w:rPr>
          <w:sz w:val="22"/>
          <w:szCs w:val="22"/>
        </w:rPr>
        <w:t xml:space="preserve"> </w:t>
      </w:r>
      <w:r w:rsidR="00F94499" w:rsidRPr="00F94499">
        <w:rPr>
          <w:sz w:val="22"/>
          <w:szCs w:val="22"/>
        </w:rPr>
        <w:tab/>
        <w:t xml:space="preserve">In </w:t>
      </w:r>
      <w:proofErr w:type="spellStart"/>
      <w:r w:rsidR="00F94499" w:rsidRPr="00F94499">
        <w:rPr>
          <w:sz w:val="22"/>
          <w:szCs w:val="22"/>
        </w:rPr>
        <w:t>Flexilink</w:t>
      </w:r>
      <w:proofErr w:type="spellEnd"/>
      <w:r w:rsidR="00F94499" w:rsidRPr="00F94499">
        <w:rPr>
          <w:sz w:val="22"/>
          <w:szCs w:val="22"/>
        </w:rPr>
        <w:t xml:space="preserve"> Operation,</w:t>
      </w:r>
      <w:r w:rsidR="00F94499">
        <w:rPr>
          <w:sz w:val="22"/>
          <w:szCs w:val="22"/>
        </w:rPr>
        <w:t xml:space="preserve"> </w:t>
      </w:r>
      <w:r w:rsidR="00F94499" w:rsidRPr="00F94499">
        <w:rPr>
          <w:sz w:val="22"/>
          <w:szCs w:val="22"/>
        </w:rPr>
        <w:t>If Z</w:t>
      </w:r>
      <w:r w:rsidR="00BE5211">
        <w:rPr>
          <w:sz w:val="22"/>
          <w:szCs w:val="22"/>
        </w:rPr>
        <w:t>-</w:t>
      </w:r>
      <w:r w:rsidR="00F94499" w:rsidRPr="00F94499">
        <w:rPr>
          <w:sz w:val="22"/>
          <w:szCs w:val="22"/>
        </w:rPr>
        <w:t xml:space="preserve"> flag = C (255), A phase = </w:t>
      </w:r>
      <w:smartTag w:uri="urn:schemas-microsoft-com:office:smarttags" w:element="stockticker">
        <w:r w:rsidR="00F94499" w:rsidRPr="00F94499">
          <w:rPr>
            <w:sz w:val="22"/>
            <w:szCs w:val="22"/>
          </w:rPr>
          <w:t>TSM</w:t>
        </w:r>
      </w:smartTag>
      <w:r w:rsidR="00F94499" w:rsidRPr="00F94499">
        <w:rPr>
          <w:sz w:val="22"/>
          <w:szCs w:val="22"/>
        </w:rPr>
        <w:t xml:space="preserve"> 11</w:t>
      </w:r>
    </w:p>
    <w:p w14:paraId="5105E68D" w14:textId="77777777" w:rsidR="00F94499" w:rsidRPr="00F94499" w:rsidRDefault="005301DA" w:rsidP="00F94499">
      <w:pPr>
        <w:pStyle w:val="Heading1"/>
        <w:numPr>
          <w:ilvl w:val="0"/>
          <w:numId w:val="0"/>
        </w:numPr>
        <w:spacing w:before="0" w:after="0"/>
        <w:ind w:left="1260"/>
        <w:rPr>
          <w:sz w:val="22"/>
          <w:szCs w:val="22"/>
        </w:rPr>
      </w:pPr>
      <w:r w:rsidRPr="00F94499">
        <w:rPr>
          <w:sz w:val="22"/>
          <w:szCs w:val="22"/>
        </w:rPr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r w:rsidR="00F94499" w:rsidRPr="00F94499">
        <w:rPr>
          <w:sz w:val="22"/>
          <w:szCs w:val="22"/>
        </w:rPr>
        <w:instrText xml:space="preserve"> FORMCHECKBOX </w:instrText>
      </w:r>
      <w:r w:rsidR="00000000">
        <w:rPr>
          <w:sz w:val="22"/>
          <w:szCs w:val="22"/>
        </w:rPr>
      </w:r>
      <w:r w:rsidR="00000000">
        <w:rPr>
          <w:sz w:val="22"/>
          <w:szCs w:val="22"/>
        </w:rPr>
        <w:fldChar w:fldCharType="separate"/>
      </w:r>
      <w:r w:rsidRPr="00F94499">
        <w:rPr>
          <w:sz w:val="22"/>
          <w:szCs w:val="22"/>
        </w:rPr>
        <w:fldChar w:fldCharType="end"/>
      </w:r>
      <w:r w:rsidR="00F94499" w:rsidRPr="00F94499">
        <w:rPr>
          <w:sz w:val="22"/>
          <w:szCs w:val="22"/>
        </w:rPr>
        <w:tab/>
        <w:t>In Isolated Operation,</w:t>
      </w:r>
      <w:r w:rsidR="00F94499">
        <w:rPr>
          <w:sz w:val="22"/>
          <w:szCs w:val="22"/>
        </w:rPr>
        <w:t xml:space="preserve"> </w:t>
      </w:r>
      <w:r w:rsidR="00F94499" w:rsidRPr="00F94499">
        <w:rPr>
          <w:sz w:val="22"/>
          <w:szCs w:val="22"/>
        </w:rPr>
        <w:t>A phase = Max. Ext. Green</w:t>
      </w:r>
    </w:p>
    <w:p w14:paraId="6A6A9353" w14:textId="77777777" w:rsidR="003662B4" w:rsidRDefault="003662B4">
      <w:pPr>
        <w:pStyle w:val="Heading1"/>
        <w:numPr>
          <w:ilvl w:val="0"/>
          <w:numId w:val="0"/>
        </w:numPr>
        <w:spacing w:before="0" w:after="0"/>
        <w:rPr>
          <w:u w:val="single"/>
        </w:rPr>
      </w:pPr>
    </w:p>
    <w:p w14:paraId="15A2CAC5" w14:textId="77777777" w:rsidR="003662B4" w:rsidRDefault="003662B4">
      <w:pPr>
        <w:pStyle w:val="Heading1"/>
        <w:numPr>
          <w:ilvl w:val="0"/>
          <w:numId w:val="0"/>
        </w:numPr>
        <w:spacing w:before="0" w:after="0"/>
        <w:rPr>
          <w:u w:val="single"/>
        </w:rPr>
      </w:pPr>
    </w:p>
    <w:tbl>
      <w:tblPr>
        <w:tblW w:w="11397" w:type="dxa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1"/>
        <w:gridCol w:w="1710"/>
        <w:gridCol w:w="900"/>
        <w:gridCol w:w="900"/>
        <w:gridCol w:w="810"/>
        <w:gridCol w:w="900"/>
        <w:gridCol w:w="900"/>
        <w:gridCol w:w="810"/>
        <w:gridCol w:w="720"/>
        <w:gridCol w:w="720"/>
        <w:gridCol w:w="1576"/>
      </w:tblGrid>
      <w:tr w:rsidR="0059547D" w14:paraId="104986F3" w14:textId="77777777" w:rsidTr="006F6908">
        <w:trPr>
          <w:trHeight w:val="360"/>
        </w:trPr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149A576" w14:textId="77777777" w:rsidR="0059547D" w:rsidRDefault="0059547D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1710" w:type="dxa"/>
            <w:tcBorders>
              <w:left w:val="nil"/>
            </w:tcBorders>
            <w:vAlign w:val="center"/>
          </w:tcPr>
          <w:p w14:paraId="215D54B2" w14:textId="77777777" w:rsidR="0059547D" w:rsidRDefault="0059547D" w:rsidP="0059547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Pedestrian NO.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486E651" w14:textId="77777777" w:rsidR="0059547D" w:rsidRPr="00ED6D56" w:rsidRDefault="0059547D" w:rsidP="00D57D3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 w:rsidRPr="00ED6D56">
              <w:rPr>
                <w:b/>
              </w:rPr>
              <w:t>1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63E6701" w14:textId="77777777" w:rsidR="0059547D" w:rsidRPr="00ED6D56" w:rsidRDefault="0059547D" w:rsidP="00D57D3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 w:rsidRPr="00ED6D56">
              <w:rPr>
                <w:b/>
              </w:rPr>
              <w:t>2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3023FF7" w14:textId="77777777" w:rsidR="0059547D" w:rsidRPr="00ED6D56" w:rsidRDefault="0059547D" w:rsidP="00D57D3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 w:rsidRPr="00ED6D56">
              <w:rPr>
                <w:b/>
              </w:rPr>
              <w:t>3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85CE62F" w14:textId="77777777" w:rsidR="0059547D" w:rsidRPr="00ED6D56" w:rsidRDefault="0059547D" w:rsidP="00D57D3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 w:rsidRPr="00ED6D56">
              <w:rPr>
                <w:b/>
              </w:rPr>
              <w:t>4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EF771DD" w14:textId="77777777" w:rsidR="0059547D" w:rsidRPr="00ED6D56" w:rsidRDefault="0059547D" w:rsidP="00D57D3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 w:rsidRPr="00ED6D56">
              <w:rPr>
                <w:b/>
              </w:rPr>
              <w:t>5</w:t>
            </w:r>
          </w:p>
        </w:tc>
        <w:tc>
          <w:tcPr>
            <w:tcW w:w="810" w:type="dxa"/>
            <w:vAlign w:val="center"/>
          </w:tcPr>
          <w:p w14:paraId="55D80E7D" w14:textId="77777777" w:rsidR="0059547D" w:rsidRPr="00ED6D56" w:rsidRDefault="0059547D" w:rsidP="00D57D3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CB0BE21" w14:textId="77777777" w:rsidR="0059547D" w:rsidRPr="00ED6D56" w:rsidRDefault="0059547D" w:rsidP="00D57D3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37AE756" w14:textId="77777777" w:rsidR="0059547D" w:rsidRPr="00ED6D56" w:rsidRDefault="0059547D" w:rsidP="00D57D3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5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097E93" w14:textId="77777777" w:rsidR="0059547D" w:rsidRDefault="0059547D" w:rsidP="005F0ED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u w:val="single"/>
              </w:rPr>
            </w:pPr>
          </w:p>
        </w:tc>
      </w:tr>
      <w:tr w:rsidR="0059547D" w14:paraId="3C609D93" w14:textId="77777777" w:rsidTr="006F6908">
        <w:trPr>
          <w:cantSplit/>
          <w:trHeight w:val="360"/>
        </w:trPr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CADEEF" w14:textId="77777777" w:rsidR="0059547D" w:rsidRDefault="0059547D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1710" w:type="dxa"/>
            <w:tcBorders>
              <w:left w:val="nil"/>
            </w:tcBorders>
            <w:vAlign w:val="center"/>
          </w:tcPr>
          <w:p w14:paraId="54D75BAD" w14:textId="77777777" w:rsidR="0059547D" w:rsidRDefault="0059547D" w:rsidP="0059547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Interval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4E4E891" w14:textId="77777777" w:rsidR="0059547D" w:rsidRPr="000B27FC" w:rsidRDefault="0059547D" w:rsidP="00D57D3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Cs/>
              </w:rPr>
            </w:pPr>
            <w:r w:rsidRPr="000B27FC">
              <w:rPr>
                <w:bCs/>
              </w:rPr>
              <w:t>17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CBAF205" w14:textId="77777777" w:rsidR="0059547D" w:rsidRDefault="0059547D" w:rsidP="00D57D3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 w:rsidRPr="00ED6D56">
              <w:t>18</w:t>
            </w:r>
          </w:p>
          <w:p w14:paraId="6AE38082" w14:textId="77777777" w:rsidR="000B27FC" w:rsidRPr="00ED6D56" w:rsidRDefault="000B27FC" w:rsidP="00D57D3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 w:rsidRPr="000B27FC">
              <w:rPr>
                <w:sz w:val="16"/>
                <w:szCs w:val="16"/>
              </w:rPr>
              <w:t>GM+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4C5DB23" w14:textId="77777777" w:rsidR="0059547D" w:rsidRPr="00ED6D56" w:rsidRDefault="0059547D" w:rsidP="00D57D3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 w:rsidRPr="00ED6D56">
              <w:t>19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5749460" w14:textId="77777777" w:rsidR="0059547D" w:rsidRPr="00ED6D56" w:rsidRDefault="0059547D" w:rsidP="00D57D3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 w:rsidRPr="00ED6D56">
              <w:t>20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46CE55F" w14:textId="77777777" w:rsidR="0059547D" w:rsidRPr="00ED6D56" w:rsidRDefault="0059547D" w:rsidP="00D57D3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 w:rsidRPr="00ED6D56">
              <w:t>21</w:t>
            </w:r>
          </w:p>
        </w:tc>
        <w:tc>
          <w:tcPr>
            <w:tcW w:w="810" w:type="dxa"/>
            <w:vAlign w:val="center"/>
          </w:tcPr>
          <w:p w14:paraId="60A80D5B" w14:textId="77777777" w:rsidR="0059547D" w:rsidRPr="00ED6D56" w:rsidRDefault="00D57D3C" w:rsidP="00D57D3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22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A153D78" w14:textId="77777777" w:rsidR="0059547D" w:rsidRPr="00ED6D56" w:rsidRDefault="00D57D3C" w:rsidP="00D57D3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23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BE3DD2B" w14:textId="77777777" w:rsidR="0059547D" w:rsidRPr="00ED6D56" w:rsidRDefault="00D57D3C" w:rsidP="00D57D3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157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FA8736B" w14:textId="77777777" w:rsidR="0059547D" w:rsidRDefault="0059547D" w:rsidP="00D57D3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  <w:u w:val="single"/>
              </w:rPr>
            </w:pPr>
            <w:r>
              <w:rPr>
                <w:b/>
                <w:u w:val="single"/>
              </w:rPr>
              <w:t>Range</w:t>
            </w:r>
          </w:p>
        </w:tc>
      </w:tr>
      <w:tr w:rsidR="0059547D" w14:paraId="236597CF" w14:textId="77777777" w:rsidTr="006F6908">
        <w:trPr>
          <w:cantSplit/>
          <w:trHeight w:val="360"/>
        </w:trPr>
        <w:tc>
          <w:tcPr>
            <w:tcW w:w="1451" w:type="dxa"/>
            <w:tcBorders>
              <w:top w:val="nil"/>
            </w:tcBorders>
            <w:vAlign w:val="center"/>
          </w:tcPr>
          <w:p w14:paraId="6189D1BD" w14:textId="77777777" w:rsidR="0059547D" w:rsidRDefault="0059547D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</w:rPr>
            </w:pPr>
            <w:r>
              <w:rPr>
                <w:b/>
              </w:rPr>
              <w:t>D</w:t>
            </w:r>
            <w:r w:rsidR="00D57D3C">
              <w:rPr>
                <w:b/>
              </w:rPr>
              <w:t>elay</w:t>
            </w:r>
          </w:p>
        </w:tc>
        <w:tc>
          <w:tcPr>
            <w:tcW w:w="1710" w:type="dxa"/>
            <w:vAlign w:val="center"/>
          </w:tcPr>
          <w:p w14:paraId="7F40287B" w14:textId="77777777" w:rsidR="0059547D" w:rsidRDefault="0059547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B5DFB4E" w14:textId="77777777" w:rsidR="0059547D" w:rsidRDefault="0059547D" w:rsidP="00D57D3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F7ECCA8" w14:textId="77777777" w:rsidR="0059547D" w:rsidRDefault="0059547D" w:rsidP="00D57D3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8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E7E2364" w14:textId="77777777" w:rsidR="0059547D" w:rsidRDefault="0059547D" w:rsidP="00D57D3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820B5C7" w14:textId="77777777" w:rsidR="0059547D" w:rsidRDefault="0059547D" w:rsidP="00D57D3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9EA7646" w14:textId="77777777" w:rsidR="0059547D" w:rsidRDefault="0059547D" w:rsidP="00D57D3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810" w:type="dxa"/>
            <w:vAlign w:val="center"/>
          </w:tcPr>
          <w:p w14:paraId="22C8333F" w14:textId="77777777" w:rsidR="0059547D" w:rsidRDefault="0059547D" w:rsidP="00D57D3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562CD3A" w14:textId="77777777" w:rsidR="0059547D" w:rsidRDefault="0059547D" w:rsidP="00D57D3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A682600" w14:textId="77777777" w:rsidR="0059547D" w:rsidRDefault="0059547D" w:rsidP="00D57D3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57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886B8A0" w14:textId="77777777" w:rsidR="0059547D" w:rsidRDefault="00D57D3C" w:rsidP="00D57D3C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 xml:space="preserve">0 - </w:t>
            </w:r>
            <w:r w:rsidR="0059547D">
              <w:t>20</w:t>
            </w:r>
          </w:p>
        </w:tc>
      </w:tr>
      <w:tr w:rsidR="0059547D" w14:paraId="40DE1790" w14:textId="77777777" w:rsidTr="006F6908">
        <w:trPr>
          <w:cantSplit/>
          <w:trHeight w:val="360"/>
        </w:trPr>
        <w:tc>
          <w:tcPr>
            <w:tcW w:w="1451" w:type="dxa"/>
            <w:vAlign w:val="center"/>
          </w:tcPr>
          <w:p w14:paraId="0B7DB732" w14:textId="77777777" w:rsidR="0059547D" w:rsidRDefault="0059547D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</w:rPr>
            </w:pPr>
            <w:r>
              <w:rPr>
                <w:b/>
              </w:rPr>
              <w:t>Walk</w:t>
            </w:r>
          </w:p>
        </w:tc>
        <w:tc>
          <w:tcPr>
            <w:tcW w:w="1710" w:type="dxa"/>
            <w:vAlign w:val="center"/>
          </w:tcPr>
          <w:p w14:paraId="70E9A837" w14:textId="77777777" w:rsidR="0059547D" w:rsidRDefault="0059547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2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EE748E1" w14:textId="77777777" w:rsidR="0059547D" w:rsidRDefault="006F6908" w:rsidP="00D57D3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6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9E3C62B" w14:textId="77777777" w:rsidR="0059547D" w:rsidRDefault="009B7783" w:rsidP="00D57D3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6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2361EB6" w14:textId="77777777" w:rsidR="0059547D" w:rsidRDefault="0059547D" w:rsidP="00D57D3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14503B6" w14:textId="77777777" w:rsidR="0059547D" w:rsidRDefault="0059547D" w:rsidP="00D57D3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FAC1D8E" w14:textId="77777777" w:rsidR="0059547D" w:rsidRDefault="0059547D" w:rsidP="00D57D3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810" w:type="dxa"/>
            <w:vAlign w:val="center"/>
          </w:tcPr>
          <w:p w14:paraId="18F6B285" w14:textId="77777777" w:rsidR="0059547D" w:rsidRDefault="0059547D" w:rsidP="00D57D3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B2B66C4" w14:textId="77777777" w:rsidR="0059547D" w:rsidRDefault="0059547D" w:rsidP="00D57D3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B124DDC" w14:textId="77777777" w:rsidR="0059547D" w:rsidRDefault="0059547D" w:rsidP="00D57D3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57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841D6E6" w14:textId="77777777" w:rsidR="0059547D" w:rsidRDefault="00D57D3C" w:rsidP="00D57D3C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 xml:space="preserve">0 - </w:t>
            </w:r>
            <w:r w:rsidR="0059547D">
              <w:t>40</w:t>
            </w:r>
          </w:p>
        </w:tc>
      </w:tr>
      <w:tr w:rsidR="0059547D" w14:paraId="57C3898A" w14:textId="77777777" w:rsidTr="006F6908">
        <w:trPr>
          <w:cantSplit/>
          <w:trHeight w:val="360"/>
        </w:trPr>
        <w:tc>
          <w:tcPr>
            <w:tcW w:w="1451" w:type="dxa"/>
            <w:vAlign w:val="center"/>
          </w:tcPr>
          <w:p w14:paraId="233AB945" w14:textId="77777777" w:rsidR="0059547D" w:rsidRDefault="0059547D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</w:rPr>
            </w:pPr>
            <w:r>
              <w:rPr>
                <w:b/>
              </w:rPr>
              <w:t>Clearance 1</w:t>
            </w:r>
          </w:p>
        </w:tc>
        <w:tc>
          <w:tcPr>
            <w:tcW w:w="1710" w:type="dxa"/>
            <w:vAlign w:val="center"/>
          </w:tcPr>
          <w:p w14:paraId="1EE24A42" w14:textId="77777777" w:rsidR="0059547D" w:rsidRDefault="0059547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3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A4796AC" w14:textId="77777777" w:rsidR="0059547D" w:rsidRDefault="000E39C2" w:rsidP="00C763A0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 xml:space="preserve">    </w:t>
            </w:r>
            <w:r w:rsidR="00416900">
              <w:t>21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76C3660" w14:textId="77777777" w:rsidR="0059547D" w:rsidRDefault="00C763A0" w:rsidP="00D57D3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2</w:t>
            </w:r>
            <w:r w:rsidR="00416900">
              <w:t>6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D6EDE4F" w14:textId="77777777" w:rsidR="0059547D" w:rsidRDefault="0059547D" w:rsidP="00D57D3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15369F2" w14:textId="77777777" w:rsidR="0059547D" w:rsidRDefault="0059547D" w:rsidP="00D57D3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8143C76" w14:textId="77777777" w:rsidR="0059547D" w:rsidRDefault="0059547D" w:rsidP="00D57D3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810" w:type="dxa"/>
            <w:vAlign w:val="center"/>
          </w:tcPr>
          <w:p w14:paraId="0B6042A7" w14:textId="77777777" w:rsidR="0059547D" w:rsidRDefault="0059547D" w:rsidP="00D57D3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6E9B499" w14:textId="77777777" w:rsidR="007E68A0" w:rsidRDefault="007E68A0" w:rsidP="004340F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EC20056" w14:textId="77777777" w:rsidR="0059547D" w:rsidRDefault="0059547D" w:rsidP="00D57D3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57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393CA46" w14:textId="77777777" w:rsidR="0059547D" w:rsidRDefault="00D57D3C" w:rsidP="00D57D3C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 xml:space="preserve">0 - </w:t>
            </w:r>
            <w:r w:rsidR="0059547D">
              <w:t>40</w:t>
            </w:r>
          </w:p>
        </w:tc>
      </w:tr>
      <w:tr w:rsidR="0059547D" w14:paraId="6E526F3E" w14:textId="77777777" w:rsidTr="006F6908">
        <w:trPr>
          <w:cantSplit/>
          <w:trHeight w:val="360"/>
        </w:trPr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14:paraId="0380501F" w14:textId="77777777" w:rsidR="0059547D" w:rsidRDefault="0059547D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</w:rPr>
            </w:pPr>
            <w:r>
              <w:rPr>
                <w:b/>
              </w:rPr>
              <w:t>Clearance</w:t>
            </w:r>
            <w:r w:rsidR="006F6908">
              <w:rPr>
                <w:b/>
              </w:rPr>
              <w:t xml:space="preserve"> 2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6C8E78B2" w14:textId="77777777" w:rsidR="0059547D" w:rsidRDefault="0059547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4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0B930C9" w14:textId="77777777" w:rsidR="0059547D" w:rsidRDefault="0059547D" w:rsidP="00D57D3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B916D0E" w14:textId="77777777" w:rsidR="0059547D" w:rsidRDefault="0059547D" w:rsidP="00D57D3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8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5118A5A" w14:textId="77777777" w:rsidR="0059547D" w:rsidRDefault="0059547D" w:rsidP="00D57D3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CF5777D" w14:textId="77777777" w:rsidR="0059547D" w:rsidRDefault="0059547D" w:rsidP="00D57D3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FF5B340" w14:textId="77777777" w:rsidR="0059547D" w:rsidRDefault="0059547D" w:rsidP="00D57D3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810" w:type="dxa"/>
            <w:vAlign w:val="center"/>
          </w:tcPr>
          <w:p w14:paraId="6FEA8AF8" w14:textId="77777777" w:rsidR="0059547D" w:rsidRDefault="0059547D" w:rsidP="00D57D3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3E23B71" w14:textId="77777777" w:rsidR="0059547D" w:rsidRDefault="0059547D" w:rsidP="00D57D3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90F0E87" w14:textId="77777777" w:rsidR="0059547D" w:rsidRDefault="0059547D" w:rsidP="00D57D3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u w:val="single"/>
              </w:rPr>
            </w:pPr>
          </w:p>
        </w:tc>
        <w:tc>
          <w:tcPr>
            <w:tcW w:w="157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1AD3EE4" w14:textId="77777777" w:rsidR="0059547D" w:rsidRDefault="00D57D3C" w:rsidP="00D57D3C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0 - 1</w:t>
            </w:r>
            <w:r w:rsidR="0059547D">
              <w:t>0</w:t>
            </w:r>
          </w:p>
        </w:tc>
      </w:tr>
      <w:tr w:rsidR="00D57D3C" w14:paraId="6DF8052B" w14:textId="77777777" w:rsidTr="006F6908">
        <w:trPr>
          <w:trHeight w:val="360"/>
        </w:trPr>
        <w:tc>
          <w:tcPr>
            <w:tcW w:w="31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B828320" w14:textId="77777777" w:rsidR="0059547D" w:rsidRPr="0013196E" w:rsidRDefault="0059547D" w:rsidP="0059547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 w:rsidRPr="0013196E">
              <w:rPr>
                <w:b/>
              </w:rPr>
              <w:t>DAC</w:t>
            </w:r>
          </w:p>
        </w:tc>
        <w:tc>
          <w:tcPr>
            <w:tcW w:w="9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ED5F3C" w14:textId="77777777" w:rsidR="0059547D" w:rsidRDefault="0059547D" w:rsidP="00D57D3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7</w:t>
            </w:r>
          </w:p>
        </w:tc>
        <w:tc>
          <w:tcPr>
            <w:tcW w:w="9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6B36F9" w14:textId="77777777" w:rsidR="0059547D" w:rsidRPr="000B4AB7" w:rsidRDefault="000B4AB7" w:rsidP="00D57D3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 w:rsidRPr="000B4AB7">
              <w:t>7</w:t>
            </w:r>
          </w:p>
        </w:tc>
        <w:tc>
          <w:tcPr>
            <w:tcW w:w="81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28AE72" w14:textId="77777777" w:rsidR="0059547D" w:rsidRDefault="0059547D" w:rsidP="00D57D3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9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B929E6" w14:textId="77777777" w:rsidR="0059547D" w:rsidRDefault="0059547D" w:rsidP="00D57D3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9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893844" w14:textId="77777777" w:rsidR="0059547D" w:rsidRDefault="0059547D" w:rsidP="00D57D3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14:paraId="69406F21" w14:textId="77777777" w:rsidR="0059547D" w:rsidRDefault="0059547D" w:rsidP="00D57D3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F42A70" w14:textId="77777777" w:rsidR="0059547D" w:rsidRDefault="00D57D3C" w:rsidP="00D57D3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7</w:t>
            </w:r>
          </w:p>
        </w:tc>
        <w:tc>
          <w:tcPr>
            <w:tcW w:w="7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0D08A5" w14:textId="77777777" w:rsidR="0059547D" w:rsidRDefault="0059547D" w:rsidP="00D57D3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5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8116262" w14:textId="77777777" w:rsidR="0059547D" w:rsidRDefault="0059547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</w:tr>
    </w:tbl>
    <w:p w14:paraId="5EEB2BF8" w14:textId="77777777" w:rsidR="00FE0338" w:rsidRPr="001D0222" w:rsidRDefault="001D0222" w:rsidP="001D0222">
      <w:pPr>
        <w:pStyle w:val="Heading1"/>
        <w:numPr>
          <w:ilvl w:val="0"/>
          <w:numId w:val="0"/>
        </w:numPr>
        <w:spacing w:before="120" w:after="0"/>
        <w:rPr>
          <w:sz w:val="28"/>
        </w:rPr>
      </w:pPr>
      <w:r>
        <w:rPr>
          <w:sz w:val="28"/>
        </w:rPr>
        <w:t xml:space="preserve">                                              </w:t>
      </w:r>
    </w:p>
    <w:p w14:paraId="7F02B1EA" w14:textId="77777777" w:rsidR="00FE0338" w:rsidRDefault="002D661A">
      <w:pPr>
        <w:pStyle w:val="Heading1"/>
        <w:numPr>
          <w:ilvl w:val="0"/>
          <w:numId w:val="0"/>
        </w:numPr>
        <w:spacing w:before="0" w:after="0"/>
        <w:jc w:val="center"/>
        <w:rPr>
          <w:b/>
          <w:sz w:val="28"/>
          <w:u w:val="single"/>
        </w:rPr>
      </w:pPr>
      <w:r>
        <w:rPr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411E5961" wp14:editId="4457A532">
                <wp:simplePos x="0" y="0"/>
                <wp:positionH relativeFrom="margin">
                  <wp:posOffset>6614160</wp:posOffset>
                </wp:positionH>
                <wp:positionV relativeFrom="margin">
                  <wp:posOffset>9490710</wp:posOffset>
                </wp:positionV>
                <wp:extent cx="640080" cy="243840"/>
                <wp:effectExtent l="1905" t="3810" r="0" b="0"/>
                <wp:wrapNone/>
                <wp:docPr id="11" name="Text Box 1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40080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296A6D" w14:textId="77777777" w:rsidR="00084485" w:rsidRDefault="00084485">
                            <w:pPr>
                              <w:pStyle w:val="SubSectionTitle"/>
                              <w:tabs>
                                <w:tab w:val="left" w:pos="270"/>
                              </w:tabs>
                              <w:spacing w:before="0"/>
                            </w:pPr>
                            <w:r>
                              <w:t>Pg.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1E5961" id="Text Box 103" o:spid="_x0000_s1093" type="#_x0000_t202" style="position:absolute;left:0;text-align:left;margin-left:520.8pt;margin-top:747.3pt;width:50.4pt;height:19.2pt;z-index: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" filled="f" stroked="f">
                <o:lock v:ext="edit" aspectratio="t"/>
                <v:textbox>
                  <w:txbxContent>
                    <w:p w14:paraId="64296A6D" w14:textId="77777777" w:rsidR="00084485" w:rsidRDefault="00084485">
                      <w:pPr>
                        <w:pStyle w:val="SubSectionTitle"/>
                        <w:tabs>
                          <w:tab w:val="left" w:pos="270"/>
                        </w:tabs>
                        <w:spacing w:before="0"/>
                      </w:pPr>
                      <w:r>
                        <w:t>Pg. 5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FE0338">
        <w:rPr>
          <w:b/>
          <w:sz w:val="28"/>
          <w:u w:val="single"/>
        </w:rPr>
        <w:br w:type="page"/>
      </w:r>
      <w:r w:rsidR="00FE0338">
        <w:rPr>
          <w:b/>
          <w:sz w:val="28"/>
          <w:u w:val="single"/>
        </w:rPr>
        <w:lastRenderedPageBreak/>
        <w:t xml:space="preserve"> CO-ORDINATION DATA</w:t>
      </w:r>
    </w:p>
    <w:p w14:paraId="257062A2" w14:textId="77777777" w:rsidR="00FE0338" w:rsidRDefault="00CC5254" w:rsidP="0017132D">
      <w:pPr>
        <w:pStyle w:val="Heading1"/>
        <w:numPr>
          <w:ilvl w:val="0"/>
          <w:numId w:val="0"/>
        </w:numPr>
        <w:jc w:val="center"/>
        <w:rPr>
          <w:sz w:val="24"/>
          <w:u w:val="single"/>
        </w:rPr>
      </w:pPr>
      <w:r>
        <w:rPr>
          <w:sz w:val="24"/>
        </w:rPr>
        <w:t xml:space="preserve">                                                                                                        </w:t>
      </w:r>
      <w:r w:rsidR="00FE0338">
        <w:rPr>
          <w:sz w:val="24"/>
        </w:rPr>
        <w:t xml:space="preserve">Intersection No: </w:t>
      </w:r>
      <w:r w:rsidR="004944E6">
        <w:rPr>
          <w:sz w:val="24"/>
          <w:u w:val="single"/>
        </w:rPr>
        <w:t>9241</w:t>
      </w:r>
    </w:p>
    <w:p w14:paraId="6384A7CF" w14:textId="77777777" w:rsidR="00FE0338" w:rsidRDefault="00FE0338">
      <w:pPr>
        <w:pStyle w:val="Heading1"/>
        <w:numPr>
          <w:ilvl w:val="0"/>
          <w:numId w:val="0"/>
        </w:numPr>
        <w:spacing w:before="0" w:after="0"/>
      </w:pPr>
    </w:p>
    <w:p w14:paraId="73268A8F" w14:textId="77777777" w:rsidR="00FE0338" w:rsidRDefault="00FE0338">
      <w:pPr>
        <w:pStyle w:val="Heading1"/>
        <w:numPr>
          <w:ilvl w:val="0"/>
          <w:numId w:val="0"/>
        </w:numPr>
        <w:spacing w:before="0" w:after="120"/>
        <w:rPr>
          <w:sz w:val="24"/>
        </w:rPr>
      </w:pPr>
      <w:r>
        <w:rPr>
          <w:b/>
          <w:sz w:val="24"/>
          <w:u w:val="single"/>
        </w:rPr>
        <w:t>SPECIAL FUNCTIONS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16"/>
        <w:gridCol w:w="8208"/>
      </w:tblGrid>
      <w:tr w:rsidR="00FE0338" w14:paraId="071CCF17" w14:textId="77777777">
        <w:trPr>
          <w:trHeight w:val="360"/>
          <w:jc w:val="center"/>
        </w:trPr>
        <w:tc>
          <w:tcPr>
            <w:tcW w:w="2016" w:type="dxa"/>
            <w:vAlign w:val="center"/>
          </w:tcPr>
          <w:p w14:paraId="289E9267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SIGNAL</w:t>
            </w:r>
          </w:p>
        </w:tc>
        <w:tc>
          <w:tcPr>
            <w:tcW w:w="8208" w:type="dxa"/>
            <w:vAlign w:val="center"/>
          </w:tcPr>
          <w:p w14:paraId="66633608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FUNCTION</w:t>
            </w:r>
          </w:p>
        </w:tc>
      </w:tr>
      <w:tr w:rsidR="00FE0338" w14:paraId="4E22BBD2" w14:textId="77777777">
        <w:trPr>
          <w:trHeight w:val="360"/>
          <w:jc w:val="center"/>
        </w:trPr>
        <w:tc>
          <w:tcPr>
            <w:tcW w:w="2016" w:type="dxa"/>
            <w:vAlign w:val="center"/>
          </w:tcPr>
          <w:p w14:paraId="77415455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  <w:r>
              <w:rPr>
                <w:sz w:val="24"/>
              </w:rPr>
              <w:t>Y</w:t>
            </w:r>
            <w:r>
              <w:rPr>
                <w:rFonts w:ascii="Lucida Console" w:hAnsi="Lucida Console"/>
                <w:sz w:val="24"/>
              </w:rPr>
              <w:t>-</w:t>
            </w:r>
            <w:r>
              <w:rPr>
                <w:sz w:val="24"/>
              </w:rPr>
              <w:t xml:space="preserve"> FLEXI</w:t>
            </w:r>
          </w:p>
        </w:tc>
        <w:tc>
          <w:tcPr>
            <w:tcW w:w="8208" w:type="dxa"/>
            <w:vAlign w:val="center"/>
          </w:tcPr>
          <w:p w14:paraId="204D3CD0" w14:textId="77777777" w:rsidR="00FE0338" w:rsidRDefault="00BB5849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caps/>
                <w:sz w:val="24"/>
              </w:rPr>
            </w:pPr>
            <w:r>
              <w:rPr>
                <w:sz w:val="24"/>
              </w:rPr>
              <w:t>Continuous</w:t>
            </w:r>
          </w:p>
        </w:tc>
      </w:tr>
      <w:tr w:rsidR="00D57D3C" w14:paraId="467E9037" w14:textId="77777777">
        <w:trPr>
          <w:trHeight w:val="360"/>
          <w:jc w:val="center"/>
        </w:trPr>
        <w:tc>
          <w:tcPr>
            <w:tcW w:w="2016" w:type="dxa"/>
            <w:vAlign w:val="center"/>
          </w:tcPr>
          <w:p w14:paraId="258C5356" w14:textId="77777777" w:rsidR="00D57D3C" w:rsidRDefault="00D57D3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  <w:r>
              <w:rPr>
                <w:sz w:val="24"/>
              </w:rPr>
              <w:t>Y</w:t>
            </w:r>
            <w:r>
              <w:rPr>
                <w:rFonts w:ascii="Lucida Console" w:hAnsi="Lucida Console"/>
                <w:sz w:val="24"/>
              </w:rPr>
              <w:t>-</w:t>
            </w:r>
            <w:r>
              <w:rPr>
                <w:sz w:val="24"/>
              </w:rPr>
              <w:t xml:space="preserve"> MASTER</w:t>
            </w:r>
          </w:p>
        </w:tc>
        <w:tc>
          <w:tcPr>
            <w:tcW w:w="8208" w:type="dxa"/>
            <w:vMerge w:val="restart"/>
            <w:vAlign w:val="center"/>
          </w:tcPr>
          <w:p w14:paraId="1365E13D" w14:textId="77777777" w:rsidR="00D57D3C" w:rsidRDefault="00D57D3C" w:rsidP="00D57D3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  <w:r>
              <w:rPr>
                <w:sz w:val="24"/>
              </w:rPr>
              <w:t>Auto call Push Button PED1</w:t>
            </w:r>
          </w:p>
        </w:tc>
      </w:tr>
      <w:tr w:rsidR="00D57D3C" w14:paraId="7E87FED1" w14:textId="77777777">
        <w:trPr>
          <w:trHeight w:val="360"/>
          <w:jc w:val="center"/>
        </w:trPr>
        <w:tc>
          <w:tcPr>
            <w:tcW w:w="2016" w:type="dxa"/>
            <w:vAlign w:val="center"/>
          </w:tcPr>
          <w:p w14:paraId="006F6A85" w14:textId="77777777" w:rsidR="00D57D3C" w:rsidRDefault="00D57D3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  <w:r>
              <w:rPr>
                <w:sz w:val="24"/>
              </w:rPr>
              <w:t>Y+ FLEXI</w:t>
            </w:r>
          </w:p>
        </w:tc>
        <w:tc>
          <w:tcPr>
            <w:tcW w:w="8208" w:type="dxa"/>
            <w:vMerge/>
            <w:vAlign w:val="center"/>
          </w:tcPr>
          <w:p w14:paraId="4D56304E" w14:textId="77777777" w:rsidR="00D57D3C" w:rsidRDefault="00D57D3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</w:tr>
      <w:tr w:rsidR="00355CB1" w14:paraId="0DF2DC32" w14:textId="77777777">
        <w:trPr>
          <w:trHeight w:val="360"/>
          <w:jc w:val="center"/>
        </w:trPr>
        <w:tc>
          <w:tcPr>
            <w:tcW w:w="2016" w:type="dxa"/>
            <w:vAlign w:val="center"/>
          </w:tcPr>
          <w:p w14:paraId="4247A577" w14:textId="77777777" w:rsidR="00355CB1" w:rsidRDefault="00355CB1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  <w:r>
              <w:rPr>
                <w:sz w:val="24"/>
              </w:rPr>
              <w:t>Z</w:t>
            </w:r>
            <w:r>
              <w:rPr>
                <w:rFonts w:ascii="Lucida Console" w:hAnsi="Lucida Console"/>
                <w:sz w:val="24"/>
              </w:rPr>
              <w:t>-</w:t>
            </w:r>
            <w:r>
              <w:rPr>
                <w:sz w:val="24"/>
              </w:rPr>
              <w:t xml:space="preserve"> FLEXI</w:t>
            </w:r>
          </w:p>
        </w:tc>
        <w:tc>
          <w:tcPr>
            <w:tcW w:w="8208" w:type="dxa"/>
            <w:vAlign w:val="center"/>
          </w:tcPr>
          <w:p w14:paraId="51A3A4B7" w14:textId="77777777" w:rsidR="00355CB1" w:rsidRDefault="00530795" w:rsidP="00D57D3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  <w:r>
              <w:rPr>
                <w:sz w:val="24"/>
                <w:szCs w:val="24"/>
              </w:rPr>
              <w:t>A PHASE ALTERNATE MAXIMUM EXTENSION GREEN (TSM11)</w:t>
            </w:r>
          </w:p>
        </w:tc>
      </w:tr>
      <w:tr w:rsidR="00355CB1" w14:paraId="72856445" w14:textId="77777777">
        <w:trPr>
          <w:trHeight w:val="360"/>
          <w:jc w:val="center"/>
        </w:trPr>
        <w:tc>
          <w:tcPr>
            <w:tcW w:w="2016" w:type="dxa"/>
            <w:vAlign w:val="center"/>
          </w:tcPr>
          <w:p w14:paraId="38F62A3A" w14:textId="77777777" w:rsidR="00355CB1" w:rsidRDefault="00355CB1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  <w:r>
              <w:rPr>
                <w:sz w:val="24"/>
              </w:rPr>
              <w:t>Z</w:t>
            </w:r>
            <w:r>
              <w:rPr>
                <w:rFonts w:ascii="Lucida Console" w:hAnsi="Lucida Console"/>
                <w:sz w:val="24"/>
              </w:rPr>
              <w:t>-</w:t>
            </w:r>
            <w:r>
              <w:rPr>
                <w:sz w:val="24"/>
              </w:rPr>
              <w:t xml:space="preserve"> MASTER</w:t>
            </w:r>
          </w:p>
        </w:tc>
        <w:tc>
          <w:tcPr>
            <w:tcW w:w="8208" w:type="dxa"/>
            <w:vAlign w:val="center"/>
          </w:tcPr>
          <w:p w14:paraId="56BED886" w14:textId="77777777" w:rsidR="00355CB1" w:rsidRDefault="00355CB1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</w:tr>
      <w:tr w:rsidR="00355CB1" w14:paraId="238DBE1F" w14:textId="77777777" w:rsidTr="00B370CA">
        <w:trPr>
          <w:trHeight w:val="360"/>
          <w:jc w:val="center"/>
        </w:trPr>
        <w:tc>
          <w:tcPr>
            <w:tcW w:w="2016" w:type="dxa"/>
            <w:vAlign w:val="center"/>
          </w:tcPr>
          <w:p w14:paraId="026491DF" w14:textId="77777777" w:rsidR="00355CB1" w:rsidRDefault="00355CB1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  <w:r>
              <w:rPr>
                <w:sz w:val="24"/>
              </w:rPr>
              <w:t>Z+ FLEXI</w:t>
            </w:r>
          </w:p>
        </w:tc>
        <w:tc>
          <w:tcPr>
            <w:tcW w:w="8208" w:type="dxa"/>
            <w:vMerge w:val="restart"/>
            <w:shd w:val="clear" w:color="auto" w:fill="auto"/>
            <w:vAlign w:val="center"/>
          </w:tcPr>
          <w:p w14:paraId="673CD394" w14:textId="77777777" w:rsidR="00355CB1" w:rsidRDefault="004814E7" w:rsidP="007A7E99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  <w:r>
              <w:rPr>
                <w:sz w:val="24"/>
              </w:rPr>
              <w:t>Set Audio Tactile SG</w:t>
            </w:r>
            <w:r w:rsidR="000B27FC">
              <w:rPr>
                <w:sz w:val="24"/>
              </w:rPr>
              <w:t>6</w:t>
            </w:r>
            <w:r w:rsidR="00355CB1">
              <w:rPr>
                <w:sz w:val="24"/>
              </w:rPr>
              <w:t xml:space="preserve"> “ON”</w:t>
            </w:r>
          </w:p>
        </w:tc>
      </w:tr>
      <w:tr w:rsidR="00355CB1" w14:paraId="4F419308" w14:textId="77777777" w:rsidTr="00B370CA">
        <w:trPr>
          <w:trHeight w:val="360"/>
          <w:jc w:val="center"/>
        </w:trPr>
        <w:tc>
          <w:tcPr>
            <w:tcW w:w="2016" w:type="dxa"/>
            <w:vAlign w:val="center"/>
          </w:tcPr>
          <w:p w14:paraId="0FC35E37" w14:textId="77777777" w:rsidR="00355CB1" w:rsidRDefault="00355CB1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  <w:r>
              <w:rPr>
                <w:sz w:val="24"/>
              </w:rPr>
              <w:t>Z+ MASTER</w:t>
            </w:r>
          </w:p>
        </w:tc>
        <w:tc>
          <w:tcPr>
            <w:tcW w:w="8208" w:type="dxa"/>
            <w:vMerge/>
            <w:shd w:val="clear" w:color="auto" w:fill="auto"/>
            <w:vAlign w:val="center"/>
          </w:tcPr>
          <w:p w14:paraId="55022B3C" w14:textId="77777777" w:rsidR="00355CB1" w:rsidRDefault="00355CB1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</w:tr>
      <w:tr w:rsidR="00355CB1" w14:paraId="5577A1A2" w14:textId="77777777">
        <w:trPr>
          <w:trHeight w:val="360"/>
          <w:jc w:val="center"/>
        </w:trPr>
        <w:tc>
          <w:tcPr>
            <w:tcW w:w="2016" w:type="dxa"/>
            <w:vAlign w:val="center"/>
          </w:tcPr>
          <w:p w14:paraId="21B28BE0" w14:textId="77777777" w:rsidR="00355CB1" w:rsidRDefault="00355CB1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rFonts w:ascii="Lucida Console" w:hAnsi="Lucida Console"/>
                <w:sz w:val="24"/>
              </w:rPr>
              <w:t>-</w:t>
            </w:r>
            <w:r>
              <w:rPr>
                <w:sz w:val="24"/>
              </w:rPr>
              <w:t xml:space="preserve"> FLEXI</w:t>
            </w:r>
          </w:p>
        </w:tc>
        <w:tc>
          <w:tcPr>
            <w:tcW w:w="8208" w:type="dxa"/>
            <w:vAlign w:val="center"/>
          </w:tcPr>
          <w:p w14:paraId="59ACCE6A" w14:textId="77777777" w:rsidR="00355CB1" w:rsidRDefault="00355CB1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</w:tr>
      <w:tr w:rsidR="00355CB1" w14:paraId="580388B4" w14:textId="77777777">
        <w:trPr>
          <w:trHeight w:val="360"/>
          <w:jc w:val="center"/>
        </w:trPr>
        <w:tc>
          <w:tcPr>
            <w:tcW w:w="2016" w:type="dxa"/>
            <w:vAlign w:val="center"/>
          </w:tcPr>
          <w:p w14:paraId="6980979F" w14:textId="77777777" w:rsidR="00355CB1" w:rsidRDefault="00355CB1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  <w:r>
              <w:rPr>
                <w:sz w:val="24"/>
              </w:rPr>
              <w:t>R+ FLEXI</w:t>
            </w:r>
          </w:p>
        </w:tc>
        <w:tc>
          <w:tcPr>
            <w:tcW w:w="8208" w:type="dxa"/>
            <w:vAlign w:val="center"/>
          </w:tcPr>
          <w:p w14:paraId="05458B74" w14:textId="77777777" w:rsidR="00355CB1" w:rsidRDefault="00355CB1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</w:tr>
      <w:tr w:rsidR="00355CB1" w14:paraId="342EC272" w14:textId="77777777">
        <w:trPr>
          <w:trHeight w:val="360"/>
          <w:jc w:val="center"/>
        </w:trPr>
        <w:tc>
          <w:tcPr>
            <w:tcW w:w="2016" w:type="dxa"/>
            <w:vAlign w:val="center"/>
          </w:tcPr>
          <w:p w14:paraId="1AA037A3" w14:textId="77777777" w:rsidR="00355CB1" w:rsidRDefault="00355CB1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  <w:r>
              <w:rPr>
                <w:sz w:val="24"/>
              </w:rPr>
              <w:t>Q</w:t>
            </w:r>
            <w:r>
              <w:rPr>
                <w:rFonts w:ascii="Lucida Console" w:hAnsi="Lucida Console"/>
                <w:sz w:val="24"/>
              </w:rPr>
              <w:t>-</w:t>
            </w:r>
            <w:r>
              <w:rPr>
                <w:sz w:val="24"/>
              </w:rPr>
              <w:t xml:space="preserve"> FLEXI</w:t>
            </w:r>
          </w:p>
        </w:tc>
        <w:tc>
          <w:tcPr>
            <w:tcW w:w="8208" w:type="dxa"/>
            <w:vAlign w:val="center"/>
          </w:tcPr>
          <w:p w14:paraId="0F831E51" w14:textId="77777777" w:rsidR="00355CB1" w:rsidRDefault="00355CB1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</w:tr>
      <w:tr w:rsidR="00355CB1" w14:paraId="591F931E" w14:textId="77777777">
        <w:trPr>
          <w:trHeight w:val="360"/>
          <w:jc w:val="center"/>
        </w:trPr>
        <w:tc>
          <w:tcPr>
            <w:tcW w:w="2016" w:type="dxa"/>
            <w:vAlign w:val="center"/>
          </w:tcPr>
          <w:p w14:paraId="00E67206" w14:textId="77777777" w:rsidR="00355CB1" w:rsidRDefault="00355CB1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  <w:r>
              <w:rPr>
                <w:sz w:val="24"/>
              </w:rPr>
              <w:t>Q+ FLEXI</w:t>
            </w:r>
          </w:p>
        </w:tc>
        <w:tc>
          <w:tcPr>
            <w:tcW w:w="8208" w:type="dxa"/>
            <w:vAlign w:val="center"/>
          </w:tcPr>
          <w:p w14:paraId="23B10528" w14:textId="77777777" w:rsidR="00355CB1" w:rsidRDefault="00355CB1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</w:tr>
      <w:tr w:rsidR="00355CB1" w14:paraId="291BA463" w14:textId="77777777">
        <w:trPr>
          <w:trHeight w:val="360"/>
          <w:jc w:val="center"/>
        </w:trPr>
        <w:tc>
          <w:tcPr>
            <w:tcW w:w="2016" w:type="dxa"/>
            <w:vAlign w:val="center"/>
          </w:tcPr>
          <w:p w14:paraId="2B5BC519" w14:textId="77777777" w:rsidR="00355CB1" w:rsidRDefault="00355CB1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  <w:r>
              <w:rPr>
                <w:sz w:val="24"/>
              </w:rPr>
              <w:t>Z1     MASTER</w:t>
            </w:r>
          </w:p>
        </w:tc>
        <w:tc>
          <w:tcPr>
            <w:tcW w:w="8208" w:type="dxa"/>
            <w:vAlign w:val="center"/>
          </w:tcPr>
          <w:p w14:paraId="7AA50E1F" w14:textId="77777777" w:rsidR="00355CB1" w:rsidRDefault="00355CB1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</w:tr>
      <w:tr w:rsidR="00355CB1" w14:paraId="5BB7C85D" w14:textId="77777777">
        <w:trPr>
          <w:trHeight w:val="360"/>
          <w:jc w:val="center"/>
        </w:trPr>
        <w:tc>
          <w:tcPr>
            <w:tcW w:w="2016" w:type="dxa"/>
            <w:vAlign w:val="center"/>
          </w:tcPr>
          <w:p w14:paraId="247E3DD0" w14:textId="77777777" w:rsidR="00355CB1" w:rsidRDefault="00355CB1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  <w:r>
              <w:rPr>
                <w:sz w:val="24"/>
              </w:rPr>
              <w:t>Z       MASTER</w:t>
            </w:r>
          </w:p>
        </w:tc>
        <w:tc>
          <w:tcPr>
            <w:tcW w:w="8208" w:type="dxa"/>
            <w:vAlign w:val="center"/>
          </w:tcPr>
          <w:p w14:paraId="1A1611DB" w14:textId="77777777" w:rsidR="00355CB1" w:rsidRDefault="00355CB1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</w:tr>
      <w:tr w:rsidR="00355CB1" w14:paraId="241B1A34" w14:textId="77777777">
        <w:trPr>
          <w:trHeight w:val="360"/>
          <w:jc w:val="center"/>
        </w:trPr>
        <w:tc>
          <w:tcPr>
            <w:tcW w:w="2016" w:type="dxa"/>
            <w:vAlign w:val="center"/>
          </w:tcPr>
          <w:p w14:paraId="348E6E67" w14:textId="77777777" w:rsidR="00355CB1" w:rsidRDefault="00355CB1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  <w:r>
              <w:rPr>
                <w:sz w:val="24"/>
              </w:rPr>
              <w:t>Z       MASTER</w:t>
            </w:r>
          </w:p>
        </w:tc>
        <w:tc>
          <w:tcPr>
            <w:tcW w:w="8208" w:type="dxa"/>
            <w:vAlign w:val="center"/>
          </w:tcPr>
          <w:p w14:paraId="572E3E5B" w14:textId="77777777" w:rsidR="00355CB1" w:rsidRDefault="00355CB1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</w:tr>
      <w:tr w:rsidR="00355CB1" w14:paraId="523F6927" w14:textId="77777777">
        <w:trPr>
          <w:trHeight w:val="360"/>
          <w:jc w:val="center"/>
        </w:trPr>
        <w:tc>
          <w:tcPr>
            <w:tcW w:w="2016" w:type="dxa"/>
            <w:vAlign w:val="center"/>
          </w:tcPr>
          <w:p w14:paraId="3EC8FB02" w14:textId="77777777" w:rsidR="00355CB1" w:rsidRDefault="00355CB1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  <w:r>
              <w:rPr>
                <w:sz w:val="24"/>
              </w:rPr>
              <w:t>Z       MASTER</w:t>
            </w:r>
          </w:p>
        </w:tc>
        <w:tc>
          <w:tcPr>
            <w:tcW w:w="8208" w:type="dxa"/>
            <w:vAlign w:val="center"/>
          </w:tcPr>
          <w:p w14:paraId="3F524575" w14:textId="77777777" w:rsidR="00355CB1" w:rsidRDefault="00355CB1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</w:tr>
    </w:tbl>
    <w:p w14:paraId="65B1DA3A" w14:textId="77777777" w:rsidR="00FE0338" w:rsidRDefault="00FE0338">
      <w:pPr>
        <w:pStyle w:val="Heading1"/>
        <w:numPr>
          <w:ilvl w:val="0"/>
          <w:numId w:val="0"/>
        </w:numPr>
        <w:spacing w:before="0" w:after="0"/>
      </w:pPr>
    </w:p>
    <w:p w14:paraId="730DD3D6" w14:textId="77777777" w:rsidR="00FE0338" w:rsidRDefault="00FE0338">
      <w:pPr>
        <w:pStyle w:val="Heading1"/>
        <w:numPr>
          <w:ilvl w:val="0"/>
          <w:numId w:val="0"/>
        </w:numPr>
        <w:spacing w:before="0" w:after="120"/>
        <w:jc w:val="center"/>
        <w:rPr>
          <w:sz w:val="24"/>
        </w:rPr>
      </w:pPr>
      <w:r>
        <w:rPr>
          <w:b/>
          <w:sz w:val="24"/>
          <w:u w:val="single"/>
        </w:rPr>
        <w:t>LOOK AHEADS AND RELEASES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152"/>
        <w:gridCol w:w="2304"/>
        <w:gridCol w:w="1440"/>
        <w:gridCol w:w="288"/>
        <w:gridCol w:w="1152"/>
        <w:gridCol w:w="2304"/>
        <w:gridCol w:w="1440"/>
      </w:tblGrid>
      <w:tr w:rsidR="00FE0338" w14:paraId="6B7196B4" w14:textId="77777777">
        <w:trPr>
          <w:cantSplit/>
          <w:trHeight w:val="360"/>
          <w:jc w:val="center"/>
        </w:trPr>
        <w:tc>
          <w:tcPr>
            <w:tcW w:w="4896" w:type="dxa"/>
            <w:gridSpan w:val="3"/>
            <w:tcBorders>
              <w:right w:val="nil"/>
            </w:tcBorders>
            <w:vAlign w:val="center"/>
          </w:tcPr>
          <w:p w14:paraId="7484A0BD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Phase Sequence 1</w:t>
            </w: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17775C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</w:p>
        </w:tc>
        <w:tc>
          <w:tcPr>
            <w:tcW w:w="4896" w:type="dxa"/>
            <w:gridSpan w:val="3"/>
            <w:tcBorders>
              <w:left w:val="nil"/>
            </w:tcBorders>
            <w:vAlign w:val="center"/>
          </w:tcPr>
          <w:p w14:paraId="624AD245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Phase Sequence 2</w:t>
            </w:r>
          </w:p>
        </w:tc>
      </w:tr>
      <w:tr w:rsidR="00FE0338" w14:paraId="24E69A21" w14:textId="77777777">
        <w:trPr>
          <w:trHeight w:val="360"/>
          <w:jc w:val="center"/>
        </w:trPr>
        <w:tc>
          <w:tcPr>
            <w:tcW w:w="1152" w:type="dxa"/>
            <w:vAlign w:val="center"/>
          </w:tcPr>
          <w:p w14:paraId="7FAF57F8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PHASE</w:t>
            </w:r>
          </w:p>
        </w:tc>
        <w:tc>
          <w:tcPr>
            <w:tcW w:w="2304" w:type="dxa"/>
            <w:vAlign w:val="center"/>
          </w:tcPr>
          <w:p w14:paraId="04CECA8C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LOOK AHEAD</w:t>
            </w:r>
          </w:p>
        </w:tc>
        <w:tc>
          <w:tcPr>
            <w:tcW w:w="1440" w:type="dxa"/>
            <w:tcBorders>
              <w:right w:val="nil"/>
            </w:tcBorders>
            <w:vAlign w:val="center"/>
          </w:tcPr>
          <w:p w14:paraId="0C3CFD4F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RELEASE</w:t>
            </w: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CE65C4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</w:p>
        </w:tc>
        <w:tc>
          <w:tcPr>
            <w:tcW w:w="1152" w:type="dxa"/>
            <w:tcBorders>
              <w:left w:val="nil"/>
            </w:tcBorders>
            <w:vAlign w:val="center"/>
          </w:tcPr>
          <w:p w14:paraId="7B22CE2A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PHASE</w:t>
            </w:r>
          </w:p>
        </w:tc>
        <w:tc>
          <w:tcPr>
            <w:tcW w:w="2304" w:type="dxa"/>
            <w:vAlign w:val="center"/>
          </w:tcPr>
          <w:p w14:paraId="014C29C8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LOOK AHEAD</w:t>
            </w:r>
          </w:p>
        </w:tc>
        <w:tc>
          <w:tcPr>
            <w:tcW w:w="1440" w:type="dxa"/>
            <w:vAlign w:val="center"/>
          </w:tcPr>
          <w:p w14:paraId="61EB8F55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RELEASE</w:t>
            </w:r>
          </w:p>
        </w:tc>
      </w:tr>
      <w:tr w:rsidR="00FE0338" w14:paraId="609663E2" w14:textId="77777777">
        <w:trPr>
          <w:trHeight w:val="360"/>
          <w:jc w:val="center"/>
        </w:trPr>
        <w:tc>
          <w:tcPr>
            <w:tcW w:w="1152" w:type="dxa"/>
            <w:vAlign w:val="center"/>
          </w:tcPr>
          <w:p w14:paraId="3DB3B8A8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2304" w:type="dxa"/>
            <w:vAlign w:val="center"/>
          </w:tcPr>
          <w:p w14:paraId="32BFE89D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440" w:type="dxa"/>
            <w:tcBorders>
              <w:right w:val="nil"/>
            </w:tcBorders>
            <w:vAlign w:val="center"/>
          </w:tcPr>
          <w:p w14:paraId="074B91E0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27F2BF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152" w:type="dxa"/>
            <w:tcBorders>
              <w:left w:val="nil"/>
            </w:tcBorders>
            <w:vAlign w:val="center"/>
          </w:tcPr>
          <w:p w14:paraId="0C988852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2304" w:type="dxa"/>
            <w:vAlign w:val="center"/>
          </w:tcPr>
          <w:p w14:paraId="52B259E0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440" w:type="dxa"/>
            <w:vAlign w:val="center"/>
          </w:tcPr>
          <w:p w14:paraId="1F2EC709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</w:tr>
      <w:tr w:rsidR="00D64A18" w14:paraId="13D186F2" w14:textId="77777777">
        <w:trPr>
          <w:trHeight w:val="360"/>
          <w:jc w:val="center"/>
        </w:trPr>
        <w:tc>
          <w:tcPr>
            <w:tcW w:w="1152" w:type="dxa"/>
            <w:vAlign w:val="center"/>
          </w:tcPr>
          <w:p w14:paraId="0482B71D" w14:textId="77777777" w:rsidR="00D64A18" w:rsidRDefault="00D64A1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2304" w:type="dxa"/>
            <w:vAlign w:val="center"/>
          </w:tcPr>
          <w:p w14:paraId="25B77721" w14:textId="77777777" w:rsidR="00D64A18" w:rsidRDefault="00D64A18" w:rsidP="000C2F9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440" w:type="dxa"/>
            <w:tcBorders>
              <w:right w:val="nil"/>
            </w:tcBorders>
            <w:vAlign w:val="center"/>
          </w:tcPr>
          <w:p w14:paraId="0A61EB2F" w14:textId="77777777" w:rsidR="00D64A18" w:rsidRDefault="00D64A1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Auto</w:t>
            </w: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9881468" w14:textId="77777777" w:rsidR="00D64A18" w:rsidRDefault="00D64A1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152" w:type="dxa"/>
            <w:tcBorders>
              <w:left w:val="nil"/>
            </w:tcBorders>
            <w:vAlign w:val="center"/>
          </w:tcPr>
          <w:p w14:paraId="2483CBAD" w14:textId="77777777" w:rsidR="00D64A18" w:rsidRDefault="00D64A1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2304" w:type="dxa"/>
            <w:vAlign w:val="center"/>
          </w:tcPr>
          <w:p w14:paraId="6F2962EB" w14:textId="77777777" w:rsidR="00D64A18" w:rsidRDefault="00D64A1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440" w:type="dxa"/>
            <w:vAlign w:val="center"/>
          </w:tcPr>
          <w:p w14:paraId="21C4BE9E" w14:textId="77777777" w:rsidR="00D64A18" w:rsidRDefault="00D64A1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</w:tr>
      <w:tr w:rsidR="00D64A18" w14:paraId="0F467CB4" w14:textId="77777777">
        <w:trPr>
          <w:trHeight w:val="360"/>
          <w:jc w:val="center"/>
        </w:trPr>
        <w:tc>
          <w:tcPr>
            <w:tcW w:w="1152" w:type="dxa"/>
            <w:vAlign w:val="center"/>
          </w:tcPr>
          <w:p w14:paraId="6832B9B1" w14:textId="77777777" w:rsidR="00D64A18" w:rsidRDefault="00D64A1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2304" w:type="dxa"/>
            <w:vAlign w:val="center"/>
          </w:tcPr>
          <w:p w14:paraId="7D0ABBF3" w14:textId="77777777" w:rsidR="00D64A18" w:rsidRDefault="00D64A18" w:rsidP="000C2F9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440" w:type="dxa"/>
            <w:tcBorders>
              <w:right w:val="nil"/>
            </w:tcBorders>
            <w:vAlign w:val="center"/>
          </w:tcPr>
          <w:p w14:paraId="1FD954C3" w14:textId="77777777" w:rsidR="00D64A18" w:rsidRDefault="00D64A1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957D80" w14:textId="77777777" w:rsidR="00D64A18" w:rsidRDefault="00D64A1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152" w:type="dxa"/>
            <w:tcBorders>
              <w:left w:val="nil"/>
            </w:tcBorders>
            <w:vAlign w:val="center"/>
          </w:tcPr>
          <w:p w14:paraId="54FC8E56" w14:textId="77777777" w:rsidR="00D64A18" w:rsidRDefault="00D64A1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2304" w:type="dxa"/>
            <w:vAlign w:val="center"/>
          </w:tcPr>
          <w:p w14:paraId="77ED5660" w14:textId="77777777" w:rsidR="00D64A18" w:rsidRDefault="00D64A1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440" w:type="dxa"/>
            <w:vAlign w:val="center"/>
          </w:tcPr>
          <w:p w14:paraId="6717989C" w14:textId="77777777" w:rsidR="00D64A18" w:rsidRDefault="00D64A1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</w:tr>
      <w:tr w:rsidR="00D64A18" w14:paraId="1B28B585" w14:textId="77777777">
        <w:trPr>
          <w:trHeight w:val="360"/>
          <w:jc w:val="center"/>
        </w:trPr>
        <w:tc>
          <w:tcPr>
            <w:tcW w:w="1152" w:type="dxa"/>
            <w:vAlign w:val="center"/>
          </w:tcPr>
          <w:p w14:paraId="1E2ACBAD" w14:textId="77777777" w:rsidR="00D64A18" w:rsidRDefault="00D64A1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2304" w:type="dxa"/>
            <w:vAlign w:val="center"/>
          </w:tcPr>
          <w:p w14:paraId="6AD46DDB" w14:textId="77777777" w:rsidR="00D64A18" w:rsidRDefault="00D64A1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440" w:type="dxa"/>
            <w:tcBorders>
              <w:right w:val="nil"/>
            </w:tcBorders>
            <w:vAlign w:val="center"/>
          </w:tcPr>
          <w:p w14:paraId="72876BBB" w14:textId="77777777" w:rsidR="00D64A18" w:rsidRDefault="00D64A18" w:rsidP="000C2F9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3CEAD4" w14:textId="77777777" w:rsidR="00D64A18" w:rsidRDefault="00D64A1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152" w:type="dxa"/>
            <w:tcBorders>
              <w:left w:val="nil"/>
            </w:tcBorders>
            <w:vAlign w:val="center"/>
          </w:tcPr>
          <w:p w14:paraId="4C09B7A2" w14:textId="77777777" w:rsidR="00D64A18" w:rsidRDefault="00D64A1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2304" w:type="dxa"/>
            <w:vAlign w:val="center"/>
          </w:tcPr>
          <w:p w14:paraId="2BD69BEB" w14:textId="77777777" w:rsidR="00D64A18" w:rsidRDefault="00D64A1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440" w:type="dxa"/>
            <w:vAlign w:val="center"/>
          </w:tcPr>
          <w:p w14:paraId="63284695" w14:textId="77777777" w:rsidR="00D64A18" w:rsidRDefault="00D64A1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</w:tr>
      <w:tr w:rsidR="00D64A18" w14:paraId="7B243486" w14:textId="77777777">
        <w:trPr>
          <w:trHeight w:val="360"/>
          <w:jc w:val="center"/>
        </w:trPr>
        <w:tc>
          <w:tcPr>
            <w:tcW w:w="1152" w:type="dxa"/>
            <w:vAlign w:val="center"/>
          </w:tcPr>
          <w:p w14:paraId="03C87EAB" w14:textId="77777777" w:rsidR="00D64A18" w:rsidRDefault="00D64A1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2304" w:type="dxa"/>
            <w:vAlign w:val="center"/>
          </w:tcPr>
          <w:p w14:paraId="3DB0274F" w14:textId="77777777" w:rsidR="00D64A18" w:rsidRDefault="00D64A1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440" w:type="dxa"/>
            <w:tcBorders>
              <w:right w:val="nil"/>
            </w:tcBorders>
            <w:vAlign w:val="center"/>
          </w:tcPr>
          <w:p w14:paraId="29E0DC97" w14:textId="77777777" w:rsidR="00D64A18" w:rsidRDefault="00D64A1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7B4CFF" w14:textId="77777777" w:rsidR="00D64A18" w:rsidRDefault="00D64A1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152" w:type="dxa"/>
            <w:tcBorders>
              <w:left w:val="nil"/>
            </w:tcBorders>
            <w:vAlign w:val="center"/>
          </w:tcPr>
          <w:p w14:paraId="3F4598B2" w14:textId="77777777" w:rsidR="00D64A18" w:rsidRDefault="00D64A1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2304" w:type="dxa"/>
            <w:vAlign w:val="center"/>
          </w:tcPr>
          <w:p w14:paraId="6BFFB822" w14:textId="77777777" w:rsidR="00D64A18" w:rsidRDefault="00D64A1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440" w:type="dxa"/>
            <w:vAlign w:val="center"/>
          </w:tcPr>
          <w:p w14:paraId="4C47D787" w14:textId="77777777" w:rsidR="00D64A18" w:rsidRDefault="00D64A1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</w:tr>
      <w:tr w:rsidR="00D64A18" w14:paraId="52453906" w14:textId="77777777">
        <w:trPr>
          <w:trHeight w:val="360"/>
          <w:jc w:val="center"/>
        </w:trPr>
        <w:tc>
          <w:tcPr>
            <w:tcW w:w="1152" w:type="dxa"/>
            <w:vAlign w:val="center"/>
          </w:tcPr>
          <w:p w14:paraId="36FFFAC2" w14:textId="77777777" w:rsidR="00D64A18" w:rsidRDefault="00D64A1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2304" w:type="dxa"/>
            <w:vAlign w:val="center"/>
          </w:tcPr>
          <w:p w14:paraId="1543A48B" w14:textId="77777777" w:rsidR="00D64A18" w:rsidRDefault="00D64A1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440" w:type="dxa"/>
            <w:tcBorders>
              <w:right w:val="nil"/>
            </w:tcBorders>
            <w:vAlign w:val="center"/>
          </w:tcPr>
          <w:p w14:paraId="5F0C2796" w14:textId="77777777" w:rsidR="00D64A18" w:rsidRDefault="00D64A1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577D15" w14:textId="77777777" w:rsidR="00D64A18" w:rsidRDefault="00D64A1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152" w:type="dxa"/>
            <w:tcBorders>
              <w:left w:val="nil"/>
            </w:tcBorders>
            <w:vAlign w:val="center"/>
          </w:tcPr>
          <w:p w14:paraId="6766756E" w14:textId="77777777" w:rsidR="00D64A18" w:rsidRDefault="00D64A1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2304" w:type="dxa"/>
            <w:vAlign w:val="center"/>
          </w:tcPr>
          <w:p w14:paraId="60B3DEE4" w14:textId="77777777" w:rsidR="00D64A18" w:rsidRDefault="00D64A1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440" w:type="dxa"/>
            <w:vAlign w:val="center"/>
          </w:tcPr>
          <w:p w14:paraId="6F7ABA2D" w14:textId="77777777" w:rsidR="00D64A18" w:rsidRDefault="00D64A1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</w:tr>
      <w:tr w:rsidR="00D64A18" w14:paraId="2B54D5E9" w14:textId="77777777">
        <w:trPr>
          <w:trHeight w:val="360"/>
          <w:jc w:val="center"/>
        </w:trPr>
        <w:tc>
          <w:tcPr>
            <w:tcW w:w="1152" w:type="dxa"/>
            <w:vAlign w:val="center"/>
          </w:tcPr>
          <w:p w14:paraId="44A96B94" w14:textId="77777777" w:rsidR="00D64A18" w:rsidRDefault="00D64A1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G</w:t>
            </w:r>
          </w:p>
        </w:tc>
        <w:tc>
          <w:tcPr>
            <w:tcW w:w="2304" w:type="dxa"/>
            <w:vAlign w:val="center"/>
          </w:tcPr>
          <w:p w14:paraId="3290E2C9" w14:textId="77777777" w:rsidR="00D64A18" w:rsidRDefault="00D64A1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440" w:type="dxa"/>
            <w:tcBorders>
              <w:right w:val="nil"/>
            </w:tcBorders>
            <w:vAlign w:val="center"/>
          </w:tcPr>
          <w:p w14:paraId="7B590093" w14:textId="77777777" w:rsidR="00D64A18" w:rsidRDefault="00D64A1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7F327" w14:textId="77777777" w:rsidR="00D64A18" w:rsidRDefault="00D64A1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152" w:type="dxa"/>
            <w:tcBorders>
              <w:left w:val="nil"/>
            </w:tcBorders>
            <w:vAlign w:val="center"/>
          </w:tcPr>
          <w:p w14:paraId="34B7DA70" w14:textId="77777777" w:rsidR="00D64A18" w:rsidRDefault="00D64A1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G</w:t>
            </w:r>
          </w:p>
        </w:tc>
        <w:tc>
          <w:tcPr>
            <w:tcW w:w="2304" w:type="dxa"/>
            <w:vAlign w:val="center"/>
          </w:tcPr>
          <w:p w14:paraId="0C43C82B" w14:textId="77777777" w:rsidR="00D64A18" w:rsidRDefault="00D64A1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440" w:type="dxa"/>
            <w:vAlign w:val="center"/>
          </w:tcPr>
          <w:p w14:paraId="1F62C60E" w14:textId="77777777" w:rsidR="00D64A18" w:rsidRDefault="00D64A1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</w:tr>
    </w:tbl>
    <w:p w14:paraId="709F28C7" w14:textId="77777777" w:rsidR="00FE0338" w:rsidRDefault="00FE0338">
      <w:pPr>
        <w:pStyle w:val="Heading1"/>
        <w:numPr>
          <w:ilvl w:val="0"/>
          <w:numId w:val="0"/>
        </w:numPr>
        <w:spacing w:before="0" w:after="0"/>
        <w:rPr>
          <w:sz w:val="12"/>
        </w:rPr>
      </w:pPr>
    </w:p>
    <w:p w14:paraId="24EC5208" w14:textId="77777777" w:rsidR="00FE0338" w:rsidRDefault="00FE0338">
      <w:pPr>
        <w:pStyle w:val="Heading1"/>
        <w:numPr>
          <w:ilvl w:val="0"/>
          <w:numId w:val="0"/>
        </w:numPr>
        <w:spacing w:before="0" w:after="0"/>
        <w:ind w:left="720" w:hanging="720"/>
      </w:pPr>
      <w:r>
        <w:t xml:space="preserve">The following phases can be inhibited in </w:t>
      </w:r>
      <w:proofErr w:type="spellStart"/>
      <w:r>
        <w:t>Flexilink</w:t>
      </w:r>
      <w:proofErr w:type="spellEnd"/>
      <w:r>
        <w:t xml:space="preserve"> by omitting the call pulses in the plan data </w:t>
      </w:r>
      <w:r>
        <w:rPr>
          <w:u w:val="single"/>
        </w:rPr>
        <w:tab/>
      </w:r>
      <w:r>
        <w:rPr>
          <w:u w:val="single"/>
        </w:rPr>
        <w:tab/>
      </w:r>
    </w:p>
    <w:p w14:paraId="1913BA93" w14:textId="77777777" w:rsidR="00FE0338" w:rsidRDefault="00FE0338">
      <w:pPr>
        <w:pStyle w:val="Heading1"/>
        <w:numPr>
          <w:ilvl w:val="0"/>
          <w:numId w:val="0"/>
        </w:numPr>
        <w:spacing w:before="0" w:after="0"/>
        <w:ind w:left="720" w:hanging="720"/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7560"/>
      </w:tblGrid>
      <w:tr w:rsidR="00FE0338" w14:paraId="6EACD917" w14:textId="77777777">
        <w:trPr>
          <w:trHeight w:hRule="exact" w:val="360"/>
        </w:trPr>
        <w:tc>
          <w:tcPr>
            <w:tcW w:w="1350" w:type="dxa"/>
            <w:vAlign w:val="center"/>
          </w:tcPr>
          <w:p w14:paraId="24E95FB0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7560" w:type="dxa"/>
            <w:vAlign w:val="center"/>
          </w:tcPr>
          <w:p w14:paraId="2808A4F3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PHASE SEQUENCE</w:t>
            </w:r>
          </w:p>
        </w:tc>
      </w:tr>
      <w:tr w:rsidR="00FE0338" w14:paraId="3C01D6C5" w14:textId="77777777">
        <w:trPr>
          <w:trHeight w:hRule="exact" w:val="360"/>
        </w:trPr>
        <w:tc>
          <w:tcPr>
            <w:tcW w:w="1350" w:type="dxa"/>
            <w:vAlign w:val="center"/>
          </w:tcPr>
          <w:p w14:paraId="781126E3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  <w:r>
              <w:rPr>
                <w:sz w:val="24"/>
              </w:rPr>
              <w:t>1 (No      )</w:t>
            </w:r>
          </w:p>
        </w:tc>
        <w:tc>
          <w:tcPr>
            <w:tcW w:w="7560" w:type="dxa"/>
            <w:vAlign w:val="center"/>
          </w:tcPr>
          <w:p w14:paraId="450DC315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  <w:r>
              <w:rPr>
                <w:sz w:val="24"/>
              </w:rPr>
              <w:t>A B</w:t>
            </w:r>
            <w:r w:rsidR="008652E5">
              <w:rPr>
                <w:sz w:val="24"/>
              </w:rPr>
              <w:t xml:space="preserve"> C </w:t>
            </w:r>
          </w:p>
        </w:tc>
      </w:tr>
      <w:tr w:rsidR="00FE0338" w14:paraId="63DD6CC1" w14:textId="77777777">
        <w:trPr>
          <w:trHeight w:hRule="exact" w:val="360"/>
        </w:trPr>
        <w:tc>
          <w:tcPr>
            <w:tcW w:w="1350" w:type="dxa"/>
            <w:vAlign w:val="center"/>
          </w:tcPr>
          <w:p w14:paraId="2D990AC0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  <w:r>
              <w:rPr>
                <w:sz w:val="24"/>
              </w:rPr>
              <w:t xml:space="preserve">2 (           ) </w:t>
            </w:r>
          </w:p>
        </w:tc>
        <w:tc>
          <w:tcPr>
            <w:tcW w:w="7560" w:type="dxa"/>
            <w:vAlign w:val="center"/>
          </w:tcPr>
          <w:p w14:paraId="633E30A7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</w:tr>
    </w:tbl>
    <w:p w14:paraId="40A20C25" w14:textId="77777777" w:rsidR="00FE0338" w:rsidRDefault="002D661A">
      <w:pPr>
        <w:pStyle w:val="Heading1"/>
        <w:numPr>
          <w:ilvl w:val="0"/>
          <w:numId w:val="0"/>
        </w:numPr>
        <w:spacing w:before="0" w:after="0"/>
        <w:ind w:left="720" w:hanging="720"/>
        <w:jc w:val="center"/>
        <w:rPr>
          <w:b/>
          <w:sz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1694986" wp14:editId="6F369C21">
                <wp:simplePos x="0" y="0"/>
                <wp:positionH relativeFrom="margin">
                  <wp:posOffset>6614160</wp:posOffset>
                </wp:positionH>
                <wp:positionV relativeFrom="margin">
                  <wp:posOffset>9490710</wp:posOffset>
                </wp:positionV>
                <wp:extent cx="640080" cy="243840"/>
                <wp:effectExtent l="1905" t="3810" r="0" b="0"/>
                <wp:wrapNone/>
                <wp:docPr id="10" name="Text Box 10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40080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2713F7" w14:textId="77777777" w:rsidR="00084485" w:rsidRDefault="00084485">
                            <w:pPr>
                              <w:pStyle w:val="SubSectionTitle"/>
                              <w:tabs>
                                <w:tab w:val="left" w:pos="270"/>
                              </w:tabs>
                              <w:spacing w:before="0"/>
                            </w:pPr>
                            <w:r>
                              <w:t>Pg. 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694986" id="Text Box 104" o:spid="_x0000_s1094" type="#_x0000_t202" style="position:absolute;left:0;text-align:left;margin-left:520.8pt;margin-top:747.3pt;width:50.4pt;height:19.2pt;z-index: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" filled="f" stroked="f">
                <o:lock v:ext="edit" aspectratio="t"/>
                <v:textbox>
                  <w:txbxContent>
                    <w:p w14:paraId="192713F7" w14:textId="77777777" w:rsidR="00084485" w:rsidRDefault="00084485">
                      <w:pPr>
                        <w:pStyle w:val="SubSectionTitle"/>
                        <w:tabs>
                          <w:tab w:val="left" w:pos="270"/>
                        </w:tabs>
                        <w:spacing w:before="0"/>
                      </w:pPr>
                      <w:r>
                        <w:t>Pg. 6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FE0338">
        <w:br w:type="page"/>
      </w:r>
      <w:r w:rsidR="00FE0338">
        <w:rPr>
          <w:b/>
          <w:sz w:val="28"/>
          <w:u w:val="single"/>
        </w:rPr>
        <w:lastRenderedPageBreak/>
        <w:t>GLIDE INTERSECTION DATA</w:t>
      </w:r>
    </w:p>
    <w:p w14:paraId="23B8ADBA" w14:textId="77777777" w:rsidR="00FE0338" w:rsidRPr="00995CAB" w:rsidRDefault="00CC5254" w:rsidP="0017132D">
      <w:pPr>
        <w:pStyle w:val="Heading1"/>
        <w:numPr>
          <w:ilvl w:val="0"/>
          <w:numId w:val="0"/>
        </w:numPr>
        <w:jc w:val="center"/>
        <w:rPr>
          <w:sz w:val="24"/>
          <w:szCs w:val="24"/>
          <w:u w:val="single"/>
        </w:rPr>
      </w:pPr>
      <w:r>
        <w:rPr>
          <w:sz w:val="24"/>
        </w:rPr>
        <w:t xml:space="preserve">                                                                                                </w:t>
      </w:r>
      <w:r w:rsidR="00EC6101">
        <w:rPr>
          <w:sz w:val="24"/>
        </w:rPr>
        <w:t xml:space="preserve">       </w:t>
      </w:r>
      <w:r>
        <w:rPr>
          <w:sz w:val="24"/>
        </w:rPr>
        <w:t xml:space="preserve">  </w:t>
      </w:r>
      <w:r w:rsidR="00FE0338" w:rsidRPr="00995CAB">
        <w:rPr>
          <w:sz w:val="24"/>
          <w:szCs w:val="24"/>
        </w:rPr>
        <w:t xml:space="preserve">Intersection No: </w:t>
      </w:r>
      <w:r w:rsidR="000E39C2">
        <w:rPr>
          <w:sz w:val="24"/>
          <w:u w:val="single"/>
        </w:rPr>
        <w:t>9241</w:t>
      </w:r>
    </w:p>
    <w:p w14:paraId="7EED7A94" w14:textId="77777777" w:rsidR="00FE0338" w:rsidRDefault="00FE0338">
      <w:pPr>
        <w:pStyle w:val="Heading1"/>
        <w:numPr>
          <w:ilvl w:val="0"/>
          <w:numId w:val="0"/>
        </w:numPr>
        <w:spacing w:before="0" w:after="0"/>
        <w:jc w:val="center"/>
        <w:rPr>
          <w:sz w:val="16"/>
        </w:rPr>
      </w:pPr>
    </w:p>
    <w:p w14:paraId="778480F0" w14:textId="77777777" w:rsidR="00FE0338" w:rsidRDefault="00FE0338">
      <w:pPr>
        <w:pStyle w:val="Heading1"/>
        <w:numPr>
          <w:ilvl w:val="0"/>
          <w:numId w:val="0"/>
        </w:numPr>
        <w:spacing w:before="0" w:after="0"/>
        <w:ind w:left="720" w:hanging="720"/>
      </w:pPr>
      <w:r>
        <w:rPr>
          <w:b/>
        </w:rPr>
        <w:t>Note:</w:t>
      </w:r>
      <w:r>
        <w:t xml:space="preserve"> </w:t>
      </w:r>
      <w:r>
        <w:tab/>
        <w:t>The data shown on this page should be entered when the intersection is first placed on line. This data is not necessarily used for Master Link operation.</w:t>
      </w:r>
    </w:p>
    <w:p w14:paraId="31537D16" w14:textId="77777777" w:rsidR="00FE0338" w:rsidRDefault="00FE0338">
      <w:pPr>
        <w:pStyle w:val="Heading1"/>
        <w:numPr>
          <w:ilvl w:val="0"/>
          <w:numId w:val="0"/>
        </w:numPr>
        <w:spacing w:before="0" w:after="0"/>
        <w:ind w:left="720" w:hanging="720"/>
        <w:rPr>
          <w:b/>
          <w:sz w:val="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576"/>
        <w:gridCol w:w="144"/>
        <w:gridCol w:w="1584"/>
        <w:gridCol w:w="82"/>
        <w:gridCol w:w="494"/>
        <w:gridCol w:w="288"/>
        <w:gridCol w:w="14"/>
        <w:gridCol w:w="208"/>
        <w:gridCol w:w="281"/>
        <w:gridCol w:w="225"/>
        <w:gridCol w:w="288"/>
        <w:gridCol w:w="590"/>
        <w:gridCol w:w="274"/>
        <w:gridCol w:w="864"/>
        <w:gridCol w:w="187"/>
        <w:gridCol w:w="115"/>
        <w:gridCol w:w="720"/>
        <w:gridCol w:w="130"/>
        <w:gridCol w:w="432"/>
        <w:gridCol w:w="158"/>
        <w:gridCol w:w="173"/>
        <w:gridCol w:w="101"/>
        <w:gridCol w:w="619"/>
        <w:gridCol w:w="547"/>
        <w:gridCol w:w="173"/>
        <w:gridCol w:w="720"/>
        <w:gridCol w:w="547"/>
        <w:gridCol w:w="166"/>
        <w:gridCol w:w="10"/>
      </w:tblGrid>
      <w:tr w:rsidR="00FE0338" w14:paraId="3ED3547F" w14:textId="77777777" w:rsidTr="00B74BF4">
        <w:trPr>
          <w:gridAfter w:val="1"/>
          <w:wAfter w:w="10" w:type="dxa"/>
          <w:cantSplit/>
          <w:trHeight w:hRule="exact" w:val="360"/>
          <w:jc w:val="center"/>
        </w:trPr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AF27F3E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1666" w:type="dxa"/>
            <w:gridSpan w:val="2"/>
            <w:tcBorders>
              <w:left w:val="nil"/>
              <w:right w:val="nil"/>
            </w:tcBorders>
            <w:vAlign w:val="center"/>
          </w:tcPr>
          <w:p w14:paraId="74086DF3" w14:textId="77777777" w:rsidR="00FE0338" w:rsidRPr="00C763A0" w:rsidRDefault="00FE0338" w:rsidP="00C763A0">
            <w:pPr>
              <w:pStyle w:val="Heading1"/>
              <w:numPr>
                <w:ilvl w:val="0"/>
                <w:numId w:val="0"/>
              </w:numPr>
              <w:spacing w:before="0" w:after="0"/>
            </w:pPr>
            <w:r w:rsidRPr="00C763A0">
              <w:t>SLOT</w:t>
            </w:r>
            <w:r w:rsidR="00501668" w:rsidRPr="00C763A0">
              <w:t xml:space="preserve"> </w:t>
            </w:r>
            <w:r w:rsidR="000E39C2">
              <w:t>22</w:t>
            </w:r>
            <w:r w:rsidR="00B74BF4" w:rsidRPr="00C763A0">
              <w:t xml:space="preserve"> </w:t>
            </w:r>
          </w:p>
        </w:tc>
        <w:tc>
          <w:tcPr>
            <w:tcW w:w="1285" w:type="dxa"/>
            <w:gridSpan w:val="5"/>
            <w:tcBorders>
              <w:left w:val="nil"/>
              <w:right w:val="single" w:sz="4" w:space="0" w:color="auto"/>
            </w:tcBorders>
            <w:vAlign w:val="center"/>
          </w:tcPr>
          <w:p w14:paraId="026EEA02" w14:textId="77777777" w:rsidR="00FE0338" w:rsidRDefault="00FE0338" w:rsidP="00F0021C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=</w:t>
            </w:r>
            <w:r w:rsidR="002145CD">
              <w:t xml:space="preserve"> </w:t>
            </w:r>
            <w:r w:rsidR="000E39C2">
              <w:t>3</w:t>
            </w:r>
            <w:r w:rsidR="00B370CA">
              <w:t>, 1</w:t>
            </w:r>
            <w:r w:rsidR="00BF253D">
              <w:t xml:space="preserve">, </w:t>
            </w:r>
            <w:r w:rsidR="00F0021C">
              <w:t>2</w:t>
            </w:r>
          </w:p>
        </w:tc>
        <w:tc>
          <w:tcPr>
            <w:tcW w:w="7029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140366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E.g. x, y, z.  x = No of Phases  y = No of Split Plans  z = No of PEDs</w:t>
            </w:r>
          </w:p>
        </w:tc>
      </w:tr>
      <w:tr w:rsidR="00FE0338" w14:paraId="370CDC1A" w14:textId="77777777" w:rsidTr="00081810">
        <w:trPr>
          <w:cantSplit/>
          <w:trHeight w:hRule="exact" w:val="360"/>
          <w:jc w:val="center"/>
        </w:trPr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C5D6108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2160" w:type="dxa"/>
            <w:gridSpan w:val="3"/>
            <w:tcBorders>
              <w:left w:val="nil"/>
              <w:right w:val="single" w:sz="4" w:space="0" w:color="auto"/>
            </w:tcBorders>
            <w:vAlign w:val="center"/>
          </w:tcPr>
          <w:p w14:paraId="35604207" w14:textId="77777777" w:rsidR="00FE0338" w:rsidRPr="001E70E6" w:rsidRDefault="00FE0338" w:rsidP="00C763A0">
            <w:pPr>
              <w:pStyle w:val="Heading1"/>
              <w:numPr>
                <w:ilvl w:val="0"/>
                <w:numId w:val="0"/>
              </w:numPr>
              <w:spacing w:before="0" w:after="0"/>
            </w:pPr>
            <w:smartTag w:uri="urn:schemas-microsoft-com:office:smarttags" w:element="stockticker">
              <w:r>
                <w:t>INT</w:t>
              </w:r>
            </w:smartTag>
            <w:r>
              <w:t xml:space="preserve"> =</w:t>
            </w:r>
            <w:r w:rsidR="001E70E6">
              <w:t xml:space="preserve"> </w:t>
            </w:r>
            <w:r w:rsidR="001E70E6" w:rsidRPr="001E70E6">
              <w:t>924</w:t>
            </w:r>
            <w:r w:rsidR="000E39C2">
              <w:t>1</w:t>
            </w:r>
          </w:p>
        </w:tc>
        <w:tc>
          <w:tcPr>
            <w:tcW w:w="7830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D1E361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</w:tr>
      <w:tr w:rsidR="00FE0338" w14:paraId="5A7E4DC0" w14:textId="77777777" w:rsidTr="00081810">
        <w:trPr>
          <w:cantSplit/>
          <w:trHeight w:hRule="exact" w:val="360"/>
          <w:jc w:val="center"/>
        </w:trPr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3649F73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2160" w:type="dxa"/>
            <w:gridSpan w:val="3"/>
            <w:tcBorders>
              <w:left w:val="nil"/>
              <w:right w:val="single" w:sz="4" w:space="0" w:color="auto"/>
            </w:tcBorders>
            <w:vAlign w:val="center"/>
          </w:tcPr>
          <w:p w14:paraId="4645B5A0" w14:textId="77777777" w:rsidR="00FE0338" w:rsidRDefault="00B370CA" w:rsidP="00E76F1C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 xml:space="preserve">VC </w:t>
            </w:r>
            <w:r w:rsidR="00FE0338">
              <w:t>=</w:t>
            </w:r>
            <w:r w:rsidR="00D23325">
              <w:t xml:space="preserve"> </w:t>
            </w:r>
          </w:p>
        </w:tc>
        <w:tc>
          <w:tcPr>
            <w:tcW w:w="3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559376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375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71BFE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Date:</w:t>
            </w:r>
          </w:p>
        </w:tc>
        <w:tc>
          <w:tcPr>
            <w:tcW w:w="360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C99825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Date:</w:t>
            </w:r>
          </w:p>
        </w:tc>
        <w:tc>
          <w:tcPr>
            <w:tcW w:w="1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DE981D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</w:tr>
      <w:tr w:rsidR="00BF253D" w14:paraId="57BE7EA7" w14:textId="77777777" w:rsidTr="00081810">
        <w:trPr>
          <w:cantSplit/>
          <w:trHeight w:hRule="exact" w:val="360"/>
          <w:jc w:val="center"/>
        </w:trPr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A79A7F3" w14:textId="77777777" w:rsidR="00BF253D" w:rsidRDefault="00BF253D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2160" w:type="dxa"/>
            <w:gridSpan w:val="3"/>
            <w:tcBorders>
              <w:left w:val="nil"/>
              <w:right w:val="single" w:sz="4" w:space="0" w:color="auto"/>
            </w:tcBorders>
            <w:vAlign w:val="center"/>
          </w:tcPr>
          <w:p w14:paraId="682CF003" w14:textId="77777777" w:rsidR="00BF253D" w:rsidRDefault="00BF253D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CS =</w:t>
            </w:r>
          </w:p>
        </w:tc>
        <w:tc>
          <w:tcPr>
            <w:tcW w:w="3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00A205" w14:textId="77777777" w:rsidR="00BF253D" w:rsidRDefault="00BF253D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375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4681D" w14:textId="77777777" w:rsidR="00BF253D" w:rsidRDefault="00C77EEC" w:rsidP="00B74BF4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 xml:space="preserve">PP1 = </w:t>
            </w:r>
            <w:r w:rsidR="00416900">
              <w:t>0</w:t>
            </w:r>
            <w:r w:rsidR="000E39C2">
              <w:t xml:space="preserve">, </w:t>
            </w:r>
            <w:r w:rsidR="00416900">
              <w:t>0 ^A</w:t>
            </w:r>
          </w:p>
        </w:tc>
        <w:tc>
          <w:tcPr>
            <w:tcW w:w="360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2B199F" w14:textId="77777777" w:rsidR="00BF253D" w:rsidRDefault="00BF253D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PP1 =</w:t>
            </w:r>
          </w:p>
        </w:tc>
        <w:tc>
          <w:tcPr>
            <w:tcW w:w="1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82B09E" w14:textId="77777777" w:rsidR="00BF253D" w:rsidRDefault="00BF253D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</w:tr>
      <w:tr w:rsidR="00BF253D" w14:paraId="3DEBA7CD" w14:textId="77777777" w:rsidTr="00081810">
        <w:trPr>
          <w:cantSplit/>
          <w:trHeight w:hRule="exact" w:val="360"/>
          <w:jc w:val="center"/>
        </w:trPr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20DC407" w14:textId="77777777" w:rsidR="00BF253D" w:rsidRDefault="00BF253D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2160" w:type="dxa"/>
            <w:gridSpan w:val="3"/>
            <w:tcBorders>
              <w:left w:val="nil"/>
              <w:right w:val="single" w:sz="4" w:space="0" w:color="auto"/>
            </w:tcBorders>
            <w:vAlign w:val="center"/>
          </w:tcPr>
          <w:p w14:paraId="252627F2" w14:textId="77777777" w:rsidR="00BF253D" w:rsidRDefault="00BF253D" w:rsidP="00C763A0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COM =</w:t>
            </w:r>
            <w:r w:rsidR="00081810">
              <w:t xml:space="preserve"> </w:t>
            </w:r>
            <w:r w:rsidR="001E70E6">
              <w:t>25</w:t>
            </w:r>
          </w:p>
        </w:tc>
        <w:tc>
          <w:tcPr>
            <w:tcW w:w="3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D73BDE" w14:textId="77777777" w:rsidR="00BF253D" w:rsidRDefault="00BF253D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375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07C08" w14:textId="77777777" w:rsidR="00BF253D" w:rsidRDefault="00DF4F20" w:rsidP="00B74BF4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PP2 =</w:t>
            </w:r>
            <w:r w:rsidR="00127AD3">
              <w:t xml:space="preserve"> </w:t>
            </w:r>
            <w:r w:rsidR="00416900">
              <w:t>-24</w:t>
            </w:r>
            <w:r w:rsidR="00127AD3">
              <w:t xml:space="preserve">, </w:t>
            </w:r>
            <w:r w:rsidR="00416900">
              <w:t>-24 ^A</w:t>
            </w:r>
          </w:p>
        </w:tc>
        <w:tc>
          <w:tcPr>
            <w:tcW w:w="360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430438" w14:textId="77777777" w:rsidR="00BF253D" w:rsidRDefault="00BF253D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PP2 =</w:t>
            </w:r>
          </w:p>
        </w:tc>
        <w:tc>
          <w:tcPr>
            <w:tcW w:w="1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058C7F" w14:textId="77777777" w:rsidR="00BF253D" w:rsidRDefault="00BF253D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</w:tr>
      <w:tr w:rsidR="00BF253D" w14:paraId="3A572C56" w14:textId="77777777" w:rsidTr="00081810">
        <w:trPr>
          <w:cantSplit/>
          <w:trHeight w:hRule="exact" w:val="360"/>
          <w:jc w:val="center"/>
        </w:trPr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4912629" w14:textId="77777777" w:rsidR="00BF253D" w:rsidRDefault="00BF253D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2160" w:type="dxa"/>
            <w:gridSpan w:val="3"/>
            <w:tcBorders>
              <w:left w:val="nil"/>
              <w:right w:val="single" w:sz="4" w:space="0" w:color="auto"/>
            </w:tcBorders>
            <w:vAlign w:val="center"/>
          </w:tcPr>
          <w:p w14:paraId="1F71BFB3" w14:textId="77777777" w:rsidR="00BF253D" w:rsidRDefault="00BF253D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PK =</w:t>
            </w:r>
          </w:p>
        </w:tc>
        <w:tc>
          <w:tcPr>
            <w:tcW w:w="3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D3F078" w14:textId="77777777" w:rsidR="00BF253D" w:rsidRDefault="00BF253D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375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D1F83" w14:textId="77777777" w:rsidR="00BF253D" w:rsidRDefault="00B01A68" w:rsidP="00B74BF4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 xml:space="preserve">PP3 = </w:t>
            </w:r>
            <w:r w:rsidR="00416900">
              <w:t>0</w:t>
            </w:r>
            <w:r w:rsidR="00CF6D27">
              <w:t xml:space="preserve">, </w:t>
            </w:r>
            <w:r w:rsidR="00416900">
              <w:t>0 ^A</w:t>
            </w:r>
          </w:p>
        </w:tc>
        <w:tc>
          <w:tcPr>
            <w:tcW w:w="360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6E97FE" w14:textId="77777777" w:rsidR="00BF253D" w:rsidRDefault="00BF253D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PP3 =</w:t>
            </w:r>
          </w:p>
        </w:tc>
        <w:tc>
          <w:tcPr>
            <w:tcW w:w="1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9B5FB" w14:textId="77777777" w:rsidR="00BF253D" w:rsidRDefault="00BF253D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</w:tr>
      <w:tr w:rsidR="00BF253D" w14:paraId="48D43FE5" w14:textId="77777777" w:rsidTr="00081810">
        <w:trPr>
          <w:cantSplit/>
          <w:trHeight w:hRule="exact" w:val="360"/>
          <w:jc w:val="center"/>
        </w:trPr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D4CA407" w14:textId="77777777" w:rsidR="00BF253D" w:rsidRDefault="00BF253D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2160" w:type="dxa"/>
            <w:gridSpan w:val="3"/>
            <w:tcBorders>
              <w:left w:val="nil"/>
              <w:right w:val="nil"/>
            </w:tcBorders>
            <w:vAlign w:val="center"/>
          </w:tcPr>
          <w:p w14:paraId="403D70A4" w14:textId="77777777" w:rsidR="00BF253D" w:rsidRDefault="00BF253D" w:rsidP="00B74BF4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S# =</w:t>
            </w:r>
            <w:r w:rsidR="00616D0E">
              <w:t xml:space="preserve"> </w:t>
            </w:r>
          </w:p>
        </w:tc>
        <w:tc>
          <w:tcPr>
            <w:tcW w:w="30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0172417" w14:textId="77777777" w:rsidR="00BF253D" w:rsidRDefault="00BF253D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375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2D03808" w14:textId="77777777" w:rsidR="00BF253D" w:rsidRDefault="00C77EEC" w:rsidP="00B74BF4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 xml:space="preserve">PP4 = </w:t>
            </w:r>
            <w:r w:rsidR="00416900">
              <w:t>18</w:t>
            </w:r>
            <w:r w:rsidR="00CF6D27">
              <w:t xml:space="preserve">, </w:t>
            </w:r>
            <w:r w:rsidR="00416900">
              <w:t>18 ^A</w:t>
            </w:r>
            <w:r w:rsidR="00E76F1C">
              <w:t xml:space="preserve"> </w:t>
            </w:r>
          </w:p>
        </w:tc>
        <w:tc>
          <w:tcPr>
            <w:tcW w:w="36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9027527" w14:textId="77777777" w:rsidR="00BF253D" w:rsidRDefault="00BF253D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PP4 =</w:t>
            </w:r>
          </w:p>
        </w:tc>
        <w:tc>
          <w:tcPr>
            <w:tcW w:w="17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E5548BD" w14:textId="77777777" w:rsidR="00BF253D" w:rsidRDefault="00BF253D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</w:tr>
      <w:tr w:rsidR="00BF253D" w14:paraId="34E570BA" w14:textId="77777777" w:rsidTr="00081810">
        <w:trPr>
          <w:cantSplit/>
          <w:trHeight w:hRule="exact" w:val="360"/>
          <w:jc w:val="center"/>
        </w:trPr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1A407BD" w14:textId="77777777" w:rsidR="00BF253D" w:rsidRDefault="00BF253D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2160" w:type="dxa"/>
            <w:gridSpan w:val="3"/>
            <w:tcBorders>
              <w:left w:val="nil"/>
              <w:right w:val="single" w:sz="4" w:space="0" w:color="auto"/>
            </w:tcBorders>
            <w:vAlign w:val="center"/>
          </w:tcPr>
          <w:p w14:paraId="5CC9A571" w14:textId="77777777" w:rsidR="00BF253D" w:rsidRDefault="00BF253D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LM =</w:t>
            </w:r>
            <w:r w:rsidR="00EB1A16">
              <w:t xml:space="preserve"> </w:t>
            </w:r>
            <w:r w:rsidR="00C763A0">
              <w:t>MF</w:t>
            </w:r>
          </w:p>
        </w:tc>
        <w:tc>
          <w:tcPr>
            <w:tcW w:w="7830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DCBA57" w14:textId="77777777" w:rsidR="00BF253D" w:rsidRDefault="00BF253D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rPr>
                <w:b/>
              </w:rPr>
              <w:t xml:space="preserve">Note: </w:t>
            </w:r>
            <w:r>
              <w:t>Always LM = F initially</w:t>
            </w:r>
          </w:p>
        </w:tc>
      </w:tr>
      <w:tr w:rsidR="00BF253D" w14:paraId="17950E99" w14:textId="77777777" w:rsidTr="00081810">
        <w:trPr>
          <w:cantSplit/>
          <w:trHeight w:hRule="exact" w:val="360"/>
          <w:jc w:val="center"/>
        </w:trPr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122503B" w14:textId="77777777" w:rsidR="00BF253D" w:rsidRDefault="00BF253D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2160" w:type="dxa"/>
            <w:gridSpan w:val="3"/>
            <w:tcBorders>
              <w:left w:val="nil"/>
              <w:right w:val="nil"/>
            </w:tcBorders>
            <w:vAlign w:val="center"/>
          </w:tcPr>
          <w:p w14:paraId="7C6CDE44" w14:textId="77777777" w:rsidR="00BF253D" w:rsidRDefault="00BF253D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RMN =</w:t>
            </w:r>
          </w:p>
        </w:tc>
        <w:tc>
          <w:tcPr>
            <w:tcW w:w="7830" w:type="dxa"/>
            <w:gridSpan w:val="24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797DA0D" w14:textId="77777777" w:rsidR="00BF253D" w:rsidRDefault="00BF253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</w:tr>
      <w:tr w:rsidR="00BF253D" w14:paraId="3F3A25D1" w14:textId="77777777" w:rsidTr="00081810">
        <w:trPr>
          <w:cantSplit/>
          <w:trHeight w:hRule="exact" w:val="360"/>
          <w:jc w:val="center"/>
        </w:trPr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C5DD062" w14:textId="77777777" w:rsidR="00BF253D" w:rsidRDefault="00BF253D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2160" w:type="dxa"/>
            <w:gridSpan w:val="3"/>
            <w:tcBorders>
              <w:left w:val="nil"/>
              <w:right w:val="single" w:sz="4" w:space="0" w:color="auto"/>
            </w:tcBorders>
            <w:vAlign w:val="center"/>
          </w:tcPr>
          <w:p w14:paraId="46102069" w14:textId="77777777" w:rsidR="00BF253D" w:rsidRDefault="00BF253D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DCL =</w:t>
            </w:r>
          </w:p>
        </w:tc>
        <w:tc>
          <w:tcPr>
            <w:tcW w:w="3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B829B1" w14:textId="77777777" w:rsidR="00BF253D" w:rsidRDefault="00BF253D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7528" w:type="dxa"/>
            <w:gridSpan w:val="2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246B6D" w14:textId="77777777" w:rsidR="00BF253D" w:rsidRDefault="00BF253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u w:val="single"/>
              </w:rPr>
            </w:pPr>
            <w:r>
              <w:rPr>
                <w:b/>
                <w:sz w:val="24"/>
                <w:u w:val="single"/>
              </w:rPr>
              <w:t>Variation Parameter (VP)</w:t>
            </w:r>
          </w:p>
        </w:tc>
      </w:tr>
      <w:tr w:rsidR="003B7FDD" w14:paraId="7417CD2A" w14:textId="77777777" w:rsidTr="00081810">
        <w:trPr>
          <w:cantSplit/>
          <w:trHeight w:hRule="exact" w:val="360"/>
          <w:jc w:val="center"/>
        </w:trPr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4C98816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2160" w:type="dxa"/>
            <w:gridSpan w:val="3"/>
            <w:tcBorders>
              <w:left w:val="nil"/>
              <w:right w:val="nil"/>
            </w:tcBorders>
            <w:vAlign w:val="center"/>
          </w:tcPr>
          <w:p w14:paraId="32768092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VOLS =</w:t>
            </w:r>
            <w:r w:rsidR="000B4AB7">
              <w:t xml:space="preserve"> 1-14</w:t>
            </w:r>
          </w:p>
        </w:tc>
        <w:tc>
          <w:tcPr>
            <w:tcW w:w="30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72F2CF2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159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BF377" w14:textId="77777777" w:rsidR="003B7FDD" w:rsidRDefault="00523E95" w:rsidP="009C3920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 xml:space="preserve">VP1 = </w:t>
            </w:r>
          </w:p>
        </w:tc>
        <w:tc>
          <w:tcPr>
            <w:tcW w:w="14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7F4E0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VP8 =</w:t>
            </w:r>
            <w:r w:rsidR="00B370CA">
              <w:t xml:space="preserve"> </w:t>
            </w:r>
          </w:p>
        </w:tc>
        <w:tc>
          <w:tcPr>
            <w:tcW w:w="14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9E449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VP15 =</w:t>
            </w:r>
            <w:r w:rsidR="00B370CA">
              <w:t xml:space="preserve"> </w:t>
            </w:r>
          </w:p>
        </w:tc>
        <w:tc>
          <w:tcPr>
            <w:tcW w:w="14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76CC2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VP22 =</w:t>
            </w:r>
            <w:r w:rsidR="00B370CA">
              <w:t xml:space="preserve"> 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416B5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VP29 =</w:t>
            </w:r>
            <w:r w:rsidR="00B370CA">
              <w:t xml:space="preserve"> </w:t>
            </w:r>
          </w:p>
        </w:tc>
        <w:tc>
          <w:tcPr>
            <w:tcW w:w="1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17FB7D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</w:tr>
      <w:tr w:rsidR="003B7FDD" w14:paraId="694D1185" w14:textId="77777777" w:rsidTr="00081810">
        <w:trPr>
          <w:cantSplit/>
          <w:trHeight w:hRule="exact" w:val="360"/>
          <w:jc w:val="center"/>
        </w:trPr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026AD88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2160" w:type="dxa"/>
            <w:gridSpan w:val="3"/>
            <w:tcBorders>
              <w:left w:val="nil"/>
              <w:right w:val="single" w:sz="4" w:space="0" w:color="auto"/>
            </w:tcBorders>
            <w:vAlign w:val="center"/>
          </w:tcPr>
          <w:p w14:paraId="76DC1C2F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VP# =</w:t>
            </w:r>
          </w:p>
        </w:tc>
        <w:tc>
          <w:tcPr>
            <w:tcW w:w="3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3238D9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159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BCDC0" w14:textId="77777777" w:rsidR="003B7FDD" w:rsidRDefault="00523E95" w:rsidP="009C3920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 xml:space="preserve">VP2 = </w:t>
            </w:r>
          </w:p>
        </w:tc>
        <w:tc>
          <w:tcPr>
            <w:tcW w:w="14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10E67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VP9 =</w:t>
            </w:r>
            <w:r w:rsidR="00B370CA">
              <w:t xml:space="preserve"> </w:t>
            </w:r>
          </w:p>
        </w:tc>
        <w:tc>
          <w:tcPr>
            <w:tcW w:w="14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23C1F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VP16 =</w:t>
            </w:r>
            <w:r w:rsidR="00B370CA">
              <w:t xml:space="preserve"> </w:t>
            </w:r>
          </w:p>
        </w:tc>
        <w:tc>
          <w:tcPr>
            <w:tcW w:w="14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9154E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VP23 =</w:t>
            </w:r>
            <w:r w:rsidR="00B370CA">
              <w:t xml:space="preserve"> 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312F9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VP30 =</w:t>
            </w:r>
            <w:r w:rsidR="00B370CA">
              <w:t xml:space="preserve"> </w:t>
            </w:r>
          </w:p>
        </w:tc>
        <w:tc>
          <w:tcPr>
            <w:tcW w:w="1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DBB8CA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</w:tr>
      <w:tr w:rsidR="003B7FDD" w14:paraId="696F896E" w14:textId="77777777" w:rsidTr="00081810">
        <w:trPr>
          <w:cantSplit/>
          <w:trHeight w:hRule="exact" w:val="360"/>
          <w:jc w:val="center"/>
        </w:trPr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CA609FC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2160" w:type="dxa"/>
            <w:gridSpan w:val="3"/>
            <w:tcBorders>
              <w:left w:val="nil"/>
              <w:right w:val="nil"/>
            </w:tcBorders>
            <w:vAlign w:val="center"/>
          </w:tcPr>
          <w:p w14:paraId="18D9ED41" w14:textId="77777777" w:rsidR="003B7FDD" w:rsidRDefault="003B7FDD" w:rsidP="00AC7F52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AT =</w:t>
            </w:r>
            <w:r w:rsidR="008F4F78">
              <w:t xml:space="preserve"> </w:t>
            </w:r>
            <w:r w:rsidR="00D67CB6">
              <w:t>9</w:t>
            </w:r>
          </w:p>
        </w:tc>
        <w:tc>
          <w:tcPr>
            <w:tcW w:w="30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B6F8EE2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159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95DC1" w14:textId="77777777" w:rsidR="003B7FDD" w:rsidRDefault="00523E95" w:rsidP="009C3920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VP3 =</w:t>
            </w:r>
            <w:r w:rsidR="00B370CA">
              <w:t xml:space="preserve"> </w:t>
            </w:r>
          </w:p>
        </w:tc>
        <w:tc>
          <w:tcPr>
            <w:tcW w:w="14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E6D16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VP10 =</w:t>
            </w:r>
            <w:r w:rsidR="00B370CA">
              <w:t xml:space="preserve"> </w:t>
            </w:r>
          </w:p>
        </w:tc>
        <w:tc>
          <w:tcPr>
            <w:tcW w:w="14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BB2C6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VP17 =</w:t>
            </w:r>
            <w:r w:rsidR="00B370CA">
              <w:t xml:space="preserve"> </w:t>
            </w:r>
          </w:p>
        </w:tc>
        <w:tc>
          <w:tcPr>
            <w:tcW w:w="14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160EE0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VP24 =</w:t>
            </w:r>
            <w:r w:rsidR="00B370CA">
              <w:t xml:space="preserve"> 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58303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VP31 =</w:t>
            </w:r>
          </w:p>
        </w:tc>
        <w:tc>
          <w:tcPr>
            <w:tcW w:w="1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BFE98C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</w:tr>
      <w:tr w:rsidR="003B7FDD" w14:paraId="6F29ADC2" w14:textId="77777777" w:rsidTr="00081810">
        <w:trPr>
          <w:cantSplit/>
          <w:trHeight w:hRule="exact" w:val="360"/>
          <w:jc w:val="center"/>
        </w:trPr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6F83E9D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2160" w:type="dxa"/>
            <w:gridSpan w:val="3"/>
            <w:tcBorders>
              <w:left w:val="nil"/>
              <w:right w:val="single" w:sz="4" w:space="0" w:color="auto"/>
            </w:tcBorders>
            <w:vAlign w:val="center"/>
          </w:tcPr>
          <w:p w14:paraId="2C86FE54" w14:textId="77777777" w:rsidR="003B7FDD" w:rsidRDefault="003B7FDD" w:rsidP="00616D0E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BT =</w:t>
            </w:r>
            <w:r w:rsidR="008F4F78">
              <w:t xml:space="preserve"> </w:t>
            </w:r>
            <w:r w:rsidR="00616D0E">
              <w:t>3</w:t>
            </w:r>
          </w:p>
        </w:tc>
        <w:tc>
          <w:tcPr>
            <w:tcW w:w="3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D7A891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159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AAA86" w14:textId="77777777" w:rsidR="003B7FDD" w:rsidRDefault="00523E95" w:rsidP="009C3920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 xml:space="preserve">VP4 = </w:t>
            </w:r>
          </w:p>
        </w:tc>
        <w:tc>
          <w:tcPr>
            <w:tcW w:w="14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CCD70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VP11 =</w:t>
            </w:r>
            <w:r w:rsidR="00B370CA">
              <w:t xml:space="preserve"> </w:t>
            </w:r>
          </w:p>
        </w:tc>
        <w:tc>
          <w:tcPr>
            <w:tcW w:w="14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23E12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VP18 =</w:t>
            </w:r>
            <w:r w:rsidR="00B370CA">
              <w:t xml:space="preserve"> </w:t>
            </w:r>
          </w:p>
        </w:tc>
        <w:tc>
          <w:tcPr>
            <w:tcW w:w="14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40018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VP25 =</w:t>
            </w:r>
            <w:r w:rsidR="00B370CA">
              <w:t xml:space="preserve"> 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548478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VP32 =</w:t>
            </w:r>
          </w:p>
        </w:tc>
        <w:tc>
          <w:tcPr>
            <w:tcW w:w="1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6AAADD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</w:tr>
      <w:tr w:rsidR="003B7FDD" w14:paraId="47B4699E" w14:textId="77777777" w:rsidTr="00081810">
        <w:trPr>
          <w:cantSplit/>
          <w:trHeight w:hRule="exact" w:val="360"/>
          <w:jc w:val="center"/>
        </w:trPr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CFBE4A3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2160" w:type="dxa"/>
            <w:gridSpan w:val="3"/>
            <w:tcBorders>
              <w:left w:val="nil"/>
              <w:right w:val="single" w:sz="4" w:space="0" w:color="auto"/>
            </w:tcBorders>
            <w:vAlign w:val="center"/>
          </w:tcPr>
          <w:p w14:paraId="567F101D" w14:textId="77777777" w:rsidR="003B7FDD" w:rsidRDefault="003B7FDD" w:rsidP="007A7E99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CT =</w:t>
            </w:r>
            <w:r w:rsidR="008F4F78">
              <w:t xml:space="preserve"> </w:t>
            </w:r>
            <w:r w:rsidR="00127AD3">
              <w:t>3</w:t>
            </w:r>
          </w:p>
        </w:tc>
        <w:tc>
          <w:tcPr>
            <w:tcW w:w="3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9A0CA3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159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3BCD5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VP5 =</w:t>
            </w:r>
            <w:r w:rsidR="00B370CA">
              <w:t xml:space="preserve"> </w:t>
            </w:r>
          </w:p>
        </w:tc>
        <w:tc>
          <w:tcPr>
            <w:tcW w:w="14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FF545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VP12 =</w:t>
            </w:r>
            <w:r w:rsidR="00B370CA">
              <w:t xml:space="preserve"> </w:t>
            </w:r>
          </w:p>
        </w:tc>
        <w:tc>
          <w:tcPr>
            <w:tcW w:w="14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13341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VP19 =</w:t>
            </w:r>
            <w:r w:rsidR="00B370CA">
              <w:t xml:space="preserve"> </w:t>
            </w:r>
          </w:p>
        </w:tc>
        <w:tc>
          <w:tcPr>
            <w:tcW w:w="14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8209F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VP26 =</w:t>
            </w:r>
            <w:r w:rsidR="00B370CA">
              <w:t xml:space="preserve"> 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8760F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  <w:r>
              <w:t>VP33 =</w:t>
            </w:r>
          </w:p>
        </w:tc>
        <w:tc>
          <w:tcPr>
            <w:tcW w:w="1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C618DC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</w:tr>
      <w:tr w:rsidR="003B7FDD" w14:paraId="34FC42FF" w14:textId="77777777" w:rsidTr="00081810">
        <w:trPr>
          <w:cantSplit/>
          <w:trHeight w:hRule="exact" w:val="360"/>
          <w:jc w:val="center"/>
        </w:trPr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F44A6FD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2160" w:type="dxa"/>
            <w:gridSpan w:val="3"/>
            <w:tcBorders>
              <w:left w:val="nil"/>
              <w:right w:val="single" w:sz="4" w:space="0" w:color="auto"/>
            </w:tcBorders>
            <w:vAlign w:val="center"/>
          </w:tcPr>
          <w:p w14:paraId="37C73AE3" w14:textId="77777777" w:rsidR="003B7FDD" w:rsidRDefault="003B7FDD" w:rsidP="00E76F1C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DT =</w:t>
            </w:r>
            <w:r w:rsidR="00B74BF4">
              <w:t xml:space="preserve"> </w:t>
            </w:r>
          </w:p>
        </w:tc>
        <w:tc>
          <w:tcPr>
            <w:tcW w:w="3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2ADD6B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159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D529A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VP6 =</w:t>
            </w:r>
            <w:r w:rsidR="00B370CA">
              <w:t xml:space="preserve"> </w:t>
            </w:r>
          </w:p>
        </w:tc>
        <w:tc>
          <w:tcPr>
            <w:tcW w:w="14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693D2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VP13 =</w:t>
            </w:r>
            <w:r w:rsidR="00B370CA">
              <w:t xml:space="preserve"> </w:t>
            </w:r>
          </w:p>
        </w:tc>
        <w:tc>
          <w:tcPr>
            <w:tcW w:w="14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1A9C5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VP20 =</w:t>
            </w:r>
            <w:r w:rsidR="00B370CA">
              <w:t xml:space="preserve"> </w:t>
            </w:r>
          </w:p>
        </w:tc>
        <w:tc>
          <w:tcPr>
            <w:tcW w:w="14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AB32D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VP27 =</w:t>
            </w:r>
            <w:r w:rsidR="00B370CA">
              <w:t xml:space="preserve"> 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87934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VP34 =</w:t>
            </w:r>
          </w:p>
        </w:tc>
        <w:tc>
          <w:tcPr>
            <w:tcW w:w="1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9E67AF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</w:tr>
      <w:tr w:rsidR="003B7FDD" w14:paraId="55C32E32" w14:textId="77777777" w:rsidTr="00081810">
        <w:trPr>
          <w:cantSplit/>
          <w:trHeight w:hRule="exact" w:val="360"/>
          <w:jc w:val="center"/>
        </w:trPr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CA300BC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2160" w:type="dxa"/>
            <w:gridSpan w:val="3"/>
            <w:tcBorders>
              <w:left w:val="nil"/>
              <w:right w:val="single" w:sz="4" w:space="0" w:color="auto"/>
            </w:tcBorders>
            <w:vAlign w:val="center"/>
          </w:tcPr>
          <w:p w14:paraId="2460184F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ET =</w:t>
            </w:r>
          </w:p>
        </w:tc>
        <w:tc>
          <w:tcPr>
            <w:tcW w:w="3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914EFE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159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013E9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VP7 =</w:t>
            </w:r>
            <w:r w:rsidR="00B370CA">
              <w:t xml:space="preserve"> </w:t>
            </w:r>
          </w:p>
        </w:tc>
        <w:tc>
          <w:tcPr>
            <w:tcW w:w="14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87682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VP14 =</w:t>
            </w:r>
            <w:r w:rsidR="00B370CA">
              <w:t xml:space="preserve"> </w:t>
            </w:r>
          </w:p>
        </w:tc>
        <w:tc>
          <w:tcPr>
            <w:tcW w:w="14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74128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VP21 =</w:t>
            </w:r>
            <w:r w:rsidR="00B370CA">
              <w:t xml:space="preserve"> </w:t>
            </w:r>
          </w:p>
        </w:tc>
        <w:tc>
          <w:tcPr>
            <w:tcW w:w="14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B638A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VP28 =</w:t>
            </w:r>
            <w:r w:rsidR="00B370CA">
              <w:t xml:space="preserve"> 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66DF7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  <w:r>
              <w:t>VP35 =</w:t>
            </w:r>
          </w:p>
        </w:tc>
        <w:tc>
          <w:tcPr>
            <w:tcW w:w="1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75657B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</w:tr>
      <w:tr w:rsidR="003B7FDD" w14:paraId="54EEFBE8" w14:textId="77777777" w:rsidTr="00081810">
        <w:trPr>
          <w:cantSplit/>
          <w:trHeight w:hRule="exact" w:val="360"/>
          <w:jc w:val="center"/>
        </w:trPr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BD02096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2160" w:type="dxa"/>
            <w:gridSpan w:val="3"/>
            <w:tcBorders>
              <w:left w:val="nil"/>
              <w:right w:val="single" w:sz="4" w:space="0" w:color="auto"/>
            </w:tcBorders>
            <w:vAlign w:val="center"/>
          </w:tcPr>
          <w:p w14:paraId="3A7EEDF7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FT =</w:t>
            </w:r>
          </w:p>
        </w:tc>
        <w:tc>
          <w:tcPr>
            <w:tcW w:w="7830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7BDD8B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u w:val="single"/>
              </w:rPr>
            </w:pPr>
          </w:p>
        </w:tc>
      </w:tr>
      <w:tr w:rsidR="003B7FDD" w14:paraId="44F08E5B" w14:textId="77777777" w:rsidTr="00081810">
        <w:trPr>
          <w:cantSplit/>
          <w:trHeight w:hRule="exact" w:val="360"/>
          <w:jc w:val="center"/>
        </w:trPr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F42C806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2160" w:type="dxa"/>
            <w:gridSpan w:val="3"/>
            <w:tcBorders>
              <w:left w:val="nil"/>
              <w:right w:val="nil"/>
            </w:tcBorders>
            <w:vAlign w:val="center"/>
          </w:tcPr>
          <w:p w14:paraId="700078BA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GT =</w:t>
            </w:r>
          </w:p>
        </w:tc>
        <w:tc>
          <w:tcPr>
            <w:tcW w:w="51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D245CCC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50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08E73C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  <w:jc w:val="right"/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9BBC92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288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9DE35C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2834B5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4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7B005C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  <w:jc w:val="right"/>
            </w:pPr>
          </w:p>
        </w:tc>
        <w:tc>
          <w:tcPr>
            <w:tcW w:w="2782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C9A5F6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</w:tr>
      <w:tr w:rsidR="003B7FDD" w14:paraId="0147A476" w14:textId="77777777" w:rsidTr="00081810">
        <w:trPr>
          <w:cantSplit/>
          <w:trHeight w:hRule="exact" w:val="360"/>
          <w:jc w:val="center"/>
        </w:trPr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B92178B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2160" w:type="dxa"/>
            <w:gridSpan w:val="3"/>
            <w:tcBorders>
              <w:left w:val="nil"/>
              <w:right w:val="nil"/>
            </w:tcBorders>
            <w:vAlign w:val="center"/>
          </w:tcPr>
          <w:p w14:paraId="0E9E0B36" w14:textId="77777777" w:rsidR="003B7FDD" w:rsidRDefault="002D661A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D1080F9" wp14:editId="1D3081FD">
                      <wp:simplePos x="0" y="0"/>
                      <wp:positionH relativeFrom="column">
                        <wp:posOffset>1227455</wp:posOffset>
                      </wp:positionH>
                      <wp:positionV relativeFrom="paragraph">
                        <wp:posOffset>156845</wp:posOffset>
                      </wp:positionV>
                      <wp:extent cx="457200" cy="457200"/>
                      <wp:effectExtent l="14605" t="10160" r="13970" b="18415"/>
                      <wp:wrapNone/>
                      <wp:docPr id="9" name="Oval 7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5C23E50" id="Oval 721" o:spid="_x0000_s1026" style="position:absolute;margin-left:96.65pt;margin-top:12.35pt;width:36pt;height:3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" filled="f" strokecolor="red" strokeweight="1.5pt"/>
                  </w:pict>
                </mc:Fallback>
              </mc:AlternateContent>
            </w:r>
            <w:r w:rsidR="000B4AB7">
              <w:t>W1 = 0</w:t>
            </w:r>
          </w:p>
        </w:tc>
        <w:tc>
          <w:tcPr>
            <w:tcW w:w="51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020D6AE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50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D8B6A9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  <w:jc w:val="right"/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E46F5A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28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0909023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W4 =</w:t>
            </w:r>
          </w:p>
        </w:tc>
        <w:tc>
          <w:tcPr>
            <w:tcW w:w="43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4F64A49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4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8C9581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  <w:jc w:val="right"/>
            </w:pPr>
          </w:p>
        </w:tc>
        <w:tc>
          <w:tcPr>
            <w:tcW w:w="2782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505E8A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</w:tr>
      <w:tr w:rsidR="003B7FDD" w14:paraId="44FC68F6" w14:textId="77777777" w:rsidTr="006A2735">
        <w:trPr>
          <w:cantSplit/>
          <w:trHeight w:hRule="exact" w:val="352"/>
          <w:jc w:val="center"/>
        </w:trPr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47CEB8E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2160" w:type="dxa"/>
            <w:gridSpan w:val="3"/>
            <w:tcBorders>
              <w:left w:val="nil"/>
              <w:right w:val="nil"/>
            </w:tcBorders>
            <w:vAlign w:val="center"/>
          </w:tcPr>
          <w:p w14:paraId="37657244" w14:textId="77777777" w:rsidR="003B7FDD" w:rsidRDefault="003B7FDD" w:rsidP="00C763A0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 xml:space="preserve">W1T = </w:t>
            </w:r>
            <w:r w:rsidR="00CF6D27">
              <w:t>2</w:t>
            </w:r>
            <w:r w:rsidR="00416900">
              <w:t>4</w:t>
            </w:r>
          </w:p>
        </w:tc>
        <w:tc>
          <w:tcPr>
            <w:tcW w:w="5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D6B37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P</w:t>
            </w:r>
            <w:r>
              <w:rPr>
                <w:rFonts w:ascii="Lucida Console" w:hAnsi="Lucida Console"/>
              </w:rPr>
              <w:t>-</w:t>
            </w:r>
          </w:p>
        </w:tc>
        <w:tc>
          <w:tcPr>
            <w:tcW w:w="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6EA4E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  <w:jc w:val="right"/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379D8F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28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9A44E04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W4T =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1CBD6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P</w:t>
            </w:r>
            <w:r>
              <w:rPr>
                <w:rFonts w:ascii="Lucida Console" w:hAnsi="Lucida Console"/>
              </w:rPr>
              <w:t>-</w:t>
            </w: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5CF86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  <w:jc w:val="right"/>
            </w:pPr>
            <w:r>
              <w:t>P+</w:t>
            </w:r>
          </w:p>
        </w:tc>
        <w:tc>
          <w:tcPr>
            <w:tcW w:w="2782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F7080A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</w:tr>
      <w:tr w:rsidR="003B7FDD" w14:paraId="26E10653" w14:textId="77777777" w:rsidTr="00081810">
        <w:trPr>
          <w:cantSplit/>
          <w:trHeight w:hRule="exact" w:val="360"/>
          <w:jc w:val="center"/>
        </w:trPr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2536C7A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2160" w:type="dxa"/>
            <w:gridSpan w:val="3"/>
            <w:tcBorders>
              <w:left w:val="nil"/>
              <w:right w:val="nil"/>
            </w:tcBorders>
            <w:vAlign w:val="center"/>
          </w:tcPr>
          <w:p w14:paraId="75754641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W2 =</w:t>
            </w:r>
            <w:r w:rsidR="004814E7">
              <w:t>0</w:t>
            </w:r>
          </w:p>
        </w:tc>
        <w:tc>
          <w:tcPr>
            <w:tcW w:w="51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F1525D3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50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58CD04" w14:textId="77777777" w:rsidR="003B7FDD" w:rsidRDefault="002D661A">
            <w:pPr>
              <w:pStyle w:val="Heading1"/>
              <w:numPr>
                <w:ilvl w:val="0"/>
                <w:numId w:val="0"/>
              </w:numPr>
              <w:spacing w:before="0" w:after="0"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8F77CDB" wp14:editId="797DD55E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74930</wp:posOffset>
                      </wp:positionV>
                      <wp:extent cx="457200" cy="457200"/>
                      <wp:effectExtent l="15875" t="18415" r="12700" b="10160"/>
                      <wp:wrapNone/>
                      <wp:docPr id="8" name="Oval 7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A658AB2" id="Oval 719" o:spid="_x0000_s1026" style="position:absolute;margin-left:-.75pt;margin-top:5.9pt;width:36pt;height:3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" filled="f" strokecolor="red" strokeweight="1.5pt"/>
                  </w:pict>
                </mc:Fallback>
              </mc:AlternateConten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BE0997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28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B82B85B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W5 =</w:t>
            </w:r>
          </w:p>
        </w:tc>
        <w:tc>
          <w:tcPr>
            <w:tcW w:w="43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0E72E04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4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DCF059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  <w:jc w:val="right"/>
            </w:pPr>
          </w:p>
        </w:tc>
        <w:tc>
          <w:tcPr>
            <w:tcW w:w="2782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FD5636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</w:tr>
      <w:tr w:rsidR="003B7FDD" w14:paraId="4E65F074" w14:textId="77777777" w:rsidTr="00081810">
        <w:trPr>
          <w:cantSplit/>
          <w:trHeight w:hRule="exact" w:val="360"/>
          <w:jc w:val="center"/>
        </w:trPr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1BC542E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2160" w:type="dxa"/>
            <w:gridSpan w:val="3"/>
            <w:tcBorders>
              <w:left w:val="nil"/>
              <w:right w:val="nil"/>
            </w:tcBorders>
            <w:vAlign w:val="center"/>
          </w:tcPr>
          <w:p w14:paraId="50F61AC3" w14:textId="77777777" w:rsidR="003B7FDD" w:rsidRDefault="003B7FDD" w:rsidP="007A7E99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W2T =</w:t>
            </w:r>
            <w:r w:rsidR="00F0021C">
              <w:t xml:space="preserve"> </w:t>
            </w:r>
            <w:r w:rsidR="00416900">
              <w:t>29</w:t>
            </w:r>
          </w:p>
        </w:tc>
        <w:tc>
          <w:tcPr>
            <w:tcW w:w="5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D9192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P</w:t>
            </w:r>
            <w:r>
              <w:rPr>
                <w:rFonts w:ascii="Lucida Console" w:hAnsi="Lucida Console"/>
              </w:rPr>
              <w:t>-</w:t>
            </w:r>
          </w:p>
        </w:tc>
        <w:tc>
          <w:tcPr>
            <w:tcW w:w="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642A3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  <w:jc w:val="right"/>
            </w:pPr>
            <w:r>
              <w:t>P+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E754AF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28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EA8A5DF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W5T =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05639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P</w:t>
            </w:r>
            <w:r>
              <w:rPr>
                <w:rFonts w:ascii="Lucida Console" w:hAnsi="Lucida Console"/>
              </w:rPr>
              <w:t>-</w:t>
            </w: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885FF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  <w:jc w:val="right"/>
            </w:pPr>
            <w:r>
              <w:t>P+</w:t>
            </w:r>
          </w:p>
        </w:tc>
        <w:tc>
          <w:tcPr>
            <w:tcW w:w="2782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A977CE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</w:tr>
      <w:tr w:rsidR="003B7FDD" w14:paraId="7D1FEA6B" w14:textId="77777777" w:rsidTr="00081810">
        <w:trPr>
          <w:cantSplit/>
          <w:trHeight w:hRule="exact" w:val="360"/>
          <w:jc w:val="center"/>
        </w:trPr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7C66B15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2160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14:paraId="5206CF68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W3 =</w:t>
            </w:r>
          </w:p>
        </w:tc>
        <w:tc>
          <w:tcPr>
            <w:tcW w:w="51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A4FAD42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50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B6AD13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  <w:jc w:val="right"/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1A5B30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2880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72291D7F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W6 =</w:t>
            </w:r>
          </w:p>
        </w:tc>
        <w:tc>
          <w:tcPr>
            <w:tcW w:w="43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E5D81E8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4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D62FE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  <w:jc w:val="right"/>
            </w:pPr>
          </w:p>
        </w:tc>
        <w:tc>
          <w:tcPr>
            <w:tcW w:w="2782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DB8F94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</w:tr>
      <w:tr w:rsidR="003B7FDD" w14:paraId="4010E7AE" w14:textId="77777777" w:rsidTr="00081810">
        <w:trPr>
          <w:cantSplit/>
          <w:trHeight w:hRule="exact" w:val="360"/>
          <w:jc w:val="center"/>
        </w:trPr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C70F9EA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2160" w:type="dxa"/>
            <w:gridSpan w:val="3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5306757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W3T =</w:t>
            </w:r>
          </w:p>
        </w:tc>
        <w:tc>
          <w:tcPr>
            <w:tcW w:w="5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94C92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P</w:t>
            </w:r>
            <w:r>
              <w:rPr>
                <w:rFonts w:ascii="Lucida Console" w:hAnsi="Lucida Console"/>
              </w:rPr>
              <w:t>-</w:t>
            </w:r>
          </w:p>
        </w:tc>
        <w:tc>
          <w:tcPr>
            <w:tcW w:w="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B6052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  <w:jc w:val="right"/>
            </w:pPr>
            <w:r>
              <w:t>P+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AAF71D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28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9D6FEC2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W6T =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82F8B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P</w:t>
            </w:r>
            <w:r>
              <w:rPr>
                <w:rFonts w:ascii="Lucida Console" w:hAnsi="Lucida Console"/>
              </w:rPr>
              <w:t>-</w:t>
            </w: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4C3E1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  <w:jc w:val="right"/>
            </w:pPr>
            <w:r>
              <w:t>P+</w:t>
            </w:r>
          </w:p>
        </w:tc>
        <w:tc>
          <w:tcPr>
            <w:tcW w:w="2782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1B8D84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</w:tr>
      <w:tr w:rsidR="003B7FDD" w14:paraId="605C5A74" w14:textId="77777777" w:rsidTr="00081810">
        <w:trPr>
          <w:cantSplit/>
          <w:trHeight w:hRule="exact" w:val="360"/>
          <w:jc w:val="center"/>
        </w:trPr>
        <w:tc>
          <w:tcPr>
            <w:tcW w:w="10710" w:type="dxa"/>
            <w:gridSpan w:val="2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94D92C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u w:val="single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b/>
                    <w:u w:val="single"/>
                  </w:rPr>
                  <w:t>SPLIT</w:t>
                </w:r>
              </w:smartTag>
            </w:smartTag>
            <w:r>
              <w:rPr>
                <w:b/>
                <w:u w:val="single"/>
              </w:rPr>
              <w:t xml:space="preserve"> PLANS</w:t>
            </w:r>
          </w:p>
        </w:tc>
      </w:tr>
      <w:tr w:rsidR="003B7FDD" w14:paraId="1A9CAD9B" w14:textId="77777777" w:rsidTr="00081810">
        <w:trPr>
          <w:cantSplit/>
          <w:trHeight w:hRule="exact" w:val="400"/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06FC71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u w:val="single"/>
              </w:rPr>
            </w:pPr>
          </w:p>
        </w:tc>
        <w:tc>
          <w:tcPr>
            <w:tcW w:w="17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0F4EE5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u w:val="single"/>
              </w:rPr>
            </w:pPr>
          </w:p>
        </w:tc>
        <w:tc>
          <w:tcPr>
            <w:tcW w:w="86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528AD8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1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A570C9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6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E4B3A6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CCBEF8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C71DDD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</w:p>
        </w:tc>
        <w:tc>
          <w:tcPr>
            <w:tcW w:w="1728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D18519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u w:val="single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EBD371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1B7B34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525C1E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7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A4F01E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3B7FDD" w14:paraId="2B5E343C" w14:textId="77777777" w:rsidTr="00081810">
        <w:trPr>
          <w:cantSplit/>
          <w:trHeight w:hRule="exact" w:val="400"/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BCCCB5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</w:p>
        </w:tc>
        <w:tc>
          <w:tcPr>
            <w:tcW w:w="172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105F479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  <w:jc w:val="right"/>
              <w:rPr>
                <w:b/>
              </w:rPr>
            </w:pPr>
            <w:r>
              <w:rPr>
                <w:b/>
              </w:rPr>
              <w:t>SF</w:t>
            </w:r>
          </w:p>
        </w:tc>
        <w:tc>
          <w:tcPr>
            <w:tcW w:w="86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80B30E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</w:p>
        </w:tc>
        <w:tc>
          <w:tcPr>
            <w:tcW w:w="101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61E58B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</w:p>
        </w:tc>
        <w:tc>
          <w:tcPr>
            <w:tcW w:w="86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AFEDF3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</w:p>
        </w:tc>
        <w:tc>
          <w:tcPr>
            <w:tcW w:w="86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483EB3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9A0E14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</w:p>
        </w:tc>
        <w:tc>
          <w:tcPr>
            <w:tcW w:w="1728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1ADFD1" w14:textId="77777777" w:rsidR="003B7FDD" w:rsidRDefault="00530795">
            <w:pPr>
              <w:pStyle w:val="Heading1"/>
              <w:numPr>
                <w:ilvl w:val="0"/>
                <w:numId w:val="0"/>
              </w:numPr>
              <w:spacing w:before="0" w:after="0"/>
              <w:jc w:val="right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0" allowOverlap="1" wp14:anchorId="6B6F61FE" wp14:editId="2B0F4E60">
                      <wp:simplePos x="0" y="0"/>
                      <wp:positionH relativeFrom="column">
                        <wp:posOffset>-55245</wp:posOffset>
                      </wp:positionH>
                      <wp:positionV relativeFrom="paragraph">
                        <wp:posOffset>-9525</wp:posOffset>
                      </wp:positionV>
                      <wp:extent cx="1097280" cy="502920"/>
                      <wp:effectExtent l="5715" t="6985" r="11430" b="13970"/>
                      <wp:wrapNone/>
                      <wp:docPr id="7" name="Line 2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97280" cy="5029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6741E9" id="Line 20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35pt,-.75pt" to="82.05pt,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" o:allowincell="f"/>
                  </w:pict>
                </mc:Fallback>
              </mc:AlternateContent>
            </w:r>
            <w:r w:rsidR="003B7FDD">
              <w:rPr>
                <w:b/>
              </w:rPr>
              <w:t>SF</w:t>
            </w:r>
          </w:p>
        </w:tc>
        <w:tc>
          <w:tcPr>
            <w:tcW w:w="7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094ADE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</w:p>
        </w:tc>
        <w:tc>
          <w:tcPr>
            <w:tcW w:w="7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89D686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F7D582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</w:p>
        </w:tc>
        <w:tc>
          <w:tcPr>
            <w:tcW w:w="72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C69566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</w:p>
        </w:tc>
      </w:tr>
      <w:tr w:rsidR="003B7FDD" w14:paraId="40F91A87" w14:textId="77777777" w:rsidTr="00081810">
        <w:trPr>
          <w:cantSplit/>
          <w:trHeight w:hRule="exact" w:val="400"/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06B4E4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</w:p>
        </w:tc>
        <w:tc>
          <w:tcPr>
            <w:tcW w:w="172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567987" w14:textId="77777777" w:rsidR="003B7FDD" w:rsidRDefault="00530795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0" allowOverlap="1" wp14:anchorId="053E9185" wp14:editId="4C614A39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-257175</wp:posOffset>
                      </wp:positionV>
                      <wp:extent cx="1097280" cy="502920"/>
                      <wp:effectExtent l="13335" t="6985" r="13335" b="13970"/>
                      <wp:wrapNone/>
                      <wp:docPr id="6" name="Line 1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97280" cy="5029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144501" id="Line 19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1pt,-20.25pt" to="81.3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" o:allowincell="f"/>
                  </w:pict>
                </mc:Fallback>
              </mc:AlternateContent>
            </w:r>
            <w:r w:rsidR="003B7FDD">
              <w:rPr>
                <w:b/>
              </w:rPr>
              <w:t>FEATURES</w:t>
            </w:r>
          </w:p>
        </w:tc>
        <w:tc>
          <w:tcPr>
            <w:tcW w:w="864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0FCB2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</w:p>
        </w:tc>
        <w:tc>
          <w:tcPr>
            <w:tcW w:w="1016" w:type="dxa"/>
            <w:gridSpan w:val="5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B0B88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</w:p>
        </w:tc>
        <w:tc>
          <w:tcPr>
            <w:tcW w:w="86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65C8F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9D967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561D35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</w:p>
        </w:tc>
        <w:tc>
          <w:tcPr>
            <w:tcW w:w="1728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AB5D76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</w:rPr>
            </w:pPr>
            <w:r>
              <w:rPr>
                <w:b/>
              </w:rPr>
              <w:t>FEATURES</w:t>
            </w:r>
          </w:p>
        </w:tc>
        <w:tc>
          <w:tcPr>
            <w:tcW w:w="72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D3E39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</w:p>
        </w:tc>
        <w:tc>
          <w:tcPr>
            <w:tcW w:w="72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9000D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</w:p>
        </w:tc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3C96A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</w:p>
        </w:tc>
        <w:tc>
          <w:tcPr>
            <w:tcW w:w="723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2C76A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</w:p>
        </w:tc>
      </w:tr>
      <w:tr w:rsidR="003B7FDD" w14:paraId="462967AC" w14:textId="77777777" w:rsidTr="00081810">
        <w:trPr>
          <w:cantSplit/>
          <w:trHeight w:hRule="exact" w:val="400"/>
          <w:jc w:val="center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B91E6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A</w:t>
            </w:r>
          </w:p>
        </w:tc>
        <w:tc>
          <w:tcPr>
            <w:tcW w:w="172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8EAC3" w14:textId="77777777" w:rsidR="003B7FDD" w:rsidRDefault="003B7FDD" w:rsidP="00D64A18">
            <w:pPr>
              <w:pStyle w:val="Heading1"/>
              <w:numPr>
                <w:ilvl w:val="0"/>
                <w:numId w:val="0"/>
              </w:numPr>
              <w:spacing w:before="0" w:after="0"/>
              <w:jc w:val="right"/>
            </w:pPr>
            <w:r>
              <w:t>0</w:t>
            </w:r>
            <w:r w:rsidR="00530795">
              <w:t xml:space="preserve"> </w:t>
            </w:r>
            <w:r>
              <w:t>PD</w:t>
            </w:r>
            <w:r w:rsidR="00530795">
              <w:t xml:space="preserve"> </w:t>
            </w:r>
            <w:r>
              <w:t>FG</w:t>
            </w:r>
            <w:r w:rsidR="00530795">
              <w:t xml:space="preserve"> </w:t>
            </w:r>
            <w:r>
              <w:t>NG B</w:t>
            </w:r>
          </w:p>
        </w:tc>
        <w:tc>
          <w:tcPr>
            <w:tcW w:w="8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31C3F" w14:textId="77777777" w:rsidR="003B7FDD" w:rsidRDefault="00CF286A" w:rsidP="0053079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0B</w:t>
            </w:r>
          </w:p>
        </w:tc>
        <w:tc>
          <w:tcPr>
            <w:tcW w:w="10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F7BD2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8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E0672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A37A1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D4EAC4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7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F1B6B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BDD3E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379A7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EC53F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1E9F6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</w:tr>
      <w:tr w:rsidR="003B7FDD" w14:paraId="3E7E899B" w14:textId="77777777" w:rsidTr="00081810">
        <w:trPr>
          <w:cantSplit/>
          <w:trHeight w:hRule="exact" w:val="400"/>
          <w:jc w:val="center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AFB24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B</w:t>
            </w:r>
          </w:p>
        </w:tc>
        <w:tc>
          <w:tcPr>
            <w:tcW w:w="1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15CC2" w14:textId="77777777" w:rsidR="003B7FDD" w:rsidRDefault="003B7FDD" w:rsidP="004340F5">
            <w:pPr>
              <w:pStyle w:val="Heading1"/>
              <w:numPr>
                <w:ilvl w:val="0"/>
                <w:numId w:val="0"/>
              </w:numPr>
              <w:spacing w:before="0" w:after="0"/>
              <w:jc w:val="right"/>
            </w:pPr>
            <w:r>
              <w:t xml:space="preserve">             C</w:t>
            </w:r>
          </w:p>
        </w:tc>
        <w:tc>
          <w:tcPr>
            <w:tcW w:w="8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05FA8" w14:textId="77777777" w:rsidR="003B7FDD" w:rsidRDefault="00127AD3" w:rsidP="0053079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3</w:t>
            </w:r>
            <w:r w:rsidR="00416900">
              <w:t>0</w:t>
            </w:r>
            <w:r w:rsidR="00A42B5F">
              <w:t>#</w:t>
            </w:r>
          </w:p>
        </w:tc>
        <w:tc>
          <w:tcPr>
            <w:tcW w:w="10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2A06D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8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13AC2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7F10D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A771FD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7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CD0D2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4074B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89D96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27F6C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F3CDB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</w:tr>
      <w:tr w:rsidR="003B7FDD" w14:paraId="69909901" w14:textId="77777777" w:rsidTr="00081810">
        <w:trPr>
          <w:cantSplit/>
          <w:trHeight w:hRule="exact" w:val="400"/>
          <w:jc w:val="center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1D64E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C</w:t>
            </w:r>
          </w:p>
        </w:tc>
        <w:tc>
          <w:tcPr>
            <w:tcW w:w="1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71D65" w14:textId="77777777" w:rsidR="003B7FDD" w:rsidRDefault="00127AD3" w:rsidP="00EB26E0">
            <w:pPr>
              <w:pStyle w:val="Heading1"/>
              <w:numPr>
                <w:ilvl w:val="0"/>
                <w:numId w:val="0"/>
              </w:numPr>
              <w:spacing w:before="0" w:after="0"/>
              <w:jc w:val="right"/>
            </w:pPr>
            <w:r>
              <w:t>A</w:t>
            </w:r>
          </w:p>
        </w:tc>
        <w:tc>
          <w:tcPr>
            <w:tcW w:w="8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F61DE" w14:textId="77777777" w:rsidR="003B7FDD" w:rsidRDefault="00127AD3" w:rsidP="0053079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8#</w:t>
            </w:r>
          </w:p>
        </w:tc>
        <w:tc>
          <w:tcPr>
            <w:tcW w:w="10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A41A4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8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4E8B3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FF6BE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09AE17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7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884BD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94570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9C06B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77D8C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831EF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</w:tr>
      <w:tr w:rsidR="003B7FDD" w14:paraId="2BA667CD" w14:textId="77777777" w:rsidTr="00081810">
        <w:trPr>
          <w:cantSplit/>
          <w:trHeight w:hRule="exact" w:val="400"/>
          <w:jc w:val="center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AACE1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D</w:t>
            </w:r>
          </w:p>
        </w:tc>
        <w:tc>
          <w:tcPr>
            <w:tcW w:w="1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714B2" w14:textId="77777777" w:rsidR="003B7FDD" w:rsidRDefault="003B7FDD" w:rsidP="0067261D">
            <w:pPr>
              <w:pStyle w:val="Heading1"/>
              <w:numPr>
                <w:ilvl w:val="0"/>
                <w:numId w:val="0"/>
              </w:numPr>
              <w:spacing w:before="0" w:after="0"/>
              <w:jc w:val="right"/>
            </w:pPr>
          </w:p>
        </w:tc>
        <w:tc>
          <w:tcPr>
            <w:tcW w:w="8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1CC4E" w14:textId="77777777" w:rsidR="003B7FDD" w:rsidRDefault="003B7FDD" w:rsidP="00B74BF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0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7856F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8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6B688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57CFC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38B9DF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7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F7042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2826D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23909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2D2E8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1D071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</w:tr>
      <w:tr w:rsidR="003B7FDD" w14:paraId="68B496CD" w14:textId="77777777" w:rsidTr="00081810">
        <w:trPr>
          <w:cantSplit/>
          <w:trHeight w:hRule="exact" w:val="400"/>
          <w:jc w:val="center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8FAC4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E</w:t>
            </w:r>
          </w:p>
        </w:tc>
        <w:tc>
          <w:tcPr>
            <w:tcW w:w="1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8FC21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8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D7068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0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E0745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8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9B278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05540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333FCF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7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3AD96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70E9C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85C93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44E71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21320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</w:tr>
      <w:tr w:rsidR="003B7FDD" w14:paraId="72488A9D" w14:textId="77777777" w:rsidTr="00081810">
        <w:trPr>
          <w:cantSplit/>
          <w:trHeight w:hRule="exact" w:val="400"/>
          <w:jc w:val="center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A3121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F</w:t>
            </w:r>
          </w:p>
        </w:tc>
        <w:tc>
          <w:tcPr>
            <w:tcW w:w="1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BA616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8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F97CB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0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F45F9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8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C4BC8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407D5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AD377E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7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6B0B1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560EC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429C7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3B4A7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619CC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</w:tr>
      <w:tr w:rsidR="003B7FDD" w14:paraId="7D85687C" w14:textId="77777777" w:rsidTr="00081810">
        <w:trPr>
          <w:cantSplit/>
          <w:trHeight w:hRule="exact" w:val="400"/>
          <w:jc w:val="center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A96CE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G</w:t>
            </w:r>
          </w:p>
        </w:tc>
        <w:tc>
          <w:tcPr>
            <w:tcW w:w="1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83AB9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8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19589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0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289CD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8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D5FEE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5FADC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F5BC1D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7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E777C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A8671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4984F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3E0D2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4B520" w14:textId="77777777" w:rsidR="003B7FDD" w:rsidRDefault="003B7FD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</w:tr>
    </w:tbl>
    <w:p w14:paraId="0206516A" w14:textId="77777777" w:rsidR="00FE0338" w:rsidRDefault="002D661A" w:rsidP="00AC19FB">
      <w:pPr>
        <w:pStyle w:val="Heading1"/>
        <w:numPr>
          <w:ilvl w:val="0"/>
          <w:numId w:val="0"/>
        </w:numPr>
        <w:spacing w:before="0" w:after="0"/>
        <w:ind w:left="720" w:hanging="720"/>
        <w:jc w:val="center"/>
        <w:rPr>
          <w:b/>
          <w:sz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B693B4E" wp14:editId="1F150DEF">
                <wp:simplePos x="0" y="0"/>
                <wp:positionH relativeFrom="margin">
                  <wp:posOffset>6454140</wp:posOffset>
                </wp:positionH>
                <wp:positionV relativeFrom="margin">
                  <wp:posOffset>9642475</wp:posOffset>
                </wp:positionV>
                <wp:extent cx="640080" cy="243840"/>
                <wp:effectExtent l="3810" t="3175" r="3810" b="635"/>
                <wp:wrapNone/>
                <wp:docPr id="5" name="Text Box 10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40080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4B3134" w14:textId="77777777" w:rsidR="00084485" w:rsidRDefault="00084485">
                            <w:pPr>
                              <w:pStyle w:val="SubSectionTitle"/>
                              <w:tabs>
                                <w:tab w:val="left" w:pos="270"/>
                              </w:tabs>
                              <w:spacing w:before="0"/>
                            </w:pPr>
                            <w:r>
                              <w:t>Pg. 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693B4E" id="Text Box 107" o:spid="_x0000_s1095" type="#_x0000_t202" style="position:absolute;left:0;text-align:left;margin-left:508.2pt;margin-top:759.25pt;width:50.4pt;height:19.2pt;z-index: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" filled="f" stroked="f">
                <o:lock v:ext="edit" aspectratio="t"/>
                <v:textbox>
                  <w:txbxContent>
                    <w:p w14:paraId="224B3134" w14:textId="77777777" w:rsidR="00084485" w:rsidRDefault="00084485">
                      <w:pPr>
                        <w:pStyle w:val="SubSectionTitle"/>
                        <w:tabs>
                          <w:tab w:val="left" w:pos="270"/>
                        </w:tabs>
                        <w:spacing w:before="0"/>
                      </w:pPr>
                      <w:r>
                        <w:t>Pg. 7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FE0338">
        <w:br w:type="page"/>
      </w:r>
      <w:r w:rsidR="00FE0338">
        <w:rPr>
          <w:b/>
          <w:sz w:val="28"/>
          <w:u w:val="single"/>
        </w:rPr>
        <w:lastRenderedPageBreak/>
        <w:t xml:space="preserve">PLAN </w:t>
      </w:r>
      <w:smartTag w:uri="urn:schemas-microsoft-com:office:smarttags" w:element="stockticker">
        <w:r w:rsidR="00FE0338">
          <w:rPr>
            <w:b/>
            <w:sz w:val="28"/>
            <w:u w:val="single"/>
          </w:rPr>
          <w:t>DATA</w:t>
        </w:r>
      </w:smartTag>
    </w:p>
    <w:p w14:paraId="476E066E" w14:textId="77777777" w:rsidR="00FE0338" w:rsidRPr="004F378F" w:rsidRDefault="00CC5254" w:rsidP="0017132D">
      <w:pPr>
        <w:pStyle w:val="Heading1"/>
        <w:numPr>
          <w:ilvl w:val="0"/>
          <w:numId w:val="0"/>
        </w:numPr>
        <w:rPr>
          <w:u w:val="single"/>
        </w:rPr>
      </w:pPr>
      <w:r>
        <w:rPr>
          <w:sz w:val="24"/>
        </w:rPr>
        <w:t xml:space="preserve">                                                                                                                 </w:t>
      </w:r>
      <w:r w:rsidR="001E6E7B">
        <w:rPr>
          <w:sz w:val="24"/>
        </w:rPr>
        <w:tab/>
      </w:r>
      <w:r w:rsidR="00FE0338">
        <w:rPr>
          <w:sz w:val="24"/>
        </w:rPr>
        <w:t xml:space="preserve">Intersection No: </w:t>
      </w:r>
      <w:r w:rsidR="00CF6D27">
        <w:rPr>
          <w:sz w:val="24"/>
          <w:u w:val="single"/>
        </w:rPr>
        <w:t>924</w:t>
      </w:r>
      <w:r w:rsidR="00084485">
        <w:rPr>
          <w:sz w:val="24"/>
          <w:u w:val="single"/>
        </w:rPr>
        <w:t>1</w:t>
      </w:r>
    </w:p>
    <w:p w14:paraId="62F98945" w14:textId="77777777" w:rsidR="00FE0338" w:rsidRDefault="00FE0338">
      <w:pPr>
        <w:pStyle w:val="Heading1"/>
        <w:numPr>
          <w:ilvl w:val="0"/>
          <w:numId w:val="0"/>
        </w:numPr>
        <w:spacing w:before="0" w:after="0"/>
        <w:ind w:left="720" w:hanging="720"/>
      </w:pPr>
    </w:p>
    <w:p w14:paraId="1A140EB6" w14:textId="77777777" w:rsidR="00FE0338" w:rsidRDefault="00FE0338">
      <w:pPr>
        <w:pStyle w:val="Heading1"/>
        <w:numPr>
          <w:ilvl w:val="0"/>
          <w:numId w:val="0"/>
        </w:numPr>
        <w:spacing w:before="0" w:after="0"/>
        <w:ind w:left="720" w:hanging="720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PLAN</w:t>
      </w:r>
    </w:p>
    <w:p w14:paraId="0E850C26" w14:textId="77777777" w:rsidR="00FE0338" w:rsidRDefault="00FE0338">
      <w:pPr>
        <w:pStyle w:val="Heading1"/>
        <w:numPr>
          <w:ilvl w:val="0"/>
          <w:numId w:val="0"/>
        </w:numPr>
        <w:spacing w:before="0" w:after="0"/>
        <w:ind w:left="720" w:hanging="720"/>
      </w:pPr>
      <w:r>
        <w:t>(‘E’ ENTER)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432"/>
        <w:gridCol w:w="1440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 w:rsidR="00FE0338" w14:paraId="0E09F8B5" w14:textId="77777777">
        <w:trPr>
          <w:trHeight w:hRule="exact" w:val="400"/>
          <w:jc w:val="center"/>
        </w:trPr>
        <w:tc>
          <w:tcPr>
            <w:tcW w:w="4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12FD1D7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440" w:type="dxa"/>
            <w:tcBorders>
              <w:left w:val="nil"/>
            </w:tcBorders>
            <w:vAlign w:val="center"/>
          </w:tcPr>
          <w:p w14:paraId="4291FC3F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7586E03D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864" w:type="dxa"/>
            <w:vAlign w:val="center"/>
          </w:tcPr>
          <w:p w14:paraId="52557ED1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864" w:type="dxa"/>
            <w:vAlign w:val="center"/>
          </w:tcPr>
          <w:p w14:paraId="34EEFF1A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864" w:type="dxa"/>
            <w:vAlign w:val="center"/>
          </w:tcPr>
          <w:p w14:paraId="4FBD66DB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864" w:type="dxa"/>
            <w:vAlign w:val="center"/>
          </w:tcPr>
          <w:p w14:paraId="301FB44E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864" w:type="dxa"/>
            <w:vAlign w:val="center"/>
          </w:tcPr>
          <w:p w14:paraId="4B54D885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864" w:type="dxa"/>
            <w:vAlign w:val="center"/>
          </w:tcPr>
          <w:p w14:paraId="11034B66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864" w:type="dxa"/>
            <w:vAlign w:val="center"/>
          </w:tcPr>
          <w:p w14:paraId="46703CCE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864" w:type="dxa"/>
            <w:vAlign w:val="center"/>
          </w:tcPr>
          <w:p w14:paraId="5AD97FE1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864" w:type="dxa"/>
            <w:vAlign w:val="center"/>
          </w:tcPr>
          <w:p w14:paraId="650BBACB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</w:tr>
      <w:tr w:rsidR="00A8624B" w14:paraId="28455049" w14:textId="77777777">
        <w:trPr>
          <w:trHeight w:hRule="exact" w:val="400"/>
          <w:jc w:val="center"/>
        </w:trPr>
        <w:tc>
          <w:tcPr>
            <w:tcW w:w="4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F96EE01" w14:textId="77777777" w:rsidR="00A8624B" w:rsidRDefault="00A8624B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0</w:t>
            </w:r>
          </w:p>
        </w:tc>
        <w:tc>
          <w:tcPr>
            <w:tcW w:w="1440" w:type="dxa"/>
            <w:tcBorders>
              <w:left w:val="nil"/>
            </w:tcBorders>
            <w:vAlign w:val="center"/>
          </w:tcPr>
          <w:p w14:paraId="4C356352" w14:textId="77777777" w:rsidR="00A8624B" w:rsidRDefault="00A8624B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CL</w:t>
            </w:r>
          </w:p>
        </w:tc>
        <w:tc>
          <w:tcPr>
            <w:tcW w:w="864" w:type="dxa"/>
            <w:vAlign w:val="center"/>
          </w:tcPr>
          <w:p w14:paraId="37301B27" w14:textId="77777777" w:rsidR="00A8624B" w:rsidRDefault="00A8624B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4B8E8341" w14:textId="77777777" w:rsidR="00A8624B" w:rsidRDefault="00A8624B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354E3785" w14:textId="77777777" w:rsidR="00A8624B" w:rsidRDefault="00A8624B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14B4BA2B" w14:textId="77777777" w:rsidR="00A8624B" w:rsidRDefault="00A8624B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7456B6B8" w14:textId="77777777" w:rsidR="00A8624B" w:rsidRDefault="00A8624B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3DACAC67" w14:textId="77777777" w:rsidR="00A8624B" w:rsidRDefault="00A8624B" w:rsidP="001B4C8B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245EB320" w14:textId="77777777" w:rsidR="00A8624B" w:rsidRDefault="00A8624B" w:rsidP="001B4C8B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600AA5F2" w14:textId="77777777" w:rsidR="00A8624B" w:rsidRDefault="00A8624B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138D0E28" w14:textId="77777777" w:rsidR="00A8624B" w:rsidRDefault="00A8624B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2564D4D2" w14:textId="77777777" w:rsidR="00A8624B" w:rsidRDefault="00A8624B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</w:tr>
      <w:tr w:rsidR="00A8624B" w14:paraId="5BE3926E" w14:textId="77777777">
        <w:trPr>
          <w:trHeight w:hRule="exact" w:val="400"/>
          <w:jc w:val="center"/>
        </w:trPr>
        <w:tc>
          <w:tcPr>
            <w:tcW w:w="4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625CBC0" w14:textId="77777777" w:rsidR="00A8624B" w:rsidRDefault="00A8624B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1</w:t>
            </w:r>
          </w:p>
        </w:tc>
        <w:tc>
          <w:tcPr>
            <w:tcW w:w="1440" w:type="dxa"/>
            <w:tcBorders>
              <w:left w:val="nil"/>
            </w:tcBorders>
            <w:vAlign w:val="center"/>
          </w:tcPr>
          <w:p w14:paraId="7306464F" w14:textId="77777777" w:rsidR="00A8624B" w:rsidRDefault="00A8624B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</w:p>
        </w:tc>
        <w:tc>
          <w:tcPr>
            <w:tcW w:w="864" w:type="dxa"/>
            <w:vAlign w:val="center"/>
          </w:tcPr>
          <w:p w14:paraId="52C4426E" w14:textId="77777777" w:rsidR="00A8624B" w:rsidRDefault="00A8624B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4E354802" w14:textId="77777777" w:rsidR="00A8624B" w:rsidRDefault="00A8624B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6D184A98" w14:textId="77777777" w:rsidR="00A8624B" w:rsidRDefault="00A8624B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57F28933" w14:textId="77777777" w:rsidR="00A8624B" w:rsidRDefault="00A8624B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0E865D98" w14:textId="77777777" w:rsidR="00A8624B" w:rsidRDefault="00A8624B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53C1518E" w14:textId="77777777" w:rsidR="00A8624B" w:rsidRDefault="00A8624B" w:rsidP="001B4C8B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3A629D69" w14:textId="77777777" w:rsidR="00A8624B" w:rsidRDefault="00A8624B" w:rsidP="001B4C8B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743DA367" w14:textId="77777777" w:rsidR="00A8624B" w:rsidRDefault="00A8624B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7BB29396" w14:textId="77777777" w:rsidR="00A8624B" w:rsidRDefault="00A8624B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0CD4D45C" w14:textId="77777777" w:rsidR="00A8624B" w:rsidRDefault="00A8624B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</w:tr>
      <w:tr w:rsidR="00A8624B" w14:paraId="4C8E0CB5" w14:textId="77777777">
        <w:trPr>
          <w:trHeight w:hRule="exact" w:val="400"/>
          <w:jc w:val="center"/>
        </w:trPr>
        <w:tc>
          <w:tcPr>
            <w:tcW w:w="4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4756AF7" w14:textId="77777777" w:rsidR="00A8624B" w:rsidRDefault="00A8624B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2</w:t>
            </w:r>
          </w:p>
        </w:tc>
        <w:tc>
          <w:tcPr>
            <w:tcW w:w="1440" w:type="dxa"/>
            <w:tcBorders>
              <w:left w:val="nil"/>
            </w:tcBorders>
            <w:vAlign w:val="center"/>
          </w:tcPr>
          <w:p w14:paraId="679559DF" w14:textId="77777777" w:rsidR="00A8624B" w:rsidRDefault="00A8624B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</w:t>
            </w:r>
          </w:p>
        </w:tc>
        <w:tc>
          <w:tcPr>
            <w:tcW w:w="864" w:type="dxa"/>
            <w:vAlign w:val="center"/>
          </w:tcPr>
          <w:p w14:paraId="67A5BF8A" w14:textId="77777777" w:rsidR="00A8624B" w:rsidRDefault="00A8624B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5CB1F0D1" w14:textId="77777777" w:rsidR="00A8624B" w:rsidRDefault="00A8624B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31705A0B" w14:textId="77777777" w:rsidR="00A8624B" w:rsidRDefault="00A8624B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3E3B22DA" w14:textId="77777777" w:rsidR="00A8624B" w:rsidRDefault="00A8624B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7DB4CA47" w14:textId="77777777" w:rsidR="00A8624B" w:rsidRDefault="00A8624B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1BC0F1C4" w14:textId="77777777" w:rsidR="00A8624B" w:rsidRDefault="00A8624B" w:rsidP="001B4C8B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5407BC4D" w14:textId="77777777" w:rsidR="00A8624B" w:rsidRDefault="00A8624B" w:rsidP="001B4C8B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47CFB67B" w14:textId="77777777" w:rsidR="00A8624B" w:rsidRDefault="00A8624B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069864BA" w14:textId="77777777" w:rsidR="00A8624B" w:rsidRDefault="00A8624B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1F5CF775" w14:textId="77777777" w:rsidR="00A8624B" w:rsidRDefault="00A8624B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</w:tr>
      <w:tr w:rsidR="00A8624B" w14:paraId="707DED3C" w14:textId="77777777">
        <w:trPr>
          <w:trHeight w:hRule="exact" w:val="400"/>
          <w:jc w:val="center"/>
        </w:trPr>
        <w:tc>
          <w:tcPr>
            <w:tcW w:w="4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08A675B" w14:textId="77777777" w:rsidR="00A8624B" w:rsidRDefault="00A8624B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3</w:t>
            </w:r>
          </w:p>
        </w:tc>
        <w:tc>
          <w:tcPr>
            <w:tcW w:w="1440" w:type="dxa"/>
            <w:tcBorders>
              <w:left w:val="nil"/>
            </w:tcBorders>
            <w:vAlign w:val="center"/>
          </w:tcPr>
          <w:p w14:paraId="58ABBB3D" w14:textId="77777777" w:rsidR="00A8624B" w:rsidRDefault="00A8624B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</w:p>
        </w:tc>
        <w:tc>
          <w:tcPr>
            <w:tcW w:w="864" w:type="dxa"/>
            <w:vAlign w:val="center"/>
          </w:tcPr>
          <w:p w14:paraId="4F3B014E" w14:textId="77777777" w:rsidR="00A8624B" w:rsidRDefault="00A8624B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25ADF317" w14:textId="77777777" w:rsidR="00A8624B" w:rsidRDefault="00A8624B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1D538676" w14:textId="77777777" w:rsidR="00A8624B" w:rsidRDefault="00A8624B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285A0CD3" w14:textId="77777777" w:rsidR="00A8624B" w:rsidRDefault="00A8624B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21AAB7B9" w14:textId="77777777" w:rsidR="00A8624B" w:rsidRDefault="00A8624B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2D56E91C" w14:textId="77777777" w:rsidR="00A8624B" w:rsidRDefault="00A8624B" w:rsidP="001B4C8B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7A3993C9" w14:textId="77777777" w:rsidR="00A8624B" w:rsidRDefault="00A8624B" w:rsidP="001B4C8B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0DE78434" w14:textId="77777777" w:rsidR="00A8624B" w:rsidRDefault="00A8624B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05C76DE0" w14:textId="77777777" w:rsidR="00A8624B" w:rsidRDefault="00A8624B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4ECED994" w14:textId="77777777" w:rsidR="00A8624B" w:rsidRDefault="00A8624B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</w:tr>
      <w:tr w:rsidR="00A8624B" w14:paraId="577D66B9" w14:textId="77777777">
        <w:trPr>
          <w:trHeight w:hRule="exact" w:val="400"/>
          <w:jc w:val="center"/>
        </w:trPr>
        <w:tc>
          <w:tcPr>
            <w:tcW w:w="4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A031B46" w14:textId="77777777" w:rsidR="00A8624B" w:rsidRDefault="00A8624B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4</w:t>
            </w:r>
          </w:p>
        </w:tc>
        <w:tc>
          <w:tcPr>
            <w:tcW w:w="1440" w:type="dxa"/>
            <w:tcBorders>
              <w:left w:val="nil"/>
            </w:tcBorders>
            <w:vAlign w:val="center"/>
          </w:tcPr>
          <w:p w14:paraId="543A054D" w14:textId="77777777" w:rsidR="00A8624B" w:rsidRDefault="00A8624B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</w:t>
            </w:r>
          </w:p>
        </w:tc>
        <w:tc>
          <w:tcPr>
            <w:tcW w:w="864" w:type="dxa"/>
            <w:vAlign w:val="center"/>
          </w:tcPr>
          <w:p w14:paraId="50EA2FA4" w14:textId="77777777" w:rsidR="00A8624B" w:rsidRDefault="00A8624B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43328A28" w14:textId="77777777" w:rsidR="00A8624B" w:rsidRDefault="00A8624B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04EB09BC" w14:textId="77777777" w:rsidR="00A8624B" w:rsidRDefault="00A8624B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47E125AC" w14:textId="77777777" w:rsidR="00A8624B" w:rsidRDefault="00A8624B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236F100D" w14:textId="77777777" w:rsidR="00A8624B" w:rsidRDefault="00A8624B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76C79105" w14:textId="77777777" w:rsidR="00A8624B" w:rsidRDefault="00A8624B" w:rsidP="001B4C8B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611365E6" w14:textId="77777777" w:rsidR="00A8624B" w:rsidRDefault="00A8624B" w:rsidP="001B4C8B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403916C6" w14:textId="77777777" w:rsidR="00A8624B" w:rsidRDefault="00A8624B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692B8B2F" w14:textId="77777777" w:rsidR="00A8624B" w:rsidRDefault="00A8624B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4687816F" w14:textId="77777777" w:rsidR="00A8624B" w:rsidRDefault="00A8624B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</w:tr>
      <w:tr w:rsidR="00FE0338" w14:paraId="0D31937A" w14:textId="77777777">
        <w:trPr>
          <w:trHeight w:hRule="exact" w:val="400"/>
          <w:jc w:val="center"/>
        </w:trPr>
        <w:tc>
          <w:tcPr>
            <w:tcW w:w="4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0DABA87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5</w:t>
            </w:r>
          </w:p>
        </w:tc>
        <w:tc>
          <w:tcPr>
            <w:tcW w:w="1440" w:type="dxa"/>
            <w:tcBorders>
              <w:left w:val="nil"/>
            </w:tcBorders>
            <w:vAlign w:val="center"/>
          </w:tcPr>
          <w:p w14:paraId="62326F0F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</w:t>
            </w:r>
          </w:p>
        </w:tc>
        <w:tc>
          <w:tcPr>
            <w:tcW w:w="864" w:type="dxa"/>
            <w:vAlign w:val="center"/>
          </w:tcPr>
          <w:p w14:paraId="43DB7E1F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5682513D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6073732A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48160293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0F6DA5F6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7C8478B3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01175CEC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785480CE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5CDE4C15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5719A090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</w:tr>
      <w:tr w:rsidR="00FE0338" w14:paraId="235BB87B" w14:textId="77777777">
        <w:trPr>
          <w:trHeight w:hRule="exact" w:val="400"/>
          <w:jc w:val="center"/>
        </w:trPr>
        <w:tc>
          <w:tcPr>
            <w:tcW w:w="4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1F356A8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6</w:t>
            </w:r>
          </w:p>
        </w:tc>
        <w:tc>
          <w:tcPr>
            <w:tcW w:w="1440" w:type="dxa"/>
            <w:tcBorders>
              <w:left w:val="nil"/>
            </w:tcBorders>
            <w:vAlign w:val="center"/>
          </w:tcPr>
          <w:p w14:paraId="2F5052BC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</w:t>
            </w:r>
          </w:p>
        </w:tc>
        <w:tc>
          <w:tcPr>
            <w:tcW w:w="864" w:type="dxa"/>
            <w:vAlign w:val="center"/>
          </w:tcPr>
          <w:p w14:paraId="3782B8C2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2CF6C8BD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127FC178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4A2DE505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5DB7D525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7078CE98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659A9B79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774B4D57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1EE30163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05B8F355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</w:tr>
      <w:tr w:rsidR="00FE0338" w14:paraId="26314CD3" w14:textId="77777777">
        <w:trPr>
          <w:trHeight w:hRule="exact" w:val="400"/>
          <w:jc w:val="center"/>
        </w:trPr>
        <w:tc>
          <w:tcPr>
            <w:tcW w:w="4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0C10DCB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7</w:t>
            </w:r>
          </w:p>
        </w:tc>
        <w:tc>
          <w:tcPr>
            <w:tcW w:w="1440" w:type="dxa"/>
            <w:tcBorders>
              <w:left w:val="nil"/>
            </w:tcBorders>
            <w:vAlign w:val="center"/>
          </w:tcPr>
          <w:p w14:paraId="593AE6AF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</w:t>
            </w:r>
          </w:p>
        </w:tc>
        <w:tc>
          <w:tcPr>
            <w:tcW w:w="864" w:type="dxa"/>
            <w:vAlign w:val="center"/>
          </w:tcPr>
          <w:p w14:paraId="43B09B6B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69473B86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6CC373D8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21402274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34766EB8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3E82539F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28CEDF3E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23571741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5F23E843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7F922F66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</w:tr>
      <w:tr w:rsidR="00FE0338" w14:paraId="3E2A7BA0" w14:textId="77777777">
        <w:trPr>
          <w:trHeight w:hRule="exact" w:val="400"/>
          <w:jc w:val="center"/>
        </w:trPr>
        <w:tc>
          <w:tcPr>
            <w:tcW w:w="4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C5CFC5D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8</w:t>
            </w:r>
          </w:p>
        </w:tc>
        <w:tc>
          <w:tcPr>
            <w:tcW w:w="1440" w:type="dxa"/>
            <w:tcBorders>
              <w:left w:val="nil"/>
            </w:tcBorders>
            <w:vAlign w:val="center"/>
          </w:tcPr>
          <w:p w14:paraId="264A6117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</w:t>
            </w:r>
            <w:r>
              <w:rPr>
                <w:rFonts w:ascii="Lucida Console" w:hAnsi="Lucida Console"/>
                <w:b/>
                <w:sz w:val="24"/>
              </w:rPr>
              <w:t>-</w:t>
            </w:r>
          </w:p>
        </w:tc>
        <w:tc>
          <w:tcPr>
            <w:tcW w:w="864" w:type="dxa"/>
            <w:vAlign w:val="center"/>
          </w:tcPr>
          <w:p w14:paraId="0E7B7903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31DE30C5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3401D6C0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45984DC7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7EECB6D0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5A2E3C80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3AD3ECEB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6F34B4DB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540B2C52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4BB01BE2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</w:tr>
      <w:tr w:rsidR="00FE0338" w14:paraId="0CFF2B13" w14:textId="77777777">
        <w:trPr>
          <w:trHeight w:hRule="exact" w:val="400"/>
          <w:jc w:val="center"/>
        </w:trPr>
        <w:tc>
          <w:tcPr>
            <w:tcW w:w="4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ED590BF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9</w:t>
            </w:r>
          </w:p>
        </w:tc>
        <w:tc>
          <w:tcPr>
            <w:tcW w:w="1440" w:type="dxa"/>
            <w:tcBorders>
              <w:left w:val="nil"/>
            </w:tcBorders>
            <w:vAlign w:val="center"/>
          </w:tcPr>
          <w:p w14:paraId="621EF79B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R+</w:t>
            </w:r>
          </w:p>
        </w:tc>
        <w:tc>
          <w:tcPr>
            <w:tcW w:w="864" w:type="dxa"/>
            <w:vAlign w:val="center"/>
          </w:tcPr>
          <w:p w14:paraId="590DD7D7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031E277B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36DD3B07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602E4EDD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6B946487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36E16CA1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01113163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0BA04EBA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1FF8EC0C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2B84495C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</w:tr>
      <w:tr w:rsidR="00FE0338" w14:paraId="76072061" w14:textId="77777777">
        <w:trPr>
          <w:trHeight w:hRule="exact" w:val="400"/>
          <w:jc w:val="center"/>
        </w:trPr>
        <w:tc>
          <w:tcPr>
            <w:tcW w:w="4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4242F2A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10</w:t>
            </w:r>
          </w:p>
        </w:tc>
        <w:tc>
          <w:tcPr>
            <w:tcW w:w="1440" w:type="dxa"/>
            <w:tcBorders>
              <w:left w:val="nil"/>
            </w:tcBorders>
            <w:vAlign w:val="center"/>
          </w:tcPr>
          <w:p w14:paraId="6B322360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Y</w:t>
            </w:r>
            <w:r>
              <w:rPr>
                <w:rFonts w:ascii="Lucida Console" w:hAnsi="Lucida Console"/>
                <w:b/>
                <w:sz w:val="24"/>
              </w:rPr>
              <w:t>-</w:t>
            </w:r>
          </w:p>
        </w:tc>
        <w:tc>
          <w:tcPr>
            <w:tcW w:w="864" w:type="dxa"/>
            <w:vAlign w:val="center"/>
          </w:tcPr>
          <w:p w14:paraId="7D841C82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864" w:type="dxa"/>
            <w:vAlign w:val="center"/>
          </w:tcPr>
          <w:p w14:paraId="5046AEC5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864" w:type="dxa"/>
            <w:vAlign w:val="center"/>
          </w:tcPr>
          <w:p w14:paraId="42ABAC09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4EF3A165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864" w:type="dxa"/>
            <w:vAlign w:val="center"/>
          </w:tcPr>
          <w:p w14:paraId="73838E82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864" w:type="dxa"/>
            <w:vAlign w:val="center"/>
          </w:tcPr>
          <w:p w14:paraId="18FF03DF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864" w:type="dxa"/>
            <w:vAlign w:val="center"/>
          </w:tcPr>
          <w:p w14:paraId="0A443232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864" w:type="dxa"/>
            <w:vAlign w:val="center"/>
          </w:tcPr>
          <w:p w14:paraId="754653C5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2608A1D5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34352632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</w:tr>
      <w:tr w:rsidR="00FE0338" w14:paraId="6EC13DC3" w14:textId="77777777">
        <w:trPr>
          <w:trHeight w:hRule="exact" w:val="400"/>
          <w:jc w:val="center"/>
        </w:trPr>
        <w:tc>
          <w:tcPr>
            <w:tcW w:w="4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A722FBD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11</w:t>
            </w:r>
          </w:p>
        </w:tc>
        <w:tc>
          <w:tcPr>
            <w:tcW w:w="1440" w:type="dxa"/>
            <w:tcBorders>
              <w:left w:val="nil"/>
            </w:tcBorders>
            <w:vAlign w:val="center"/>
          </w:tcPr>
          <w:p w14:paraId="599E1AEF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Y+</w:t>
            </w:r>
          </w:p>
        </w:tc>
        <w:tc>
          <w:tcPr>
            <w:tcW w:w="864" w:type="dxa"/>
            <w:vAlign w:val="center"/>
          </w:tcPr>
          <w:p w14:paraId="217C2249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323C0DBB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44E79626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03781A22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318F342A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5DD0F05E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33A2406F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728EA695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65998E2C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4EF02B7D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</w:tr>
      <w:tr w:rsidR="00FE0338" w14:paraId="114FE81E" w14:textId="77777777">
        <w:trPr>
          <w:trHeight w:hRule="exact" w:val="400"/>
          <w:jc w:val="center"/>
        </w:trPr>
        <w:tc>
          <w:tcPr>
            <w:tcW w:w="4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66B5C80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12</w:t>
            </w:r>
          </w:p>
        </w:tc>
        <w:tc>
          <w:tcPr>
            <w:tcW w:w="1440" w:type="dxa"/>
            <w:tcBorders>
              <w:left w:val="nil"/>
            </w:tcBorders>
            <w:vAlign w:val="center"/>
          </w:tcPr>
          <w:p w14:paraId="5FC85B50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Z</w:t>
            </w:r>
            <w:r>
              <w:rPr>
                <w:rFonts w:ascii="Lucida Console" w:hAnsi="Lucida Console"/>
                <w:b/>
                <w:sz w:val="24"/>
              </w:rPr>
              <w:t>-</w:t>
            </w:r>
          </w:p>
        </w:tc>
        <w:tc>
          <w:tcPr>
            <w:tcW w:w="864" w:type="dxa"/>
            <w:vAlign w:val="center"/>
          </w:tcPr>
          <w:p w14:paraId="2463EA79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2826F8B4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7A1FD592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32514D7B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741642DE" w14:textId="77777777" w:rsidR="00FE0338" w:rsidRDefault="0041315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864" w:type="dxa"/>
            <w:vAlign w:val="center"/>
          </w:tcPr>
          <w:p w14:paraId="15104107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2B9B5F1E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029CD6DF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55EBDBBD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5459BA60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</w:tr>
      <w:tr w:rsidR="00FE0338" w14:paraId="18E95368" w14:textId="77777777">
        <w:trPr>
          <w:trHeight w:hRule="exact" w:val="400"/>
          <w:jc w:val="center"/>
        </w:trPr>
        <w:tc>
          <w:tcPr>
            <w:tcW w:w="4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1888850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13</w:t>
            </w:r>
          </w:p>
        </w:tc>
        <w:tc>
          <w:tcPr>
            <w:tcW w:w="1440" w:type="dxa"/>
            <w:tcBorders>
              <w:left w:val="nil"/>
            </w:tcBorders>
            <w:vAlign w:val="center"/>
          </w:tcPr>
          <w:p w14:paraId="2DE22E7E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Z+</w:t>
            </w:r>
          </w:p>
        </w:tc>
        <w:tc>
          <w:tcPr>
            <w:tcW w:w="864" w:type="dxa"/>
            <w:vAlign w:val="center"/>
          </w:tcPr>
          <w:p w14:paraId="591E71E9" w14:textId="77777777" w:rsidR="00FE0338" w:rsidRDefault="00D219AA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864" w:type="dxa"/>
            <w:vAlign w:val="center"/>
          </w:tcPr>
          <w:p w14:paraId="0004E532" w14:textId="77777777" w:rsidR="00FE0338" w:rsidRDefault="00D219AA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864" w:type="dxa"/>
            <w:vAlign w:val="center"/>
          </w:tcPr>
          <w:p w14:paraId="56D951B4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6A205C7A" w14:textId="77777777" w:rsidR="00FE0338" w:rsidRDefault="00D219AA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864" w:type="dxa"/>
            <w:vAlign w:val="center"/>
          </w:tcPr>
          <w:p w14:paraId="7688A635" w14:textId="77777777" w:rsidR="00FE0338" w:rsidRDefault="00D219AA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864" w:type="dxa"/>
            <w:vAlign w:val="center"/>
          </w:tcPr>
          <w:p w14:paraId="735D430D" w14:textId="77777777" w:rsidR="00FE0338" w:rsidRDefault="00D219AA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864" w:type="dxa"/>
            <w:vAlign w:val="center"/>
          </w:tcPr>
          <w:p w14:paraId="5BE2370B" w14:textId="77777777" w:rsidR="00FE0338" w:rsidRDefault="00D219AA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864" w:type="dxa"/>
            <w:vAlign w:val="center"/>
          </w:tcPr>
          <w:p w14:paraId="10667B70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469A3461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24D84C06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</w:tr>
      <w:tr w:rsidR="00FE0338" w14:paraId="4A73378E" w14:textId="77777777">
        <w:trPr>
          <w:trHeight w:hRule="exact" w:val="400"/>
          <w:jc w:val="center"/>
        </w:trPr>
        <w:tc>
          <w:tcPr>
            <w:tcW w:w="4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A316C5C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14</w:t>
            </w:r>
          </w:p>
        </w:tc>
        <w:tc>
          <w:tcPr>
            <w:tcW w:w="1440" w:type="dxa"/>
            <w:tcBorders>
              <w:left w:val="nil"/>
            </w:tcBorders>
            <w:vAlign w:val="center"/>
          </w:tcPr>
          <w:p w14:paraId="6516EC5F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</w:t>
            </w:r>
            <w:r>
              <w:rPr>
                <w:rFonts w:ascii="Lucida Console" w:hAnsi="Lucida Console"/>
                <w:b/>
                <w:sz w:val="24"/>
              </w:rPr>
              <w:t>-</w:t>
            </w:r>
          </w:p>
        </w:tc>
        <w:tc>
          <w:tcPr>
            <w:tcW w:w="864" w:type="dxa"/>
            <w:vAlign w:val="center"/>
          </w:tcPr>
          <w:p w14:paraId="3B76E861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5BBDB258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176FC365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35A7C2F9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7FEF96A8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2573A0D2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5FED6072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3099CC2F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173AE797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49D34E64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</w:tr>
      <w:tr w:rsidR="00FE0338" w14:paraId="00F4D852" w14:textId="77777777">
        <w:trPr>
          <w:trHeight w:hRule="exact" w:val="400"/>
          <w:jc w:val="center"/>
        </w:trPr>
        <w:tc>
          <w:tcPr>
            <w:tcW w:w="4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1272BA3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15</w:t>
            </w:r>
          </w:p>
        </w:tc>
        <w:tc>
          <w:tcPr>
            <w:tcW w:w="1440" w:type="dxa"/>
            <w:tcBorders>
              <w:left w:val="nil"/>
            </w:tcBorders>
            <w:vAlign w:val="center"/>
          </w:tcPr>
          <w:p w14:paraId="16C1D905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Q+</w:t>
            </w:r>
          </w:p>
        </w:tc>
        <w:tc>
          <w:tcPr>
            <w:tcW w:w="864" w:type="dxa"/>
            <w:vAlign w:val="center"/>
          </w:tcPr>
          <w:p w14:paraId="25AF4F43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51808AE4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4B5D2698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4F9E5FEC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09D2BE40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74D944BC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4E2ED5EF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75D2128E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171EBE89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11804572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</w:tr>
      <w:tr w:rsidR="00FE0338" w14:paraId="3124F4F6" w14:textId="77777777">
        <w:trPr>
          <w:trHeight w:hRule="exact" w:val="400"/>
          <w:jc w:val="center"/>
        </w:trPr>
        <w:tc>
          <w:tcPr>
            <w:tcW w:w="4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C1B7437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16</w:t>
            </w:r>
          </w:p>
        </w:tc>
        <w:tc>
          <w:tcPr>
            <w:tcW w:w="1440" w:type="dxa"/>
            <w:tcBorders>
              <w:left w:val="nil"/>
            </w:tcBorders>
            <w:vAlign w:val="center"/>
          </w:tcPr>
          <w:p w14:paraId="54464530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XSF (9-16)*</w:t>
            </w:r>
          </w:p>
        </w:tc>
        <w:tc>
          <w:tcPr>
            <w:tcW w:w="864" w:type="dxa"/>
            <w:vAlign w:val="center"/>
          </w:tcPr>
          <w:p w14:paraId="26D91443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70EB0F4D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04B6E953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7821BB70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4120B0EC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1E3023AE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37D58ACD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163AA3FB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62B18EED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50C50385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</w:tr>
      <w:tr w:rsidR="00FE0338" w14:paraId="14268EC6" w14:textId="77777777">
        <w:trPr>
          <w:trHeight w:hRule="exact" w:val="400"/>
          <w:jc w:val="center"/>
        </w:trPr>
        <w:tc>
          <w:tcPr>
            <w:tcW w:w="4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1D64D91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17</w:t>
            </w:r>
          </w:p>
        </w:tc>
        <w:tc>
          <w:tcPr>
            <w:tcW w:w="1440" w:type="dxa"/>
            <w:tcBorders>
              <w:left w:val="nil"/>
            </w:tcBorders>
            <w:vAlign w:val="center"/>
          </w:tcPr>
          <w:p w14:paraId="456AA977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XSF (1-8)*</w:t>
            </w:r>
          </w:p>
        </w:tc>
        <w:tc>
          <w:tcPr>
            <w:tcW w:w="864" w:type="dxa"/>
            <w:vAlign w:val="center"/>
          </w:tcPr>
          <w:p w14:paraId="27F40263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570C66BB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11CDFAD0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261BC01A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11A56450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110613C0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3130798D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2BB3F708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3218BB75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79DC5144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</w:tr>
    </w:tbl>
    <w:p w14:paraId="263FF927" w14:textId="77777777" w:rsidR="00FE0338" w:rsidRDefault="00FE0338">
      <w:pPr>
        <w:pStyle w:val="Heading1"/>
        <w:numPr>
          <w:ilvl w:val="0"/>
          <w:numId w:val="0"/>
        </w:numPr>
        <w:spacing w:before="120" w:after="0"/>
        <w:ind w:left="720" w:hanging="720"/>
      </w:pPr>
      <w:r>
        <w:t>* A digit hexadecimal number which signifies which XSF bits are used; e.g. AO signifies bits 14 &amp; 16 are set.</w:t>
      </w:r>
    </w:p>
    <w:p w14:paraId="7F4621FC" w14:textId="77777777" w:rsidR="00FE0338" w:rsidRDefault="00FE0338">
      <w:pPr>
        <w:pStyle w:val="Heading1"/>
        <w:numPr>
          <w:ilvl w:val="0"/>
          <w:numId w:val="0"/>
        </w:numPr>
        <w:spacing w:before="120" w:after="0"/>
        <w:ind w:left="720" w:hanging="720"/>
      </w:pPr>
      <w:r>
        <w:rPr>
          <w:b/>
        </w:rPr>
        <w:t>NOTE:</w:t>
      </w:r>
      <w:r>
        <w:tab/>
      </w:r>
      <w:r>
        <w:tab/>
        <w:t>C = Continuous (255)</w:t>
      </w:r>
      <w:r>
        <w:tab/>
      </w:r>
      <w:r>
        <w:tab/>
        <w:t>N = Not Used (254)</w:t>
      </w:r>
    </w:p>
    <w:p w14:paraId="4092B210" w14:textId="77777777" w:rsidR="00FE0338" w:rsidRDefault="00FE0338">
      <w:pPr>
        <w:pStyle w:val="Heading1"/>
        <w:numPr>
          <w:ilvl w:val="0"/>
          <w:numId w:val="0"/>
        </w:numPr>
        <w:spacing w:before="0" w:after="0"/>
        <w:ind w:left="720" w:hanging="720"/>
        <w:rPr>
          <w:b/>
          <w:sz w:val="16"/>
        </w:rPr>
      </w:pPr>
    </w:p>
    <w:p w14:paraId="56C5F0D8" w14:textId="77777777" w:rsidR="00FE0338" w:rsidRDefault="00FE0338">
      <w:pPr>
        <w:pStyle w:val="Heading1"/>
        <w:numPr>
          <w:ilvl w:val="0"/>
          <w:numId w:val="0"/>
        </w:numPr>
        <w:spacing w:before="0" w:after="0"/>
        <w:ind w:left="720" w:hanging="720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PLAN SCHEDULE</w:t>
      </w:r>
    </w:p>
    <w:p w14:paraId="02B570EE" w14:textId="77777777" w:rsidR="00FE0338" w:rsidRDefault="00FE0338">
      <w:pPr>
        <w:pStyle w:val="Heading1"/>
        <w:numPr>
          <w:ilvl w:val="0"/>
          <w:numId w:val="0"/>
        </w:numPr>
        <w:spacing w:before="0" w:after="0"/>
        <w:ind w:left="720" w:hanging="720"/>
        <w:rPr>
          <w:sz w:val="16"/>
        </w:rPr>
      </w:pPr>
      <w:r>
        <w:t>(‘F’ ENTER)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008"/>
        <w:gridCol w:w="1008"/>
        <w:gridCol w:w="1152"/>
        <w:gridCol w:w="1008"/>
        <w:gridCol w:w="720"/>
        <w:gridCol w:w="1008"/>
        <w:gridCol w:w="1008"/>
        <w:gridCol w:w="1152"/>
        <w:gridCol w:w="1008"/>
      </w:tblGrid>
      <w:tr w:rsidR="00FE0338" w14:paraId="4B49ADAA" w14:textId="77777777">
        <w:trPr>
          <w:trHeight w:hRule="exact" w:val="360"/>
          <w:jc w:val="center"/>
        </w:trPr>
        <w:tc>
          <w:tcPr>
            <w:tcW w:w="1008" w:type="dxa"/>
            <w:vAlign w:val="center"/>
          </w:tcPr>
          <w:p w14:paraId="05BA0181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CODE</w:t>
            </w:r>
          </w:p>
        </w:tc>
        <w:tc>
          <w:tcPr>
            <w:tcW w:w="1008" w:type="dxa"/>
            <w:vAlign w:val="center"/>
          </w:tcPr>
          <w:p w14:paraId="4BD85754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HOUR</w:t>
            </w:r>
          </w:p>
        </w:tc>
        <w:tc>
          <w:tcPr>
            <w:tcW w:w="1152" w:type="dxa"/>
            <w:vAlign w:val="center"/>
          </w:tcPr>
          <w:p w14:paraId="459B1B74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MINUTE</w:t>
            </w:r>
          </w:p>
        </w:tc>
        <w:tc>
          <w:tcPr>
            <w:tcW w:w="1008" w:type="dxa"/>
            <w:tcBorders>
              <w:right w:val="nil"/>
            </w:tcBorders>
            <w:vAlign w:val="center"/>
          </w:tcPr>
          <w:p w14:paraId="6A791BE9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PLAN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30B3A1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</w:p>
        </w:tc>
        <w:tc>
          <w:tcPr>
            <w:tcW w:w="1008" w:type="dxa"/>
            <w:tcBorders>
              <w:left w:val="nil"/>
            </w:tcBorders>
            <w:vAlign w:val="center"/>
          </w:tcPr>
          <w:p w14:paraId="3E67F63D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CODE</w:t>
            </w:r>
          </w:p>
        </w:tc>
        <w:tc>
          <w:tcPr>
            <w:tcW w:w="1008" w:type="dxa"/>
            <w:vAlign w:val="center"/>
          </w:tcPr>
          <w:p w14:paraId="355E5854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HOUR</w:t>
            </w:r>
          </w:p>
        </w:tc>
        <w:tc>
          <w:tcPr>
            <w:tcW w:w="1152" w:type="dxa"/>
            <w:vAlign w:val="center"/>
          </w:tcPr>
          <w:p w14:paraId="7F6F6401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MINUTE</w:t>
            </w:r>
          </w:p>
        </w:tc>
        <w:tc>
          <w:tcPr>
            <w:tcW w:w="1008" w:type="dxa"/>
            <w:vAlign w:val="center"/>
          </w:tcPr>
          <w:p w14:paraId="6F5C843B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PLAN</w:t>
            </w:r>
          </w:p>
        </w:tc>
      </w:tr>
      <w:tr w:rsidR="001B2827" w14:paraId="258F2B07" w14:textId="77777777">
        <w:trPr>
          <w:trHeight w:hRule="exact" w:val="360"/>
          <w:jc w:val="center"/>
        </w:trPr>
        <w:tc>
          <w:tcPr>
            <w:tcW w:w="1008" w:type="dxa"/>
            <w:vAlign w:val="center"/>
          </w:tcPr>
          <w:p w14:paraId="649831B1" w14:textId="77777777" w:rsidR="001B2827" w:rsidRDefault="001B2827" w:rsidP="009C392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008" w:type="dxa"/>
            <w:vAlign w:val="center"/>
          </w:tcPr>
          <w:p w14:paraId="3DB73276" w14:textId="77777777" w:rsidR="001B2827" w:rsidRDefault="001B2827" w:rsidP="009C392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52" w:type="dxa"/>
            <w:vAlign w:val="center"/>
          </w:tcPr>
          <w:p w14:paraId="3817A692" w14:textId="77777777" w:rsidR="001B2827" w:rsidRDefault="001B2827" w:rsidP="009C3920">
            <w:pPr>
              <w:pStyle w:val="Heading1"/>
              <w:numPr>
                <w:ilvl w:val="0"/>
                <w:numId w:val="0"/>
              </w:numPr>
              <w:spacing w:before="0" w:after="0"/>
              <w:ind w:right="144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08" w:type="dxa"/>
            <w:tcBorders>
              <w:right w:val="nil"/>
            </w:tcBorders>
            <w:vAlign w:val="center"/>
          </w:tcPr>
          <w:p w14:paraId="7E5DF060" w14:textId="77777777" w:rsidR="001B2827" w:rsidRDefault="001B2827" w:rsidP="009C392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DB7BB2" w14:textId="77777777" w:rsidR="001B2827" w:rsidRDefault="001B2827" w:rsidP="009C392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008" w:type="dxa"/>
            <w:tcBorders>
              <w:left w:val="nil"/>
            </w:tcBorders>
            <w:vAlign w:val="center"/>
          </w:tcPr>
          <w:p w14:paraId="2325605D" w14:textId="77777777" w:rsidR="001B2827" w:rsidRDefault="001B2827" w:rsidP="009C392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008" w:type="dxa"/>
            <w:vAlign w:val="center"/>
          </w:tcPr>
          <w:p w14:paraId="6BEE9DA2" w14:textId="77777777" w:rsidR="001B2827" w:rsidRDefault="001B2827" w:rsidP="009C392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152" w:type="dxa"/>
            <w:vAlign w:val="center"/>
          </w:tcPr>
          <w:p w14:paraId="3C22457D" w14:textId="77777777" w:rsidR="001B2827" w:rsidRDefault="001B2827" w:rsidP="009C3920">
            <w:pPr>
              <w:pStyle w:val="Heading1"/>
              <w:numPr>
                <w:ilvl w:val="0"/>
                <w:numId w:val="0"/>
              </w:numPr>
              <w:spacing w:before="0" w:after="0"/>
              <w:ind w:right="144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08" w:type="dxa"/>
            <w:vAlign w:val="center"/>
          </w:tcPr>
          <w:p w14:paraId="09D0AD25" w14:textId="77777777" w:rsidR="001B2827" w:rsidRDefault="001B2827" w:rsidP="009C392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1B2827" w14:paraId="71613A07" w14:textId="77777777">
        <w:trPr>
          <w:trHeight w:hRule="exact" w:val="360"/>
          <w:jc w:val="center"/>
        </w:trPr>
        <w:tc>
          <w:tcPr>
            <w:tcW w:w="1008" w:type="dxa"/>
            <w:vAlign w:val="center"/>
          </w:tcPr>
          <w:p w14:paraId="00726312" w14:textId="77777777" w:rsidR="001B2827" w:rsidRPr="00416900" w:rsidRDefault="001B2827" w:rsidP="009C392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sz w:val="24"/>
              </w:rPr>
            </w:pPr>
            <w:r w:rsidRPr="00416900">
              <w:rPr>
                <w:b/>
                <w:bCs/>
                <w:sz w:val="24"/>
              </w:rPr>
              <w:t>8</w:t>
            </w:r>
          </w:p>
        </w:tc>
        <w:tc>
          <w:tcPr>
            <w:tcW w:w="1008" w:type="dxa"/>
            <w:vAlign w:val="center"/>
          </w:tcPr>
          <w:p w14:paraId="3F4F4D81" w14:textId="77777777" w:rsidR="001B2827" w:rsidRPr="00416900" w:rsidRDefault="00084485" w:rsidP="009C392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sz w:val="24"/>
              </w:rPr>
            </w:pPr>
            <w:r w:rsidRPr="00416900">
              <w:rPr>
                <w:b/>
                <w:bCs/>
                <w:sz w:val="24"/>
              </w:rPr>
              <w:t>7</w:t>
            </w:r>
          </w:p>
        </w:tc>
        <w:tc>
          <w:tcPr>
            <w:tcW w:w="1152" w:type="dxa"/>
            <w:vAlign w:val="center"/>
          </w:tcPr>
          <w:p w14:paraId="605D2EE5" w14:textId="77777777" w:rsidR="001B2827" w:rsidRPr="00416900" w:rsidRDefault="00D219AA" w:rsidP="009C3920">
            <w:pPr>
              <w:pStyle w:val="Heading1"/>
              <w:numPr>
                <w:ilvl w:val="0"/>
                <w:numId w:val="0"/>
              </w:numPr>
              <w:spacing w:before="0" w:after="0"/>
              <w:ind w:right="144"/>
              <w:jc w:val="right"/>
              <w:rPr>
                <w:b/>
                <w:bCs/>
                <w:sz w:val="24"/>
              </w:rPr>
            </w:pPr>
            <w:r w:rsidRPr="00416900">
              <w:rPr>
                <w:b/>
                <w:bCs/>
                <w:sz w:val="24"/>
              </w:rPr>
              <w:t>0</w:t>
            </w:r>
          </w:p>
        </w:tc>
        <w:tc>
          <w:tcPr>
            <w:tcW w:w="1008" w:type="dxa"/>
            <w:tcBorders>
              <w:right w:val="nil"/>
            </w:tcBorders>
            <w:vAlign w:val="center"/>
          </w:tcPr>
          <w:p w14:paraId="71DCF51C" w14:textId="77777777" w:rsidR="001B2827" w:rsidRPr="00416900" w:rsidRDefault="001B2827" w:rsidP="009C392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sz w:val="24"/>
              </w:rPr>
            </w:pPr>
            <w:r w:rsidRPr="00416900">
              <w:rPr>
                <w:b/>
                <w:bCs/>
                <w:sz w:val="24"/>
              </w:rPr>
              <w:t>1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B41EEB" w14:textId="77777777" w:rsidR="001B2827" w:rsidRDefault="001B2827" w:rsidP="009C392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008" w:type="dxa"/>
            <w:tcBorders>
              <w:left w:val="nil"/>
            </w:tcBorders>
            <w:vAlign w:val="center"/>
          </w:tcPr>
          <w:p w14:paraId="4D12FF01" w14:textId="77777777" w:rsidR="001B2827" w:rsidRDefault="001B2827" w:rsidP="009C392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008" w:type="dxa"/>
            <w:vAlign w:val="center"/>
          </w:tcPr>
          <w:p w14:paraId="6CCD96D6" w14:textId="77777777" w:rsidR="001B2827" w:rsidRDefault="001B2827" w:rsidP="009C392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152" w:type="dxa"/>
            <w:vAlign w:val="center"/>
          </w:tcPr>
          <w:p w14:paraId="262088E7" w14:textId="77777777" w:rsidR="001B2827" w:rsidRDefault="001B2827" w:rsidP="009C3920">
            <w:pPr>
              <w:pStyle w:val="Heading1"/>
              <w:numPr>
                <w:ilvl w:val="0"/>
                <w:numId w:val="0"/>
              </w:numPr>
              <w:spacing w:before="0" w:after="0"/>
              <w:ind w:right="144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08" w:type="dxa"/>
            <w:vAlign w:val="center"/>
          </w:tcPr>
          <w:p w14:paraId="4930D4D1" w14:textId="77777777" w:rsidR="001B2827" w:rsidRDefault="001B2827" w:rsidP="009C392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1B2827" w14:paraId="290E75DE" w14:textId="77777777">
        <w:trPr>
          <w:trHeight w:hRule="exact" w:val="360"/>
          <w:jc w:val="center"/>
        </w:trPr>
        <w:tc>
          <w:tcPr>
            <w:tcW w:w="1008" w:type="dxa"/>
            <w:vAlign w:val="center"/>
          </w:tcPr>
          <w:p w14:paraId="39FC1228" w14:textId="77777777" w:rsidR="001B2827" w:rsidRDefault="001B2827" w:rsidP="009C392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008" w:type="dxa"/>
            <w:vAlign w:val="center"/>
          </w:tcPr>
          <w:p w14:paraId="16516CDD" w14:textId="77777777" w:rsidR="001B2827" w:rsidRDefault="001B2827" w:rsidP="009C392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152" w:type="dxa"/>
            <w:vAlign w:val="center"/>
          </w:tcPr>
          <w:p w14:paraId="4CCA1614" w14:textId="77777777" w:rsidR="001B2827" w:rsidRDefault="001B2827" w:rsidP="009C3920">
            <w:pPr>
              <w:pStyle w:val="Heading1"/>
              <w:numPr>
                <w:ilvl w:val="0"/>
                <w:numId w:val="0"/>
              </w:numPr>
              <w:spacing w:before="0" w:after="0"/>
              <w:ind w:right="144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08" w:type="dxa"/>
            <w:tcBorders>
              <w:right w:val="nil"/>
            </w:tcBorders>
            <w:vAlign w:val="center"/>
          </w:tcPr>
          <w:p w14:paraId="7FBDD527" w14:textId="77777777" w:rsidR="001B2827" w:rsidRDefault="001B2827" w:rsidP="009C392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A73BD8" w14:textId="77777777" w:rsidR="001B2827" w:rsidRDefault="001B2827" w:rsidP="009C392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008" w:type="dxa"/>
            <w:tcBorders>
              <w:left w:val="nil"/>
            </w:tcBorders>
            <w:vAlign w:val="center"/>
          </w:tcPr>
          <w:p w14:paraId="1AAF9EEB" w14:textId="77777777" w:rsidR="001B2827" w:rsidRPr="00416900" w:rsidRDefault="001B2827" w:rsidP="009C392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sz w:val="24"/>
              </w:rPr>
            </w:pPr>
            <w:r w:rsidRPr="00416900">
              <w:rPr>
                <w:b/>
                <w:bCs/>
                <w:sz w:val="24"/>
              </w:rPr>
              <w:t>7</w:t>
            </w:r>
          </w:p>
        </w:tc>
        <w:tc>
          <w:tcPr>
            <w:tcW w:w="1008" w:type="dxa"/>
            <w:vAlign w:val="center"/>
          </w:tcPr>
          <w:p w14:paraId="5E7061DB" w14:textId="77777777" w:rsidR="001B2827" w:rsidRPr="00416900" w:rsidRDefault="00B74BF4" w:rsidP="00995CAB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sz w:val="24"/>
              </w:rPr>
            </w:pPr>
            <w:r w:rsidRPr="00416900">
              <w:rPr>
                <w:b/>
                <w:bCs/>
                <w:sz w:val="24"/>
              </w:rPr>
              <w:t>21</w:t>
            </w:r>
          </w:p>
        </w:tc>
        <w:tc>
          <w:tcPr>
            <w:tcW w:w="1152" w:type="dxa"/>
            <w:vAlign w:val="center"/>
          </w:tcPr>
          <w:p w14:paraId="1866E926" w14:textId="77777777" w:rsidR="001B2827" w:rsidRPr="00416900" w:rsidRDefault="001B2827" w:rsidP="009C3920">
            <w:pPr>
              <w:pStyle w:val="Heading1"/>
              <w:numPr>
                <w:ilvl w:val="0"/>
                <w:numId w:val="0"/>
              </w:numPr>
              <w:spacing w:before="0" w:after="0"/>
              <w:ind w:right="144"/>
              <w:jc w:val="right"/>
              <w:rPr>
                <w:b/>
                <w:bCs/>
                <w:sz w:val="24"/>
              </w:rPr>
            </w:pPr>
            <w:r w:rsidRPr="00416900">
              <w:rPr>
                <w:b/>
                <w:bCs/>
                <w:sz w:val="24"/>
              </w:rPr>
              <w:t>0</w:t>
            </w:r>
          </w:p>
        </w:tc>
        <w:tc>
          <w:tcPr>
            <w:tcW w:w="1008" w:type="dxa"/>
            <w:vAlign w:val="center"/>
          </w:tcPr>
          <w:p w14:paraId="3F0B216F" w14:textId="77777777" w:rsidR="001B2827" w:rsidRPr="00416900" w:rsidRDefault="001B2827" w:rsidP="009C392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sz w:val="24"/>
              </w:rPr>
            </w:pPr>
            <w:r w:rsidRPr="00416900">
              <w:rPr>
                <w:b/>
                <w:bCs/>
                <w:sz w:val="24"/>
              </w:rPr>
              <w:t>6</w:t>
            </w:r>
          </w:p>
        </w:tc>
      </w:tr>
      <w:tr w:rsidR="001B2827" w14:paraId="37F43D88" w14:textId="77777777">
        <w:trPr>
          <w:trHeight w:hRule="exact" w:val="360"/>
          <w:jc w:val="center"/>
        </w:trPr>
        <w:tc>
          <w:tcPr>
            <w:tcW w:w="1008" w:type="dxa"/>
            <w:vAlign w:val="center"/>
          </w:tcPr>
          <w:p w14:paraId="2ACC979F" w14:textId="77777777" w:rsidR="001B2827" w:rsidRDefault="001B2827" w:rsidP="009C392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008" w:type="dxa"/>
            <w:vAlign w:val="center"/>
          </w:tcPr>
          <w:p w14:paraId="05E17DAA" w14:textId="77777777" w:rsidR="001B2827" w:rsidRDefault="001B2827" w:rsidP="009C392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152" w:type="dxa"/>
            <w:vAlign w:val="center"/>
          </w:tcPr>
          <w:p w14:paraId="369EA080" w14:textId="77777777" w:rsidR="001B2827" w:rsidRDefault="001B2827" w:rsidP="009C3920">
            <w:pPr>
              <w:pStyle w:val="Heading1"/>
              <w:numPr>
                <w:ilvl w:val="0"/>
                <w:numId w:val="0"/>
              </w:numPr>
              <w:spacing w:before="0" w:after="0"/>
              <w:ind w:right="144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08" w:type="dxa"/>
            <w:tcBorders>
              <w:right w:val="nil"/>
            </w:tcBorders>
            <w:vAlign w:val="center"/>
          </w:tcPr>
          <w:p w14:paraId="7E801BBF" w14:textId="77777777" w:rsidR="001B2827" w:rsidRDefault="001B2827" w:rsidP="009C392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B57902" w14:textId="77777777" w:rsidR="001B2827" w:rsidRDefault="001B2827" w:rsidP="009C392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008" w:type="dxa"/>
            <w:tcBorders>
              <w:left w:val="nil"/>
            </w:tcBorders>
            <w:vAlign w:val="center"/>
          </w:tcPr>
          <w:p w14:paraId="33EFF6B4" w14:textId="77777777" w:rsidR="001B2827" w:rsidRDefault="001B2827" w:rsidP="009C392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008" w:type="dxa"/>
            <w:vAlign w:val="center"/>
          </w:tcPr>
          <w:p w14:paraId="17D81AFB" w14:textId="77777777" w:rsidR="001B2827" w:rsidRDefault="001B2827" w:rsidP="009C392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152" w:type="dxa"/>
            <w:vAlign w:val="center"/>
          </w:tcPr>
          <w:p w14:paraId="588FBC84" w14:textId="77777777" w:rsidR="001B2827" w:rsidRDefault="001B2827" w:rsidP="009C3920">
            <w:pPr>
              <w:pStyle w:val="Heading1"/>
              <w:numPr>
                <w:ilvl w:val="0"/>
                <w:numId w:val="0"/>
              </w:numPr>
              <w:spacing w:before="0" w:after="0"/>
              <w:ind w:right="144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08" w:type="dxa"/>
            <w:vAlign w:val="center"/>
          </w:tcPr>
          <w:p w14:paraId="1D3FE9AC" w14:textId="77777777" w:rsidR="001B2827" w:rsidRDefault="001B2827" w:rsidP="009C392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1B2827" w14:paraId="000F8C2D" w14:textId="77777777">
        <w:trPr>
          <w:trHeight w:hRule="exact" w:val="360"/>
          <w:jc w:val="center"/>
        </w:trPr>
        <w:tc>
          <w:tcPr>
            <w:tcW w:w="1008" w:type="dxa"/>
            <w:vAlign w:val="center"/>
          </w:tcPr>
          <w:p w14:paraId="2FE96046" w14:textId="77777777" w:rsidR="001B2827" w:rsidRDefault="001B2827" w:rsidP="009C392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008" w:type="dxa"/>
            <w:vAlign w:val="center"/>
          </w:tcPr>
          <w:p w14:paraId="271F3D6A" w14:textId="77777777" w:rsidR="001B2827" w:rsidRDefault="005747E7" w:rsidP="00B74BF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B74BF4">
              <w:rPr>
                <w:sz w:val="24"/>
              </w:rPr>
              <w:t>7</w:t>
            </w:r>
          </w:p>
        </w:tc>
        <w:tc>
          <w:tcPr>
            <w:tcW w:w="1152" w:type="dxa"/>
            <w:vAlign w:val="center"/>
          </w:tcPr>
          <w:p w14:paraId="7483D921" w14:textId="77777777" w:rsidR="001B2827" w:rsidRDefault="001B2827" w:rsidP="009C3920">
            <w:pPr>
              <w:pStyle w:val="Heading1"/>
              <w:numPr>
                <w:ilvl w:val="0"/>
                <w:numId w:val="0"/>
              </w:numPr>
              <w:spacing w:before="0" w:after="0"/>
              <w:ind w:right="144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08" w:type="dxa"/>
            <w:tcBorders>
              <w:right w:val="nil"/>
            </w:tcBorders>
            <w:vAlign w:val="center"/>
          </w:tcPr>
          <w:p w14:paraId="012DCE17" w14:textId="77777777" w:rsidR="001B2827" w:rsidRDefault="001B2827" w:rsidP="009C392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47E8A6" w14:textId="77777777" w:rsidR="001B2827" w:rsidRDefault="001B2827" w:rsidP="009C392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008" w:type="dxa"/>
            <w:tcBorders>
              <w:left w:val="nil"/>
            </w:tcBorders>
            <w:vAlign w:val="center"/>
          </w:tcPr>
          <w:p w14:paraId="42B50D29" w14:textId="77777777" w:rsidR="001B2827" w:rsidRDefault="001B2827" w:rsidP="009C392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08" w:type="dxa"/>
            <w:vAlign w:val="center"/>
          </w:tcPr>
          <w:p w14:paraId="36C6AF91" w14:textId="77777777" w:rsidR="001B2827" w:rsidRDefault="001B2827" w:rsidP="009C392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color w:val="FFFFFF"/>
                <w:sz w:val="24"/>
              </w:rPr>
              <w:t>0</w:t>
            </w:r>
            <w:r>
              <w:rPr>
                <w:sz w:val="24"/>
              </w:rPr>
              <w:t>0</w:t>
            </w:r>
          </w:p>
        </w:tc>
        <w:tc>
          <w:tcPr>
            <w:tcW w:w="1152" w:type="dxa"/>
            <w:vAlign w:val="center"/>
          </w:tcPr>
          <w:p w14:paraId="7F4A2710" w14:textId="77777777" w:rsidR="001B2827" w:rsidRDefault="001B2827" w:rsidP="009C3920">
            <w:pPr>
              <w:pStyle w:val="Heading1"/>
              <w:numPr>
                <w:ilvl w:val="0"/>
                <w:numId w:val="0"/>
              </w:numPr>
              <w:spacing w:before="0" w:after="0"/>
              <w:ind w:right="144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08" w:type="dxa"/>
            <w:vAlign w:val="center"/>
          </w:tcPr>
          <w:p w14:paraId="5AC98566" w14:textId="77777777" w:rsidR="001B2827" w:rsidRDefault="001B2827" w:rsidP="009C392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1B2827" w14:paraId="562B356C" w14:textId="77777777">
        <w:trPr>
          <w:trHeight w:hRule="exact" w:val="360"/>
          <w:jc w:val="center"/>
        </w:trPr>
        <w:tc>
          <w:tcPr>
            <w:tcW w:w="1008" w:type="dxa"/>
            <w:vAlign w:val="center"/>
          </w:tcPr>
          <w:p w14:paraId="6F813FF6" w14:textId="77777777" w:rsidR="001B2827" w:rsidRPr="00416900" w:rsidRDefault="001B2827" w:rsidP="009C392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sz w:val="24"/>
              </w:rPr>
            </w:pPr>
            <w:r w:rsidRPr="00416900">
              <w:rPr>
                <w:b/>
                <w:bCs/>
                <w:sz w:val="24"/>
              </w:rPr>
              <w:t>8</w:t>
            </w:r>
          </w:p>
        </w:tc>
        <w:tc>
          <w:tcPr>
            <w:tcW w:w="1008" w:type="dxa"/>
            <w:vAlign w:val="center"/>
          </w:tcPr>
          <w:p w14:paraId="4C7FA140" w14:textId="77777777" w:rsidR="001B2827" w:rsidRPr="00416900" w:rsidRDefault="001B2827" w:rsidP="00995CAB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sz w:val="24"/>
              </w:rPr>
            </w:pPr>
            <w:r w:rsidRPr="00416900">
              <w:rPr>
                <w:b/>
                <w:bCs/>
                <w:sz w:val="24"/>
              </w:rPr>
              <w:t>2</w:t>
            </w:r>
            <w:r w:rsidR="00B74BF4" w:rsidRPr="00416900">
              <w:rPr>
                <w:b/>
                <w:bCs/>
                <w:sz w:val="24"/>
              </w:rPr>
              <w:t>1</w:t>
            </w:r>
          </w:p>
        </w:tc>
        <w:tc>
          <w:tcPr>
            <w:tcW w:w="1152" w:type="dxa"/>
            <w:vAlign w:val="center"/>
          </w:tcPr>
          <w:p w14:paraId="5759F67B" w14:textId="77777777" w:rsidR="001B2827" w:rsidRPr="00416900" w:rsidRDefault="001B2827" w:rsidP="009C3920">
            <w:pPr>
              <w:pStyle w:val="Heading1"/>
              <w:numPr>
                <w:ilvl w:val="0"/>
                <w:numId w:val="0"/>
              </w:numPr>
              <w:spacing w:before="0" w:after="0"/>
              <w:ind w:right="144"/>
              <w:jc w:val="right"/>
              <w:rPr>
                <w:b/>
                <w:bCs/>
                <w:sz w:val="24"/>
              </w:rPr>
            </w:pPr>
            <w:r w:rsidRPr="00416900">
              <w:rPr>
                <w:b/>
                <w:bCs/>
                <w:sz w:val="24"/>
              </w:rPr>
              <w:t>0</w:t>
            </w:r>
          </w:p>
        </w:tc>
        <w:tc>
          <w:tcPr>
            <w:tcW w:w="1008" w:type="dxa"/>
            <w:tcBorders>
              <w:right w:val="nil"/>
            </w:tcBorders>
            <w:vAlign w:val="center"/>
          </w:tcPr>
          <w:p w14:paraId="3151AB8B" w14:textId="77777777" w:rsidR="001B2827" w:rsidRPr="00416900" w:rsidRDefault="001B2827" w:rsidP="009C392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sz w:val="24"/>
              </w:rPr>
            </w:pPr>
            <w:r w:rsidRPr="00416900">
              <w:rPr>
                <w:b/>
                <w:bCs/>
                <w:sz w:val="24"/>
              </w:rPr>
              <w:t>6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2ECBB0" w14:textId="77777777" w:rsidR="001B2827" w:rsidRDefault="001B2827" w:rsidP="009C392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008" w:type="dxa"/>
            <w:tcBorders>
              <w:left w:val="nil"/>
            </w:tcBorders>
            <w:vAlign w:val="center"/>
          </w:tcPr>
          <w:p w14:paraId="0F48F0C3" w14:textId="77777777" w:rsidR="001B2827" w:rsidRPr="00416900" w:rsidRDefault="001B2827" w:rsidP="009C392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sz w:val="24"/>
              </w:rPr>
            </w:pPr>
            <w:r w:rsidRPr="00416900">
              <w:rPr>
                <w:b/>
                <w:bCs/>
                <w:sz w:val="24"/>
              </w:rPr>
              <w:t>1</w:t>
            </w:r>
          </w:p>
        </w:tc>
        <w:tc>
          <w:tcPr>
            <w:tcW w:w="1008" w:type="dxa"/>
            <w:vAlign w:val="center"/>
          </w:tcPr>
          <w:p w14:paraId="7C4929CD" w14:textId="77777777" w:rsidR="001B2827" w:rsidRPr="00416900" w:rsidRDefault="001B2827" w:rsidP="009C392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sz w:val="24"/>
              </w:rPr>
            </w:pPr>
            <w:r w:rsidRPr="00416900">
              <w:rPr>
                <w:b/>
                <w:bCs/>
                <w:color w:val="FFFFFF"/>
                <w:sz w:val="24"/>
              </w:rPr>
              <w:t>0</w:t>
            </w:r>
            <w:r w:rsidR="00084485" w:rsidRPr="00416900">
              <w:rPr>
                <w:b/>
                <w:bCs/>
                <w:sz w:val="24"/>
              </w:rPr>
              <w:t>7</w:t>
            </w:r>
          </w:p>
        </w:tc>
        <w:tc>
          <w:tcPr>
            <w:tcW w:w="1152" w:type="dxa"/>
            <w:vAlign w:val="center"/>
          </w:tcPr>
          <w:p w14:paraId="1DD589D2" w14:textId="77777777" w:rsidR="001B2827" w:rsidRPr="00416900" w:rsidRDefault="001B2827" w:rsidP="009C3920">
            <w:pPr>
              <w:pStyle w:val="Heading1"/>
              <w:numPr>
                <w:ilvl w:val="0"/>
                <w:numId w:val="0"/>
              </w:numPr>
              <w:spacing w:before="0" w:after="0"/>
              <w:ind w:right="144"/>
              <w:jc w:val="right"/>
              <w:rPr>
                <w:b/>
                <w:bCs/>
                <w:sz w:val="24"/>
              </w:rPr>
            </w:pPr>
            <w:r w:rsidRPr="00416900">
              <w:rPr>
                <w:b/>
                <w:bCs/>
                <w:sz w:val="24"/>
              </w:rPr>
              <w:t>0</w:t>
            </w:r>
          </w:p>
        </w:tc>
        <w:tc>
          <w:tcPr>
            <w:tcW w:w="1008" w:type="dxa"/>
            <w:vAlign w:val="center"/>
          </w:tcPr>
          <w:p w14:paraId="241509F1" w14:textId="77777777" w:rsidR="001B2827" w:rsidRPr="00416900" w:rsidRDefault="001B2827" w:rsidP="009C392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sz w:val="24"/>
              </w:rPr>
            </w:pPr>
            <w:r w:rsidRPr="00416900">
              <w:rPr>
                <w:b/>
                <w:bCs/>
                <w:sz w:val="24"/>
              </w:rPr>
              <w:t>7</w:t>
            </w:r>
          </w:p>
        </w:tc>
      </w:tr>
      <w:tr w:rsidR="001B2827" w14:paraId="586AA648" w14:textId="77777777">
        <w:trPr>
          <w:trHeight w:hRule="exact" w:val="360"/>
          <w:jc w:val="center"/>
        </w:trPr>
        <w:tc>
          <w:tcPr>
            <w:tcW w:w="1008" w:type="dxa"/>
            <w:vAlign w:val="center"/>
          </w:tcPr>
          <w:p w14:paraId="52AD4607" w14:textId="77777777" w:rsidR="001B2827" w:rsidRDefault="001B2827" w:rsidP="009C392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008" w:type="dxa"/>
            <w:vAlign w:val="center"/>
          </w:tcPr>
          <w:p w14:paraId="5C64538E" w14:textId="77777777" w:rsidR="001B2827" w:rsidRDefault="001B2827" w:rsidP="009C392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152" w:type="dxa"/>
            <w:vAlign w:val="center"/>
          </w:tcPr>
          <w:p w14:paraId="0FE666B3" w14:textId="77777777" w:rsidR="001B2827" w:rsidRDefault="001B2827" w:rsidP="009C3920">
            <w:pPr>
              <w:pStyle w:val="Heading1"/>
              <w:numPr>
                <w:ilvl w:val="0"/>
                <w:numId w:val="0"/>
              </w:numPr>
              <w:spacing w:before="0" w:after="0"/>
              <w:ind w:right="144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08" w:type="dxa"/>
            <w:tcBorders>
              <w:right w:val="nil"/>
            </w:tcBorders>
            <w:vAlign w:val="center"/>
          </w:tcPr>
          <w:p w14:paraId="14FE9B06" w14:textId="77777777" w:rsidR="001B2827" w:rsidRDefault="001B2827" w:rsidP="009C392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8DFF4A" w14:textId="77777777" w:rsidR="001B2827" w:rsidRDefault="001B2827" w:rsidP="009C392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008" w:type="dxa"/>
            <w:tcBorders>
              <w:left w:val="nil"/>
            </w:tcBorders>
            <w:vAlign w:val="center"/>
          </w:tcPr>
          <w:p w14:paraId="10875FA6" w14:textId="77777777" w:rsidR="001B2827" w:rsidRDefault="001B2827" w:rsidP="009C392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08" w:type="dxa"/>
            <w:vAlign w:val="center"/>
          </w:tcPr>
          <w:p w14:paraId="346D2BC3" w14:textId="77777777" w:rsidR="001B2827" w:rsidRDefault="001B2827" w:rsidP="009C392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color w:val="FFFFFF"/>
                <w:sz w:val="24"/>
              </w:rPr>
              <w:t>0</w:t>
            </w:r>
            <w:r>
              <w:rPr>
                <w:sz w:val="24"/>
              </w:rPr>
              <w:t>9</w:t>
            </w:r>
          </w:p>
        </w:tc>
        <w:tc>
          <w:tcPr>
            <w:tcW w:w="1152" w:type="dxa"/>
            <w:vAlign w:val="center"/>
          </w:tcPr>
          <w:p w14:paraId="5B34A41E" w14:textId="77777777" w:rsidR="001B2827" w:rsidRDefault="001B2827" w:rsidP="009C3920">
            <w:pPr>
              <w:pStyle w:val="Heading1"/>
              <w:numPr>
                <w:ilvl w:val="0"/>
                <w:numId w:val="0"/>
              </w:numPr>
              <w:spacing w:before="0" w:after="0"/>
              <w:ind w:right="144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08" w:type="dxa"/>
            <w:vAlign w:val="center"/>
          </w:tcPr>
          <w:p w14:paraId="0D88E94B" w14:textId="77777777" w:rsidR="001B2827" w:rsidRDefault="001B2827" w:rsidP="009C392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1B2827" w14:paraId="43B9E53A" w14:textId="77777777">
        <w:trPr>
          <w:trHeight w:hRule="exact" w:val="360"/>
          <w:jc w:val="center"/>
        </w:trPr>
        <w:tc>
          <w:tcPr>
            <w:tcW w:w="1008" w:type="dxa"/>
            <w:vAlign w:val="center"/>
          </w:tcPr>
          <w:p w14:paraId="0E79EF4D" w14:textId="77777777" w:rsidR="001B2827" w:rsidRDefault="001B2827" w:rsidP="009C392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008" w:type="dxa"/>
            <w:vAlign w:val="center"/>
          </w:tcPr>
          <w:p w14:paraId="76DE19F6" w14:textId="77777777" w:rsidR="001B2827" w:rsidRDefault="001B2827" w:rsidP="009C392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0 </w:t>
            </w:r>
          </w:p>
        </w:tc>
        <w:tc>
          <w:tcPr>
            <w:tcW w:w="1152" w:type="dxa"/>
            <w:vAlign w:val="center"/>
          </w:tcPr>
          <w:p w14:paraId="4196ED06" w14:textId="77777777" w:rsidR="001B2827" w:rsidRDefault="001B2827" w:rsidP="009C3920">
            <w:pPr>
              <w:pStyle w:val="Heading1"/>
              <w:numPr>
                <w:ilvl w:val="0"/>
                <w:numId w:val="0"/>
              </w:numPr>
              <w:spacing w:before="0" w:after="0"/>
              <w:ind w:right="144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08" w:type="dxa"/>
            <w:tcBorders>
              <w:right w:val="nil"/>
            </w:tcBorders>
            <w:vAlign w:val="center"/>
          </w:tcPr>
          <w:p w14:paraId="560FE65B" w14:textId="77777777" w:rsidR="001B2827" w:rsidRDefault="001B2827" w:rsidP="009C392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050F78" w14:textId="77777777" w:rsidR="001B2827" w:rsidRDefault="001B2827" w:rsidP="009C392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008" w:type="dxa"/>
            <w:tcBorders>
              <w:left w:val="nil"/>
            </w:tcBorders>
            <w:vAlign w:val="center"/>
          </w:tcPr>
          <w:p w14:paraId="4C2F4356" w14:textId="77777777" w:rsidR="001B2827" w:rsidRDefault="001B2827" w:rsidP="009C392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08" w:type="dxa"/>
            <w:vAlign w:val="center"/>
          </w:tcPr>
          <w:p w14:paraId="4C3724CA" w14:textId="77777777" w:rsidR="001B2827" w:rsidRDefault="001B2827" w:rsidP="009C392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152" w:type="dxa"/>
            <w:vAlign w:val="center"/>
          </w:tcPr>
          <w:p w14:paraId="7A8B3E75" w14:textId="77777777" w:rsidR="001B2827" w:rsidRDefault="001B2827" w:rsidP="009C3920">
            <w:pPr>
              <w:pStyle w:val="Heading1"/>
              <w:numPr>
                <w:ilvl w:val="0"/>
                <w:numId w:val="0"/>
              </w:numPr>
              <w:spacing w:before="0" w:after="0"/>
              <w:ind w:right="144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08" w:type="dxa"/>
            <w:vAlign w:val="center"/>
          </w:tcPr>
          <w:p w14:paraId="4AE80FFB" w14:textId="77777777" w:rsidR="001B2827" w:rsidRDefault="001B2827" w:rsidP="009C392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D219AA" w14:paraId="0DC498C7" w14:textId="77777777">
        <w:trPr>
          <w:trHeight w:hRule="exact" w:val="360"/>
          <w:jc w:val="center"/>
        </w:trPr>
        <w:tc>
          <w:tcPr>
            <w:tcW w:w="1008" w:type="dxa"/>
            <w:vAlign w:val="center"/>
          </w:tcPr>
          <w:p w14:paraId="4D9BC221" w14:textId="77777777" w:rsidR="00D219AA" w:rsidRPr="00416900" w:rsidRDefault="00D219AA" w:rsidP="009C392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sz w:val="24"/>
              </w:rPr>
            </w:pPr>
            <w:r w:rsidRPr="00416900">
              <w:rPr>
                <w:b/>
                <w:bCs/>
                <w:sz w:val="24"/>
              </w:rPr>
              <w:t>7</w:t>
            </w:r>
          </w:p>
        </w:tc>
        <w:tc>
          <w:tcPr>
            <w:tcW w:w="1008" w:type="dxa"/>
            <w:vAlign w:val="center"/>
          </w:tcPr>
          <w:p w14:paraId="6B734094" w14:textId="77777777" w:rsidR="00D219AA" w:rsidRPr="00416900" w:rsidRDefault="00084485" w:rsidP="00BE112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sz w:val="24"/>
              </w:rPr>
            </w:pPr>
            <w:r w:rsidRPr="00416900">
              <w:rPr>
                <w:b/>
                <w:bCs/>
                <w:sz w:val="24"/>
              </w:rPr>
              <w:t>7</w:t>
            </w:r>
          </w:p>
        </w:tc>
        <w:tc>
          <w:tcPr>
            <w:tcW w:w="1152" w:type="dxa"/>
            <w:vAlign w:val="center"/>
          </w:tcPr>
          <w:p w14:paraId="3F8170BE" w14:textId="77777777" w:rsidR="00D219AA" w:rsidRPr="00416900" w:rsidRDefault="00D219AA" w:rsidP="009C3920">
            <w:pPr>
              <w:pStyle w:val="Heading1"/>
              <w:numPr>
                <w:ilvl w:val="0"/>
                <w:numId w:val="0"/>
              </w:numPr>
              <w:spacing w:before="0" w:after="0"/>
              <w:ind w:right="144"/>
              <w:jc w:val="right"/>
              <w:rPr>
                <w:b/>
                <w:bCs/>
                <w:sz w:val="24"/>
              </w:rPr>
            </w:pPr>
            <w:r w:rsidRPr="00416900">
              <w:rPr>
                <w:b/>
                <w:bCs/>
                <w:sz w:val="24"/>
              </w:rPr>
              <w:t>0</w:t>
            </w:r>
          </w:p>
        </w:tc>
        <w:tc>
          <w:tcPr>
            <w:tcW w:w="1008" w:type="dxa"/>
            <w:tcBorders>
              <w:right w:val="nil"/>
            </w:tcBorders>
            <w:vAlign w:val="center"/>
          </w:tcPr>
          <w:p w14:paraId="63CEEFFB" w14:textId="77777777" w:rsidR="00D219AA" w:rsidRPr="00416900" w:rsidRDefault="00D219AA" w:rsidP="009C392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sz w:val="24"/>
              </w:rPr>
            </w:pPr>
            <w:r w:rsidRPr="00416900">
              <w:rPr>
                <w:b/>
                <w:bCs/>
                <w:sz w:val="24"/>
              </w:rPr>
              <w:t>1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D94A8D" w14:textId="77777777" w:rsidR="00D219AA" w:rsidRDefault="00D219AA" w:rsidP="009C392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008" w:type="dxa"/>
            <w:tcBorders>
              <w:left w:val="nil"/>
            </w:tcBorders>
            <w:vAlign w:val="center"/>
          </w:tcPr>
          <w:p w14:paraId="6F0DB8F2" w14:textId="77777777" w:rsidR="00D219AA" w:rsidRPr="00416900" w:rsidRDefault="00D219AA" w:rsidP="009C392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sz w:val="24"/>
              </w:rPr>
            </w:pPr>
            <w:r w:rsidRPr="00416900">
              <w:rPr>
                <w:b/>
                <w:bCs/>
                <w:sz w:val="24"/>
              </w:rPr>
              <w:t>1</w:t>
            </w:r>
          </w:p>
        </w:tc>
        <w:tc>
          <w:tcPr>
            <w:tcW w:w="1008" w:type="dxa"/>
            <w:vAlign w:val="center"/>
          </w:tcPr>
          <w:p w14:paraId="7C7CFED1" w14:textId="77777777" w:rsidR="00D219AA" w:rsidRPr="00416900" w:rsidRDefault="00B74BF4" w:rsidP="00B74BF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sz w:val="24"/>
              </w:rPr>
            </w:pPr>
            <w:r w:rsidRPr="00416900">
              <w:rPr>
                <w:b/>
                <w:bCs/>
                <w:sz w:val="24"/>
              </w:rPr>
              <w:t>21</w:t>
            </w:r>
          </w:p>
        </w:tc>
        <w:tc>
          <w:tcPr>
            <w:tcW w:w="1152" w:type="dxa"/>
            <w:vAlign w:val="center"/>
          </w:tcPr>
          <w:p w14:paraId="62488F23" w14:textId="77777777" w:rsidR="00D219AA" w:rsidRPr="00416900" w:rsidRDefault="00D219AA" w:rsidP="009C3920">
            <w:pPr>
              <w:pStyle w:val="Heading1"/>
              <w:numPr>
                <w:ilvl w:val="0"/>
                <w:numId w:val="0"/>
              </w:numPr>
              <w:spacing w:before="0" w:after="0"/>
              <w:ind w:right="144"/>
              <w:jc w:val="right"/>
              <w:rPr>
                <w:b/>
                <w:bCs/>
                <w:sz w:val="24"/>
              </w:rPr>
            </w:pPr>
            <w:r w:rsidRPr="00416900">
              <w:rPr>
                <w:b/>
                <w:bCs/>
                <w:sz w:val="24"/>
              </w:rPr>
              <w:t>0</w:t>
            </w:r>
          </w:p>
        </w:tc>
        <w:tc>
          <w:tcPr>
            <w:tcW w:w="1008" w:type="dxa"/>
            <w:vAlign w:val="center"/>
          </w:tcPr>
          <w:p w14:paraId="14A80B42" w14:textId="77777777" w:rsidR="00D219AA" w:rsidRPr="00416900" w:rsidRDefault="00D219AA" w:rsidP="009C392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sz w:val="24"/>
              </w:rPr>
            </w:pPr>
            <w:r w:rsidRPr="00416900">
              <w:rPr>
                <w:b/>
                <w:bCs/>
                <w:sz w:val="24"/>
              </w:rPr>
              <w:t>6</w:t>
            </w:r>
          </w:p>
        </w:tc>
      </w:tr>
      <w:tr w:rsidR="001B2827" w14:paraId="1D2CE39C" w14:textId="77777777">
        <w:trPr>
          <w:trHeight w:hRule="exact" w:val="360"/>
          <w:jc w:val="center"/>
        </w:trPr>
        <w:tc>
          <w:tcPr>
            <w:tcW w:w="1008" w:type="dxa"/>
            <w:vAlign w:val="center"/>
          </w:tcPr>
          <w:p w14:paraId="4A25CDCE" w14:textId="77777777" w:rsidR="001B2827" w:rsidRDefault="001B2827" w:rsidP="009C392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008" w:type="dxa"/>
            <w:vAlign w:val="center"/>
          </w:tcPr>
          <w:p w14:paraId="27552490" w14:textId="77777777" w:rsidR="001B2827" w:rsidRDefault="001B2827" w:rsidP="009C392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152" w:type="dxa"/>
            <w:vAlign w:val="center"/>
          </w:tcPr>
          <w:p w14:paraId="08688228" w14:textId="77777777" w:rsidR="001B2827" w:rsidRDefault="001B2827" w:rsidP="009C3920">
            <w:pPr>
              <w:pStyle w:val="Heading1"/>
              <w:numPr>
                <w:ilvl w:val="0"/>
                <w:numId w:val="0"/>
              </w:numPr>
              <w:spacing w:before="0" w:after="0"/>
              <w:ind w:right="144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08" w:type="dxa"/>
            <w:tcBorders>
              <w:right w:val="nil"/>
            </w:tcBorders>
            <w:vAlign w:val="center"/>
          </w:tcPr>
          <w:p w14:paraId="2C55E3D7" w14:textId="77777777" w:rsidR="001B2827" w:rsidRDefault="001B2827" w:rsidP="009C392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12887E" w14:textId="77777777" w:rsidR="001B2827" w:rsidRDefault="001B2827" w:rsidP="009C392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008" w:type="dxa"/>
            <w:tcBorders>
              <w:left w:val="nil"/>
            </w:tcBorders>
            <w:vAlign w:val="center"/>
          </w:tcPr>
          <w:p w14:paraId="400B3E5D" w14:textId="77777777" w:rsidR="001B2827" w:rsidRDefault="001B2827" w:rsidP="009C392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08" w:type="dxa"/>
            <w:vAlign w:val="center"/>
          </w:tcPr>
          <w:p w14:paraId="0A64418B" w14:textId="77777777" w:rsidR="001B2827" w:rsidRDefault="001B2827" w:rsidP="009C392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152" w:type="dxa"/>
            <w:vAlign w:val="center"/>
          </w:tcPr>
          <w:p w14:paraId="4333171C" w14:textId="77777777" w:rsidR="001B2827" w:rsidRDefault="001B2827" w:rsidP="009C3920">
            <w:pPr>
              <w:pStyle w:val="Heading1"/>
              <w:numPr>
                <w:ilvl w:val="0"/>
                <w:numId w:val="0"/>
              </w:numPr>
              <w:spacing w:before="0" w:after="0"/>
              <w:ind w:right="144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08" w:type="dxa"/>
            <w:vAlign w:val="center"/>
          </w:tcPr>
          <w:p w14:paraId="1A0A6E0F" w14:textId="77777777" w:rsidR="001B2827" w:rsidRDefault="001B2827" w:rsidP="009C392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</w:tbl>
    <w:p w14:paraId="5E2486F3" w14:textId="77777777" w:rsidR="00FE0338" w:rsidRDefault="002D661A">
      <w:pPr>
        <w:pStyle w:val="Heading1"/>
        <w:numPr>
          <w:ilvl w:val="0"/>
          <w:numId w:val="0"/>
        </w:numPr>
        <w:spacing w:before="0" w:after="0"/>
        <w:jc w:val="center"/>
        <w:rPr>
          <w:b/>
          <w:sz w:val="28"/>
          <w:u w:val="single"/>
        </w:rPr>
      </w:pPr>
      <w:r>
        <w:rPr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05C44133" wp14:editId="5505FDEB">
                <wp:simplePos x="0" y="0"/>
                <wp:positionH relativeFrom="margin">
                  <wp:posOffset>6614160</wp:posOffset>
                </wp:positionH>
                <wp:positionV relativeFrom="margin">
                  <wp:posOffset>9490710</wp:posOffset>
                </wp:positionV>
                <wp:extent cx="640080" cy="243840"/>
                <wp:effectExtent l="1905" t="3810" r="0" b="0"/>
                <wp:wrapNone/>
                <wp:docPr id="4" name="Text Box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40080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6DADAA" w14:textId="77777777" w:rsidR="00084485" w:rsidRDefault="00084485">
                            <w:pPr>
                              <w:pStyle w:val="SubSectionTitle"/>
                              <w:tabs>
                                <w:tab w:val="left" w:pos="270"/>
                              </w:tabs>
                              <w:spacing w:before="0"/>
                            </w:pPr>
                            <w:r>
                              <w:t>Pg. 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C44133" id="Text Box 31" o:spid="_x0000_s1096" type="#_x0000_t202" style="position:absolute;left:0;text-align:left;margin-left:520.8pt;margin-top:747.3pt;width:50.4pt;height:19.2pt;z-index: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" filled="f" stroked="f">
                <o:lock v:ext="edit" aspectratio="t"/>
                <v:textbox>
                  <w:txbxContent>
                    <w:p w14:paraId="006DADAA" w14:textId="77777777" w:rsidR="00084485" w:rsidRDefault="00084485">
                      <w:pPr>
                        <w:pStyle w:val="SubSectionTitle"/>
                        <w:tabs>
                          <w:tab w:val="left" w:pos="270"/>
                        </w:tabs>
                        <w:spacing w:before="0"/>
                      </w:pPr>
                      <w:r>
                        <w:t>Pg. 8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3A5A09B8" w14:textId="77777777" w:rsidR="00FE0338" w:rsidRDefault="00D64A18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 xml:space="preserve"> </w:t>
      </w:r>
      <w:r w:rsidR="00FE0338">
        <w:rPr>
          <w:b/>
          <w:sz w:val="28"/>
          <w:u w:val="single"/>
        </w:rPr>
        <w:t>Pedestrian and Vehicle Signal Groups Interlock Table</w:t>
      </w:r>
    </w:p>
    <w:p w14:paraId="2B33B1D6" w14:textId="77777777" w:rsidR="00FE0338" w:rsidRPr="004F378F" w:rsidRDefault="00CC5254" w:rsidP="0017132D">
      <w:pPr>
        <w:pStyle w:val="Heading1"/>
        <w:numPr>
          <w:ilvl w:val="0"/>
          <w:numId w:val="0"/>
        </w:numPr>
        <w:rPr>
          <w:u w:val="single"/>
        </w:rPr>
      </w:pPr>
      <w:r>
        <w:rPr>
          <w:sz w:val="24"/>
        </w:rPr>
        <w:t xml:space="preserve">                                                                                                               </w:t>
      </w:r>
      <w:r w:rsidR="00EC6101">
        <w:rPr>
          <w:sz w:val="24"/>
        </w:rPr>
        <w:t xml:space="preserve">     </w:t>
      </w:r>
      <w:r>
        <w:rPr>
          <w:sz w:val="24"/>
        </w:rPr>
        <w:t xml:space="preserve">    </w:t>
      </w:r>
      <w:r w:rsidR="00FE0338">
        <w:rPr>
          <w:sz w:val="24"/>
        </w:rPr>
        <w:t>Intersection No:</w:t>
      </w:r>
      <w:r w:rsidR="00F31DCA">
        <w:rPr>
          <w:sz w:val="24"/>
        </w:rPr>
        <w:t xml:space="preserve"> </w:t>
      </w:r>
      <w:r w:rsidR="00B45F12">
        <w:rPr>
          <w:sz w:val="24"/>
          <w:u w:val="single"/>
        </w:rPr>
        <w:t>924</w:t>
      </w:r>
      <w:r w:rsidR="00084485">
        <w:rPr>
          <w:sz w:val="24"/>
          <w:u w:val="single"/>
        </w:rPr>
        <w:t>1</w:t>
      </w:r>
    </w:p>
    <w:p w14:paraId="793A17FC" w14:textId="77777777" w:rsidR="00FE0338" w:rsidRDefault="00FE0338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1296"/>
        <w:gridCol w:w="1296"/>
        <w:gridCol w:w="1296"/>
        <w:gridCol w:w="1296"/>
        <w:gridCol w:w="1296"/>
        <w:gridCol w:w="1296"/>
        <w:gridCol w:w="1277"/>
      </w:tblGrid>
      <w:tr w:rsidR="00FE0338" w14:paraId="58DEA78C" w14:textId="77777777">
        <w:trPr>
          <w:trHeight w:hRule="exact" w:val="480"/>
          <w:jc w:val="center"/>
        </w:trPr>
        <w:tc>
          <w:tcPr>
            <w:tcW w:w="1008" w:type="dxa"/>
            <w:tcBorders>
              <w:top w:val="nil"/>
              <w:left w:val="nil"/>
            </w:tcBorders>
            <w:vAlign w:val="center"/>
          </w:tcPr>
          <w:p w14:paraId="44B7160F" w14:textId="77777777" w:rsidR="00FE0338" w:rsidRDefault="00FE0338">
            <w:pPr>
              <w:jc w:val="center"/>
              <w:rPr>
                <w:b/>
                <w:sz w:val="24"/>
              </w:rPr>
            </w:pPr>
          </w:p>
        </w:tc>
        <w:tc>
          <w:tcPr>
            <w:tcW w:w="1296" w:type="dxa"/>
            <w:vAlign w:val="center"/>
          </w:tcPr>
          <w:p w14:paraId="3ED60C80" w14:textId="77777777" w:rsidR="00FE0338" w:rsidRDefault="00FE033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Phase A</w:t>
            </w:r>
          </w:p>
        </w:tc>
        <w:tc>
          <w:tcPr>
            <w:tcW w:w="1296" w:type="dxa"/>
            <w:vAlign w:val="center"/>
          </w:tcPr>
          <w:p w14:paraId="34AA562E" w14:textId="77777777" w:rsidR="00FE0338" w:rsidRDefault="00FE033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Phase B</w:t>
            </w:r>
          </w:p>
        </w:tc>
        <w:tc>
          <w:tcPr>
            <w:tcW w:w="1296" w:type="dxa"/>
            <w:vAlign w:val="center"/>
          </w:tcPr>
          <w:p w14:paraId="05B8E7B9" w14:textId="77777777" w:rsidR="00FE0338" w:rsidRDefault="00FE033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Phase C</w:t>
            </w:r>
          </w:p>
        </w:tc>
        <w:tc>
          <w:tcPr>
            <w:tcW w:w="1296" w:type="dxa"/>
            <w:vAlign w:val="center"/>
          </w:tcPr>
          <w:p w14:paraId="219E62D9" w14:textId="77777777" w:rsidR="00FE0338" w:rsidRDefault="00FE033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Phase D</w:t>
            </w:r>
          </w:p>
        </w:tc>
        <w:tc>
          <w:tcPr>
            <w:tcW w:w="1296" w:type="dxa"/>
            <w:vAlign w:val="center"/>
          </w:tcPr>
          <w:p w14:paraId="5442F2FA" w14:textId="77777777" w:rsidR="00FE0338" w:rsidRDefault="00FE033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Phase E</w:t>
            </w:r>
          </w:p>
        </w:tc>
        <w:tc>
          <w:tcPr>
            <w:tcW w:w="1296" w:type="dxa"/>
            <w:vAlign w:val="center"/>
          </w:tcPr>
          <w:p w14:paraId="277039FD" w14:textId="77777777" w:rsidR="00FE0338" w:rsidRDefault="00FE033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Phase F</w:t>
            </w:r>
          </w:p>
        </w:tc>
        <w:tc>
          <w:tcPr>
            <w:tcW w:w="1277" w:type="dxa"/>
            <w:vAlign w:val="center"/>
          </w:tcPr>
          <w:p w14:paraId="176D583C" w14:textId="77777777" w:rsidR="00FE0338" w:rsidRDefault="00FE033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Phase G</w:t>
            </w:r>
          </w:p>
        </w:tc>
      </w:tr>
      <w:tr w:rsidR="00F154CB" w14:paraId="55478D1A" w14:textId="77777777">
        <w:trPr>
          <w:trHeight w:hRule="exact" w:val="480"/>
          <w:jc w:val="center"/>
        </w:trPr>
        <w:tc>
          <w:tcPr>
            <w:tcW w:w="1008" w:type="dxa"/>
            <w:vAlign w:val="center"/>
          </w:tcPr>
          <w:p w14:paraId="70CE9713" w14:textId="77777777" w:rsidR="00F154CB" w:rsidRDefault="00F154C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SG 1</w:t>
            </w:r>
          </w:p>
        </w:tc>
        <w:tc>
          <w:tcPr>
            <w:tcW w:w="1296" w:type="dxa"/>
            <w:vAlign w:val="center"/>
          </w:tcPr>
          <w:p w14:paraId="40869F5A" w14:textId="77777777" w:rsidR="00F154CB" w:rsidRDefault="00F154CB" w:rsidP="00D23325">
            <w:pPr>
              <w:jc w:val="center"/>
              <w:rPr>
                <w:sz w:val="24"/>
              </w:rPr>
            </w:pPr>
            <w:r>
              <w:rPr>
                <w:sz w:val="24"/>
              </w:rPr>
              <w:t>GAR</w:t>
            </w:r>
          </w:p>
        </w:tc>
        <w:tc>
          <w:tcPr>
            <w:tcW w:w="1296" w:type="dxa"/>
            <w:vAlign w:val="center"/>
          </w:tcPr>
          <w:p w14:paraId="079C0575" w14:textId="77777777" w:rsidR="00F154CB" w:rsidRDefault="00F154CB" w:rsidP="00D23325">
            <w:pPr>
              <w:jc w:val="center"/>
              <w:rPr>
                <w:sz w:val="24"/>
              </w:rPr>
            </w:pPr>
            <w:r>
              <w:rPr>
                <w:sz w:val="24"/>
              </w:rPr>
              <w:t>RED</w:t>
            </w:r>
          </w:p>
        </w:tc>
        <w:tc>
          <w:tcPr>
            <w:tcW w:w="1296" w:type="dxa"/>
            <w:vAlign w:val="center"/>
          </w:tcPr>
          <w:p w14:paraId="078A111B" w14:textId="77777777" w:rsidR="00F154CB" w:rsidRDefault="00267CB1" w:rsidP="00615D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RED</w:t>
            </w:r>
          </w:p>
        </w:tc>
        <w:tc>
          <w:tcPr>
            <w:tcW w:w="1296" w:type="dxa"/>
            <w:vAlign w:val="center"/>
          </w:tcPr>
          <w:p w14:paraId="56BEE3BE" w14:textId="77777777" w:rsidR="00F154CB" w:rsidRDefault="00F154CB" w:rsidP="00615D72">
            <w:pPr>
              <w:jc w:val="center"/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7433CCEF" w14:textId="77777777" w:rsidR="00F154CB" w:rsidRDefault="00F154CB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0249CFA9" w14:textId="77777777" w:rsidR="00F154CB" w:rsidRDefault="00F154CB">
            <w:pPr>
              <w:rPr>
                <w:sz w:val="24"/>
              </w:rPr>
            </w:pPr>
          </w:p>
        </w:tc>
        <w:tc>
          <w:tcPr>
            <w:tcW w:w="1277" w:type="dxa"/>
            <w:vAlign w:val="center"/>
          </w:tcPr>
          <w:p w14:paraId="64B029FC" w14:textId="77777777" w:rsidR="00F154CB" w:rsidRDefault="00F154CB">
            <w:pPr>
              <w:rPr>
                <w:sz w:val="24"/>
              </w:rPr>
            </w:pPr>
          </w:p>
        </w:tc>
      </w:tr>
      <w:tr w:rsidR="000B27FC" w14:paraId="6469FCF9" w14:textId="77777777">
        <w:trPr>
          <w:trHeight w:hRule="exact" w:val="480"/>
          <w:jc w:val="center"/>
        </w:trPr>
        <w:tc>
          <w:tcPr>
            <w:tcW w:w="1008" w:type="dxa"/>
            <w:vAlign w:val="center"/>
          </w:tcPr>
          <w:p w14:paraId="34FD0626" w14:textId="77777777" w:rsidR="000B27FC" w:rsidRDefault="000B27FC" w:rsidP="000B27F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SG 2</w:t>
            </w:r>
          </w:p>
        </w:tc>
        <w:tc>
          <w:tcPr>
            <w:tcW w:w="1296" w:type="dxa"/>
            <w:vAlign w:val="center"/>
          </w:tcPr>
          <w:p w14:paraId="69E1A244" w14:textId="77777777" w:rsidR="000B27FC" w:rsidRDefault="000B27FC" w:rsidP="000B27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GAR</w:t>
            </w:r>
          </w:p>
        </w:tc>
        <w:tc>
          <w:tcPr>
            <w:tcW w:w="1296" w:type="dxa"/>
            <w:vAlign w:val="center"/>
          </w:tcPr>
          <w:p w14:paraId="101AE8F7" w14:textId="77777777" w:rsidR="000B27FC" w:rsidRDefault="000B27FC" w:rsidP="000B27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RED</w:t>
            </w:r>
          </w:p>
        </w:tc>
        <w:tc>
          <w:tcPr>
            <w:tcW w:w="1296" w:type="dxa"/>
            <w:vAlign w:val="center"/>
          </w:tcPr>
          <w:p w14:paraId="73681289" w14:textId="77777777" w:rsidR="000B27FC" w:rsidRDefault="000B27FC" w:rsidP="000B27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RED</w:t>
            </w:r>
          </w:p>
        </w:tc>
        <w:tc>
          <w:tcPr>
            <w:tcW w:w="1296" w:type="dxa"/>
            <w:vAlign w:val="center"/>
          </w:tcPr>
          <w:p w14:paraId="7A9C048E" w14:textId="77777777" w:rsidR="000B27FC" w:rsidRDefault="000B27FC" w:rsidP="000B27FC">
            <w:pPr>
              <w:jc w:val="center"/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4E67C647" w14:textId="77777777" w:rsidR="000B27FC" w:rsidRDefault="000B27FC" w:rsidP="000B27FC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7E2E7405" w14:textId="77777777" w:rsidR="000B27FC" w:rsidRDefault="000B27FC" w:rsidP="000B27FC">
            <w:pPr>
              <w:rPr>
                <w:sz w:val="24"/>
              </w:rPr>
            </w:pPr>
          </w:p>
        </w:tc>
        <w:tc>
          <w:tcPr>
            <w:tcW w:w="1277" w:type="dxa"/>
            <w:vAlign w:val="center"/>
          </w:tcPr>
          <w:p w14:paraId="5725E90A" w14:textId="77777777" w:rsidR="000B27FC" w:rsidRDefault="000B27FC" w:rsidP="000B27FC">
            <w:pPr>
              <w:rPr>
                <w:sz w:val="24"/>
              </w:rPr>
            </w:pPr>
          </w:p>
        </w:tc>
      </w:tr>
      <w:tr w:rsidR="000B27FC" w14:paraId="12BE7441" w14:textId="77777777">
        <w:trPr>
          <w:trHeight w:hRule="exact" w:val="480"/>
          <w:jc w:val="center"/>
        </w:trPr>
        <w:tc>
          <w:tcPr>
            <w:tcW w:w="1008" w:type="dxa"/>
            <w:vAlign w:val="center"/>
          </w:tcPr>
          <w:p w14:paraId="511ABC37" w14:textId="77777777" w:rsidR="000B27FC" w:rsidRDefault="000B27FC" w:rsidP="000B27F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SG 3</w:t>
            </w:r>
          </w:p>
        </w:tc>
        <w:tc>
          <w:tcPr>
            <w:tcW w:w="1296" w:type="dxa"/>
            <w:vAlign w:val="center"/>
          </w:tcPr>
          <w:p w14:paraId="09B36911" w14:textId="77777777" w:rsidR="000B27FC" w:rsidRDefault="000B27FC" w:rsidP="000B27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OFF</w:t>
            </w:r>
          </w:p>
        </w:tc>
        <w:tc>
          <w:tcPr>
            <w:tcW w:w="1296" w:type="dxa"/>
            <w:vAlign w:val="center"/>
          </w:tcPr>
          <w:p w14:paraId="42D277E9" w14:textId="77777777" w:rsidR="000B27FC" w:rsidRDefault="000B27FC" w:rsidP="000B27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OFF</w:t>
            </w:r>
          </w:p>
        </w:tc>
        <w:tc>
          <w:tcPr>
            <w:tcW w:w="1296" w:type="dxa"/>
            <w:vAlign w:val="center"/>
          </w:tcPr>
          <w:p w14:paraId="1F4EEB1B" w14:textId="77777777" w:rsidR="000B27FC" w:rsidRDefault="000B27FC" w:rsidP="000B27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SGRN</w:t>
            </w:r>
          </w:p>
        </w:tc>
        <w:tc>
          <w:tcPr>
            <w:tcW w:w="1296" w:type="dxa"/>
            <w:vAlign w:val="center"/>
          </w:tcPr>
          <w:p w14:paraId="319E2CE6" w14:textId="77777777" w:rsidR="000B27FC" w:rsidRDefault="000B27FC" w:rsidP="000B27FC">
            <w:pPr>
              <w:jc w:val="center"/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1C2D2EFA" w14:textId="77777777" w:rsidR="000B27FC" w:rsidRDefault="000B27FC" w:rsidP="000B27FC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0C6FE1DF" w14:textId="77777777" w:rsidR="000B27FC" w:rsidRDefault="000B27FC" w:rsidP="000B27FC">
            <w:pPr>
              <w:rPr>
                <w:sz w:val="24"/>
              </w:rPr>
            </w:pPr>
          </w:p>
        </w:tc>
        <w:tc>
          <w:tcPr>
            <w:tcW w:w="1277" w:type="dxa"/>
            <w:vAlign w:val="center"/>
          </w:tcPr>
          <w:p w14:paraId="3B38F291" w14:textId="77777777" w:rsidR="000B27FC" w:rsidRDefault="000B27FC" w:rsidP="000B27FC">
            <w:pPr>
              <w:rPr>
                <w:sz w:val="24"/>
              </w:rPr>
            </w:pPr>
          </w:p>
        </w:tc>
      </w:tr>
      <w:tr w:rsidR="000B4AB7" w14:paraId="79985E33" w14:textId="77777777" w:rsidTr="000B27FC">
        <w:trPr>
          <w:trHeight w:hRule="exact" w:val="514"/>
          <w:jc w:val="center"/>
        </w:trPr>
        <w:tc>
          <w:tcPr>
            <w:tcW w:w="1008" w:type="dxa"/>
            <w:vAlign w:val="center"/>
          </w:tcPr>
          <w:p w14:paraId="2F7E9158" w14:textId="77777777" w:rsidR="000B4AB7" w:rsidRDefault="000B4AB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SG 4</w:t>
            </w:r>
          </w:p>
        </w:tc>
        <w:tc>
          <w:tcPr>
            <w:tcW w:w="1296" w:type="dxa"/>
            <w:vAlign w:val="center"/>
          </w:tcPr>
          <w:p w14:paraId="259AAB7F" w14:textId="77777777" w:rsidR="000B4AB7" w:rsidRDefault="000B4AB7" w:rsidP="00624408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DON’T </w:t>
            </w:r>
          </w:p>
        </w:tc>
        <w:tc>
          <w:tcPr>
            <w:tcW w:w="1296" w:type="dxa"/>
            <w:vAlign w:val="center"/>
          </w:tcPr>
          <w:p w14:paraId="39B1E866" w14:textId="77777777" w:rsidR="000B4AB7" w:rsidRDefault="000B4AB7" w:rsidP="00624408">
            <w:pPr>
              <w:jc w:val="center"/>
              <w:rPr>
                <w:sz w:val="24"/>
              </w:rPr>
            </w:pPr>
            <w:r>
              <w:rPr>
                <w:sz w:val="24"/>
              </w:rPr>
              <w:t>WALK</w:t>
            </w:r>
          </w:p>
        </w:tc>
        <w:tc>
          <w:tcPr>
            <w:tcW w:w="1296" w:type="dxa"/>
            <w:vAlign w:val="center"/>
          </w:tcPr>
          <w:p w14:paraId="792D72E8" w14:textId="77777777" w:rsidR="000B4AB7" w:rsidRDefault="000B4AB7" w:rsidP="00624408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DON’T </w:t>
            </w:r>
          </w:p>
        </w:tc>
        <w:tc>
          <w:tcPr>
            <w:tcW w:w="1296" w:type="dxa"/>
            <w:vAlign w:val="center"/>
          </w:tcPr>
          <w:p w14:paraId="5F9E3706" w14:textId="77777777" w:rsidR="000B4AB7" w:rsidRDefault="000B4AB7" w:rsidP="00624408">
            <w:pPr>
              <w:jc w:val="center"/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53B1CE0D" w14:textId="77777777" w:rsidR="000B4AB7" w:rsidRDefault="000B4AB7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673A9FA3" w14:textId="77777777" w:rsidR="000B4AB7" w:rsidRDefault="000B4AB7">
            <w:pPr>
              <w:rPr>
                <w:sz w:val="24"/>
              </w:rPr>
            </w:pPr>
          </w:p>
        </w:tc>
        <w:tc>
          <w:tcPr>
            <w:tcW w:w="1277" w:type="dxa"/>
            <w:vAlign w:val="center"/>
          </w:tcPr>
          <w:p w14:paraId="4F0B2507" w14:textId="77777777" w:rsidR="000B4AB7" w:rsidRDefault="000B4AB7">
            <w:pPr>
              <w:rPr>
                <w:sz w:val="24"/>
              </w:rPr>
            </w:pPr>
          </w:p>
        </w:tc>
      </w:tr>
      <w:tr w:rsidR="000B27FC" w14:paraId="284A8BB7" w14:textId="77777777" w:rsidTr="000B27FC">
        <w:trPr>
          <w:trHeight w:hRule="exact" w:val="564"/>
          <w:jc w:val="center"/>
        </w:trPr>
        <w:tc>
          <w:tcPr>
            <w:tcW w:w="1008" w:type="dxa"/>
            <w:vAlign w:val="center"/>
          </w:tcPr>
          <w:p w14:paraId="6562B081" w14:textId="77777777" w:rsidR="000B27FC" w:rsidRDefault="000B27FC" w:rsidP="000B27F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SG 5 </w:t>
            </w:r>
            <w:r w:rsidRPr="000B27FC">
              <w:rPr>
                <w:b/>
                <w:sz w:val="22"/>
                <w:szCs w:val="18"/>
              </w:rPr>
              <w:t>(</w:t>
            </w:r>
            <w:r w:rsidRPr="000B27FC">
              <w:rPr>
                <w:b/>
                <w:sz w:val="18"/>
                <w:szCs w:val="18"/>
              </w:rPr>
              <w:t>GM+)</w:t>
            </w:r>
          </w:p>
        </w:tc>
        <w:tc>
          <w:tcPr>
            <w:tcW w:w="1296" w:type="dxa"/>
            <w:vAlign w:val="center"/>
          </w:tcPr>
          <w:p w14:paraId="161A26F3" w14:textId="77777777" w:rsidR="000B27FC" w:rsidRDefault="000B27FC" w:rsidP="000B27FC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DON’T </w:t>
            </w:r>
          </w:p>
        </w:tc>
        <w:tc>
          <w:tcPr>
            <w:tcW w:w="1296" w:type="dxa"/>
            <w:vAlign w:val="center"/>
          </w:tcPr>
          <w:p w14:paraId="0454E2D7" w14:textId="77777777" w:rsidR="000B27FC" w:rsidRDefault="000B27FC" w:rsidP="000B27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WALK</w:t>
            </w:r>
          </w:p>
        </w:tc>
        <w:tc>
          <w:tcPr>
            <w:tcW w:w="1296" w:type="dxa"/>
            <w:vAlign w:val="center"/>
          </w:tcPr>
          <w:p w14:paraId="478F0C2D" w14:textId="77777777" w:rsidR="000B27FC" w:rsidRDefault="000B27FC" w:rsidP="000B27FC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DON’T </w:t>
            </w:r>
          </w:p>
        </w:tc>
        <w:tc>
          <w:tcPr>
            <w:tcW w:w="1296" w:type="dxa"/>
            <w:vAlign w:val="center"/>
          </w:tcPr>
          <w:p w14:paraId="55D2EB6B" w14:textId="77777777" w:rsidR="000B27FC" w:rsidRDefault="000B27FC" w:rsidP="000B27FC">
            <w:pPr>
              <w:jc w:val="center"/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179E563E" w14:textId="77777777" w:rsidR="000B27FC" w:rsidRDefault="000B27FC" w:rsidP="000B27FC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305F515B" w14:textId="77777777" w:rsidR="000B27FC" w:rsidRDefault="000B27FC" w:rsidP="000B27FC">
            <w:pPr>
              <w:rPr>
                <w:sz w:val="24"/>
              </w:rPr>
            </w:pPr>
          </w:p>
        </w:tc>
        <w:tc>
          <w:tcPr>
            <w:tcW w:w="1277" w:type="dxa"/>
            <w:vAlign w:val="center"/>
          </w:tcPr>
          <w:p w14:paraId="53C0D8D0" w14:textId="77777777" w:rsidR="000B27FC" w:rsidRDefault="000B27FC" w:rsidP="000B27FC">
            <w:pPr>
              <w:rPr>
                <w:sz w:val="24"/>
              </w:rPr>
            </w:pPr>
          </w:p>
        </w:tc>
      </w:tr>
      <w:tr w:rsidR="000B27FC" w14:paraId="3480F7D2" w14:textId="77777777" w:rsidTr="00524FA2">
        <w:trPr>
          <w:trHeight w:hRule="exact" w:val="480"/>
          <w:jc w:val="center"/>
        </w:trPr>
        <w:tc>
          <w:tcPr>
            <w:tcW w:w="1008" w:type="dxa"/>
            <w:vAlign w:val="center"/>
          </w:tcPr>
          <w:p w14:paraId="4EDEB163" w14:textId="77777777" w:rsidR="000B27FC" w:rsidRDefault="000B27FC" w:rsidP="000B27F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SG 6</w:t>
            </w:r>
          </w:p>
        </w:tc>
        <w:tc>
          <w:tcPr>
            <w:tcW w:w="3888" w:type="dxa"/>
            <w:gridSpan w:val="3"/>
            <w:vAlign w:val="center"/>
          </w:tcPr>
          <w:p w14:paraId="50480EDC" w14:textId="77777777" w:rsidR="000B27FC" w:rsidRDefault="000B27FC" w:rsidP="000B27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AUDIO TACTILE</w:t>
            </w:r>
          </w:p>
        </w:tc>
        <w:tc>
          <w:tcPr>
            <w:tcW w:w="1296" w:type="dxa"/>
            <w:vAlign w:val="center"/>
          </w:tcPr>
          <w:p w14:paraId="776EFD56" w14:textId="77777777" w:rsidR="000B27FC" w:rsidRDefault="000B27FC" w:rsidP="000B27FC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77F9D043" w14:textId="77777777" w:rsidR="000B27FC" w:rsidRDefault="000B27FC" w:rsidP="000B27FC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45B79CA4" w14:textId="77777777" w:rsidR="000B27FC" w:rsidRDefault="000B27FC" w:rsidP="000B27FC">
            <w:pPr>
              <w:rPr>
                <w:sz w:val="24"/>
              </w:rPr>
            </w:pPr>
          </w:p>
        </w:tc>
        <w:tc>
          <w:tcPr>
            <w:tcW w:w="1277" w:type="dxa"/>
            <w:vAlign w:val="center"/>
          </w:tcPr>
          <w:p w14:paraId="3001149F" w14:textId="77777777" w:rsidR="000B27FC" w:rsidRDefault="000B27FC" w:rsidP="000B27FC">
            <w:pPr>
              <w:rPr>
                <w:sz w:val="24"/>
              </w:rPr>
            </w:pPr>
          </w:p>
        </w:tc>
      </w:tr>
      <w:tr w:rsidR="000B27FC" w14:paraId="517BC26C" w14:textId="77777777">
        <w:trPr>
          <w:trHeight w:hRule="exact" w:val="480"/>
          <w:jc w:val="center"/>
        </w:trPr>
        <w:tc>
          <w:tcPr>
            <w:tcW w:w="1008" w:type="dxa"/>
            <w:tcBorders>
              <w:bottom w:val="nil"/>
            </w:tcBorders>
            <w:vAlign w:val="center"/>
          </w:tcPr>
          <w:p w14:paraId="52B007E2" w14:textId="77777777" w:rsidR="000B27FC" w:rsidRDefault="000B27FC" w:rsidP="000B27F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SG 7</w:t>
            </w:r>
          </w:p>
        </w:tc>
        <w:tc>
          <w:tcPr>
            <w:tcW w:w="1296" w:type="dxa"/>
            <w:tcBorders>
              <w:bottom w:val="nil"/>
            </w:tcBorders>
            <w:vAlign w:val="center"/>
          </w:tcPr>
          <w:p w14:paraId="462B45B6" w14:textId="77777777" w:rsidR="000B27FC" w:rsidRDefault="000B27FC" w:rsidP="000B27FC">
            <w:pPr>
              <w:rPr>
                <w:sz w:val="24"/>
              </w:rPr>
            </w:pPr>
          </w:p>
        </w:tc>
        <w:tc>
          <w:tcPr>
            <w:tcW w:w="1296" w:type="dxa"/>
            <w:tcBorders>
              <w:bottom w:val="nil"/>
            </w:tcBorders>
            <w:vAlign w:val="center"/>
          </w:tcPr>
          <w:p w14:paraId="051E4471" w14:textId="77777777" w:rsidR="000B27FC" w:rsidRDefault="000B27FC" w:rsidP="000B27FC">
            <w:pPr>
              <w:rPr>
                <w:sz w:val="24"/>
              </w:rPr>
            </w:pPr>
          </w:p>
        </w:tc>
        <w:tc>
          <w:tcPr>
            <w:tcW w:w="1296" w:type="dxa"/>
            <w:tcBorders>
              <w:bottom w:val="nil"/>
            </w:tcBorders>
            <w:vAlign w:val="center"/>
          </w:tcPr>
          <w:p w14:paraId="7534570C" w14:textId="77777777" w:rsidR="000B27FC" w:rsidRDefault="000B27FC" w:rsidP="000B27FC">
            <w:pPr>
              <w:rPr>
                <w:sz w:val="24"/>
              </w:rPr>
            </w:pPr>
          </w:p>
        </w:tc>
        <w:tc>
          <w:tcPr>
            <w:tcW w:w="1296" w:type="dxa"/>
            <w:tcBorders>
              <w:bottom w:val="nil"/>
            </w:tcBorders>
            <w:vAlign w:val="center"/>
          </w:tcPr>
          <w:p w14:paraId="73FC69CF" w14:textId="77777777" w:rsidR="000B27FC" w:rsidRDefault="000B27FC" w:rsidP="000B27FC">
            <w:pPr>
              <w:rPr>
                <w:sz w:val="24"/>
              </w:rPr>
            </w:pPr>
          </w:p>
        </w:tc>
        <w:tc>
          <w:tcPr>
            <w:tcW w:w="1296" w:type="dxa"/>
            <w:tcBorders>
              <w:bottom w:val="nil"/>
            </w:tcBorders>
            <w:vAlign w:val="center"/>
          </w:tcPr>
          <w:p w14:paraId="35740D2E" w14:textId="77777777" w:rsidR="000B27FC" w:rsidRDefault="000B27FC" w:rsidP="000B27FC">
            <w:pPr>
              <w:rPr>
                <w:sz w:val="24"/>
              </w:rPr>
            </w:pPr>
          </w:p>
        </w:tc>
        <w:tc>
          <w:tcPr>
            <w:tcW w:w="1296" w:type="dxa"/>
            <w:tcBorders>
              <w:bottom w:val="nil"/>
            </w:tcBorders>
            <w:vAlign w:val="center"/>
          </w:tcPr>
          <w:p w14:paraId="402A759A" w14:textId="77777777" w:rsidR="000B27FC" w:rsidRDefault="000B27FC" w:rsidP="000B27FC">
            <w:pPr>
              <w:rPr>
                <w:sz w:val="24"/>
              </w:rPr>
            </w:pPr>
          </w:p>
        </w:tc>
        <w:tc>
          <w:tcPr>
            <w:tcW w:w="1277" w:type="dxa"/>
            <w:tcBorders>
              <w:bottom w:val="nil"/>
            </w:tcBorders>
            <w:vAlign w:val="center"/>
          </w:tcPr>
          <w:p w14:paraId="37EE7142" w14:textId="77777777" w:rsidR="000B27FC" w:rsidRDefault="000B27FC" w:rsidP="000B27FC">
            <w:pPr>
              <w:rPr>
                <w:sz w:val="24"/>
              </w:rPr>
            </w:pPr>
          </w:p>
        </w:tc>
      </w:tr>
      <w:tr w:rsidR="000B27FC" w14:paraId="12D46960" w14:textId="77777777">
        <w:trPr>
          <w:trHeight w:hRule="exact" w:val="480"/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E9416" w14:textId="77777777" w:rsidR="000B27FC" w:rsidRDefault="000B27FC" w:rsidP="000B27F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SG 8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3C437" w14:textId="77777777" w:rsidR="000B27FC" w:rsidRDefault="000B27FC" w:rsidP="000B27FC">
            <w:pPr>
              <w:rPr>
                <w:sz w:val="24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B62F9" w14:textId="77777777" w:rsidR="000B27FC" w:rsidRDefault="000B27FC" w:rsidP="000B27FC">
            <w:pPr>
              <w:rPr>
                <w:sz w:val="24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0C0FF" w14:textId="77777777" w:rsidR="000B27FC" w:rsidRDefault="000B27FC" w:rsidP="000B27FC">
            <w:pPr>
              <w:rPr>
                <w:sz w:val="24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8EEF8" w14:textId="77777777" w:rsidR="000B27FC" w:rsidRDefault="000B27FC" w:rsidP="000B27FC">
            <w:pPr>
              <w:rPr>
                <w:sz w:val="24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4955B" w14:textId="77777777" w:rsidR="000B27FC" w:rsidRDefault="000B27FC" w:rsidP="000B27FC">
            <w:pPr>
              <w:rPr>
                <w:sz w:val="24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2A83D" w14:textId="77777777" w:rsidR="000B27FC" w:rsidRDefault="000B27FC" w:rsidP="000B27FC">
            <w:pPr>
              <w:rPr>
                <w:sz w:val="24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D0061" w14:textId="77777777" w:rsidR="000B27FC" w:rsidRDefault="000B27FC" w:rsidP="000B27FC">
            <w:pPr>
              <w:rPr>
                <w:sz w:val="24"/>
              </w:rPr>
            </w:pPr>
          </w:p>
        </w:tc>
      </w:tr>
    </w:tbl>
    <w:p w14:paraId="79DB3D12" w14:textId="77777777" w:rsidR="00FE0338" w:rsidRDefault="00FE0338">
      <w:pPr>
        <w:rPr>
          <w:sz w:val="1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1296"/>
        <w:gridCol w:w="1296"/>
        <w:gridCol w:w="1296"/>
        <w:gridCol w:w="1296"/>
        <w:gridCol w:w="1296"/>
        <w:gridCol w:w="1296"/>
        <w:gridCol w:w="1296"/>
      </w:tblGrid>
      <w:tr w:rsidR="00FE0338" w14:paraId="7E35A2D8" w14:textId="77777777">
        <w:trPr>
          <w:trHeight w:hRule="exact" w:val="480"/>
          <w:jc w:val="center"/>
        </w:trPr>
        <w:tc>
          <w:tcPr>
            <w:tcW w:w="1008" w:type="dxa"/>
            <w:tcBorders>
              <w:top w:val="single" w:sz="4" w:space="0" w:color="auto"/>
            </w:tcBorders>
            <w:vAlign w:val="center"/>
          </w:tcPr>
          <w:p w14:paraId="6AC2DA64" w14:textId="77777777" w:rsidR="00FE0338" w:rsidRDefault="00FE033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SG 9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vAlign w:val="center"/>
          </w:tcPr>
          <w:p w14:paraId="50411C19" w14:textId="77777777" w:rsidR="00FE0338" w:rsidRDefault="00FE0338">
            <w:pPr>
              <w:rPr>
                <w:sz w:val="24"/>
              </w:rPr>
            </w:pPr>
          </w:p>
        </w:tc>
        <w:tc>
          <w:tcPr>
            <w:tcW w:w="1296" w:type="dxa"/>
            <w:tcBorders>
              <w:top w:val="single" w:sz="4" w:space="0" w:color="auto"/>
            </w:tcBorders>
            <w:vAlign w:val="center"/>
          </w:tcPr>
          <w:p w14:paraId="6CDFC8E4" w14:textId="77777777" w:rsidR="00FE0338" w:rsidRDefault="00FE0338">
            <w:pPr>
              <w:rPr>
                <w:sz w:val="24"/>
              </w:rPr>
            </w:pPr>
          </w:p>
        </w:tc>
        <w:tc>
          <w:tcPr>
            <w:tcW w:w="1296" w:type="dxa"/>
            <w:tcBorders>
              <w:top w:val="single" w:sz="4" w:space="0" w:color="auto"/>
            </w:tcBorders>
            <w:vAlign w:val="center"/>
          </w:tcPr>
          <w:p w14:paraId="602ABC8D" w14:textId="77777777" w:rsidR="00FE0338" w:rsidRDefault="00FE0338">
            <w:pPr>
              <w:rPr>
                <w:sz w:val="24"/>
              </w:rPr>
            </w:pPr>
          </w:p>
        </w:tc>
        <w:tc>
          <w:tcPr>
            <w:tcW w:w="1296" w:type="dxa"/>
            <w:tcBorders>
              <w:top w:val="single" w:sz="4" w:space="0" w:color="auto"/>
            </w:tcBorders>
            <w:vAlign w:val="center"/>
          </w:tcPr>
          <w:p w14:paraId="62905273" w14:textId="77777777" w:rsidR="00FE0338" w:rsidRDefault="00FE0338">
            <w:pPr>
              <w:rPr>
                <w:sz w:val="24"/>
              </w:rPr>
            </w:pPr>
          </w:p>
        </w:tc>
        <w:tc>
          <w:tcPr>
            <w:tcW w:w="1296" w:type="dxa"/>
            <w:tcBorders>
              <w:top w:val="single" w:sz="4" w:space="0" w:color="auto"/>
            </w:tcBorders>
            <w:vAlign w:val="center"/>
          </w:tcPr>
          <w:p w14:paraId="55B7EED3" w14:textId="77777777" w:rsidR="00FE0338" w:rsidRDefault="00FE0338">
            <w:pPr>
              <w:rPr>
                <w:sz w:val="24"/>
              </w:rPr>
            </w:pPr>
          </w:p>
        </w:tc>
        <w:tc>
          <w:tcPr>
            <w:tcW w:w="1296" w:type="dxa"/>
            <w:tcBorders>
              <w:top w:val="single" w:sz="4" w:space="0" w:color="auto"/>
            </w:tcBorders>
            <w:vAlign w:val="center"/>
          </w:tcPr>
          <w:p w14:paraId="0C5207D2" w14:textId="77777777" w:rsidR="00FE0338" w:rsidRDefault="00FE0338">
            <w:pPr>
              <w:rPr>
                <w:sz w:val="24"/>
              </w:rPr>
            </w:pPr>
          </w:p>
        </w:tc>
        <w:tc>
          <w:tcPr>
            <w:tcW w:w="1296" w:type="dxa"/>
            <w:tcBorders>
              <w:top w:val="single" w:sz="4" w:space="0" w:color="auto"/>
            </w:tcBorders>
            <w:vAlign w:val="center"/>
          </w:tcPr>
          <w:p w14:paraId="4202BDBC" w14:textId="77777777" w:rsidR="00FE0338" w:rsidRDefault="00FE0338">
            <w:pPr>
              <w:rPr>
                <w:sz w:val="24"/>
              </w:rPr>
            </w:pPr>
          </w:p>
        </w:tc>
      </w:tr>
      <w:tr w:rsidR="00FE0338" w14:paraId="7762FCB7" w14:textId="77777777">
        <w:trPr>
          <w:trHeight w:hRule="exact" w:val="480"/>
          <w:jc w:val="center"/>
        </w:trPr>
        <w:tc>
          <w:tcPr>
            <w:tcW w:w="1008" w:type="dxa"/>
            <w:vAlign w:val="center"/>
          </w:tcPr>
          <w:p w14:paraId="6AB53898" w14:textId="77777777" w:rsidR="00FE0338" w:rsidRDefault="00FE033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SG 10</w:t>
            </w:r>
          </w:p>
        </w:tc>
        <w:tc>
          <w:tcPr>
            <w:tcW w:w="1296" w:type="dxa"/>
            <w:vAlign w:val="center"/>
          </w:tcPr>
          <w:p w14:paraId="4549106F" w14:textId="77777777" w:rsidR="00FE0338" w:rsidRDefault="00FE0338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1F085DC6" w14:textId="77777777" w:rsidR="00FE0338" w:rsidRDefault="00FE0338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1F023A8A" w14:textId="77777777" w:rsidR="00FE0338" w:rsidRDefault="00FE0338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338C9028" w14:textId="77777777" w:rsidR="00FE0338" w:rsidRDefault="00FE0338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32832812" w14:textId="77777777" w:rsidR="00FE0338" w:rsidRDefault="00FE0338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6CA516B3" w14:textId="77777777" w:rsidR="00FE0338" w:rsidRDefault="00FE0338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1464BAE7" w14:textId="77777777" w:rsidR="00FE0338" w:rsidRDefault="00FE0338">
            <w:pPr>
              <w:rPr>
                <w:sz w:val="24"/>
              </w:rPr>
            </w:pPr>
          </w:p>
        </w:tc>
      </w:tr>
      <w:tr w:rsidR="00FE0338" w14:paraId="5D57250C" w14:textId="77777777">
        <w:trPr>
          <w:trHeight w:hRule="exact" w:val="480"/>
          <w:jc w:val="center"/>
        </w:trPr>
        <w:tc>
          <w:tcPr>
            <w:tcW w:w="1008" w:type="dxa"/>
            <w:vAlign w:val="center"/>
          </w:tcPr>
          <w:p w14:paraId="2B85FFA7" w14:textId="77777777" w:rsidR="00FE0338" w:rsidRDefault="00FE033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SG 11</w:t>
            </w:r>
          </w:p>
        </w:tc>
        <w:tc>
          <w:tcPr>
            <w:tcW w:w="1296" w:type="dxa"/>
            <w:vAlign w:val="center"/>
          </w:tcPr>
          <w:p w14:paraId="4EAD7738" w14:textId="77777777" w:rsidR="00FE0338" w:rsidRDefault="00FE0338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6FC3791B" w14:textId="77777777" w:rsidR="00FE0338" w:rsidRDefault="00FE0338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3909F1E0" w14:textId="77777777" w:rsidR="00FE0338" w:rsidRDefault="00FE0338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4D90FBF6" w14:textId="77777777" w:rsidR="00FE0338" w:rsidRDefault="00FE0338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4E1EE12F" w14:textId="77777777" w:rsidR="00FE0338" w:rsidRDefault="00FE0338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11B1B998" w14:textId="77777777" w:rsidR="00FE0338" w:rsidRDefault="00FE0338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6A29B6CF" w14:textId="77777777" w:rsidR="00FE0338" w:rsidRDefault="00FE0338">
            <w:pPr>
              <w:rPr>
                <w:sz w:val="24"/>
              </w:rPr>
            </w:pPr>
          </w:p>
        </w:tc>
      </w:tr>
      <w:tr w:rsidR="00FE0338" w14:paraId="10551896" w14:textId="77777777">
        <w:trPr>
          <w:trHeight w:hRule="exact" w:val="480"/>
          <w:jc w:val="center"/>
        </w:trPr>
        <w:tc>
          <w:tcPr>
            <w:tcW w:w="1008" w:type="dxa"/>
            <w:vAlign w:val="center"/>
          </w:tcPr>
          <w:p w14:paraId="7335353E" w14:textId="77777777" w:rsidR="00FE0338" w:rsidRDefault="00FE033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SG 12</w:t>
            </w:r>
          </w:p>
        </w:tc>
        <w:tc>
          <w:tcPr>
            <w:tcW w:w="1296" w:type="dxa"/>
            <w:vAlign w:val="center"/>
          </w:tcPr>
          <w:p w14:paraId="5B487D57" w14:textId="77777777" w:rsidR="00FE0338" w:rsidRDefault="00FE0338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06FD4927" w14:textId="77777777" w:rsidR="00FE0338" w:rsidRDefault="00FE0338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3DEC08C7" w14:textId="77777777" w:rsidR="00FE0338" w:rsidRDefault="00FE0338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23198932" w14:textId="77777777" w:rsidR="00FE0338" w:rsidRDefault="00FE0338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25B100E8" w14:textId="77777777" w:rsidR="00FE0338" w:rsidRDefault="00FE0338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127C9189" w14:textId="77777777" w:rsidR="00FE0338" w:rsidRDefault="00FE0338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4FE7F2A9" w14:textId="77777777" w:rsidR="00FE0338" w:rsidRDefault="00FE0338">
            <w:pPr>
              <w:rPr>
                <w:sz w:val="24"/>
              </w:rPr>
            </w:pPr>
          </w:p>
        </w:tc>
      </w:tr>
      <w:tr w:rsidR="00FE0338" w14:paraId="7B846D58" w14:textId="77777777">
        <w:trPr>
          <w:trHeight w:hRule="exact" w:val="480"/>
          <w:jc w:val="center"/>
        </w:trPr>
        <w:tc>
          <w:tcPr>
            <w:tcW w:w="1008" w:type="dxa"/>
            <w:vAlign w:val="center"/>
          </w:tcPr>
          <w:p w14:paraId="2B9CE824" w14:textId="77777777" w:rsidR="00FE0338" w:rsidRDefault="00FE033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SG 13</w:t>
            </w:r>
          </w:p>
        </w:tc>
        <w:tc>
          <w:tcPr>
            <w:tcW w:w="1296" w:type="dxa"/>
            <w:vAlign w:val="center"/>
          </w:tcPr>
          <w:p w14:paraId="3D828904" w14:textId="77777777" w:rsidR="00FE0338" w:rsidRDefault="00FE0338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53CF336C" w14:textId="77777777" w:rsidR="00FE0338" w:rsidRDefault="00FE0338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4EF48F53" w14:textId="77777777" w:rsidR="00FE0338" w:rsidRDefault="00FE0338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172B3BDF" w14:textId="77777777" w:rsidR="00FE0338" w:rsidRDefault="00FE0338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70A48FE2" w14:textId="77777777" w:rsidR="00FE0338" w:rsidRDefault="00FE0338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7430C1F1" w14:textId="77777777" w:rsidR="00FE0338" w:rsidRDefault="00FE0338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0D8D29AC" w14:textId="77777777" w:rsidR="00FE0338" w:rsidRDefault="00FE0338">
            <w:pPr>
              <w:rPr>
                <w:sz w:val="24"/>
              </w:rPr>
            </w:pPr>
          </w:p>
        </w:tc>
      </w:tr>
      <w:tr w:rsidR="00FE0338" w14:paraId="2E1A9F7E" w14:textId="77777777">
        <w:trPr>
          <w:trHeight w:hRule="exact" w:val="480"/>
          <w:jc w:val="center"/>
        </w:trPr>
        <w:tc>
          <w:tcPr>
            <w:tcW w:w="1008" w:type="dxa"/>
            <w:vAlign w:val="center"/>
          </w:tcPr>
          <w:p w14:paraId="2263BC36" w14:textId="77777777" w:rsidR="00FE0338" w:rsidRDefault="00FE033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SG 14</w:t>
            </w:r>
          </w:p>
        </w:tc>
        <w:tc>
          <w:tcPr>
            <w:tcW w:w="1296" w:type="dxa"/>
            <w:vAlign w:val="center"/>
          </w:tcPr>
          <w:p w14:paraId="6738252D" w14:textId="77777777" w:rsidR="00FE0338" w:rsidRDefault="00FE0338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6FF72D13" w14:textId="77777777" w:rsidR="00FE0338" w:rsidRDefault="00FE0338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78892A29" w14:textId="77777777" w:rsidR="00FE0338" w:rsidRDefault="00FE0338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41235544" w14:textId="77777777" w:rsidR="00FE0338" w:rsidRDefault="00FE0338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038ADA9D" w14:textId="77777777" w:rsidR="00FE0338" w:rsidRDefault="00FE0338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00F16266" w14:textId="77777777" w:rsidR="00FE0338" w:rsidRDefault="00FE0338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4758A0B8" w14:textId="77777777" w:rsidR="00FE0338" w:rsidRDefault="00FE0338">
            <w:pPr>
              <w:rPr>
                <w:sz w:val="24"/>
              </w:rPr>
            </w:pPr>
          </w:p>
        </w:tc>
      </w:tr>
      <w:tr w:rsidR="00FE0338" w14:paraId="3268C086" w14:textId="77777777">
        <w:trPr>
          <w:trHeight w:hRule="exact" w:val="480"/>
          <w:jc w:val="center"/>
        </w:trPr>
        <w:tc>
          <w:tcPr>
            <w:tcW w:w="1008" w:type="dxa"/>
            <w:vAlign w:val="center"/>
          </w:tcPr>
          <w:p w14:paraId="4E657240" w14:textId="77777777" w:rsidR="00FE0338" w:rsidRDefault="00FE033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SG 15</w:t>
            </w:r>
          </w:p>
        </w:tc>
        <w:tc>
          <w:tcPr>
            <w:tcW w:w="1296" w:type="dxa"/>
            <w:vAlign w:val="center"/>
          </w:tcPr>
          <w:p w14:paraId="24DCD40C" w14:textId="77777777" w:rsidR="00FE0338" w:rsidRDefault="00FE0338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46BF9F2F" w14:textId="77777777" w:rsidR="00FE0338" w:rsidRDefault="00FE0338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404AAB36" w14:textId="77777777" w:rsidR="00FE0338" w:rsidRDefault="00FE0338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0B9707FE" w14:textId="77777777" w:rsidR="00FE0338" w:rsidRDefault="00FE0338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3C1A58CA" w14:textId="77777777" w:rsidR="00FE0338" w:rsidRDefault="00FE0338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59CD1C17" w14:textId="77777777" w:rsidR="00FE0338" w:rsidRDefault="00FE0338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2CBB8EF9" w14:textId="77777777" w:rsidR="00FE0338" w:rsidRDefault="00FE0338">
            <w:pPr>
              <w:rPr>
                <w:sz w:val="24"/>
              </w:rPr>
            </w:pPr>
          </w:p>
        </w:tc>
      </w:tr>
      <w:tr w:rsidR="00FE0338" w14:paraId="19AF021F" w14:textId="77777777">
        <w:trPr>
          <w:trHeight w:hRule="exact" w:val="480"/>
          <w:jc w:val="center"/>
        </w:trPr>
        <w:tc>
          <w:tcPr>
            <w:tcW w:w="1008" w:type="dxa"/>
            <w:vAlign w:val="center"/>
          </w:tcPr>
          <w:p w14:paraId="77AE94E4" w14:textId="77777777" w:rsidR="00FE0338" w:rsidRDefault="00FE033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SG 16</w:t>
            </w:r>
          </w:p>
        </w:tc>
        <w:tc>
          <w:tcPr>
            <w:tcW w:w="1296" w:type="dxa"/>
            <w:vAlign w:val="center"/>
          </w:tcPr>
          <w:p w14:paraId="7F92E237" w14:textId="77777777" w:rsidR="00FE0338" w:rsidRDefault="00FE0338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40FD4DB1" w14:textId="77777777" w:rsidR="00FE0338" w:rsidRDefault="00FE0338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509A66ED" w14:textId="77777777" w:rsidR="00FE0338" w:rsidRDefault="00FE0338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4E6B73F4" w14:textId="77777777" w:rsidR="00FE0338" w:rsidRDefault="00FE0338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0B4C3A06" w14:textId="77777777" w:rsidR="00FE0338" w:rsidRDefault="00FE0338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065ABE9E" w14:textId="77777777" w:rsidR="00FE0338" w:rsidRDefault="00FE0338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624F5CFB" w14:textId="77777777" w:rsidR="00FE0338" w:rsidRDefault="00FE0338">
            <w:pPr>
              <w:rPr>
                <w:sz w:val="24"/>
              </w:rPr>
            </w:pPr>
          </w:p>
        </w:tc>
      </w:tr>
    </w:tbl>
    <w:p w14:paraId="69F1192E" w14:textId="77777777" w:rsidR="00FE0338" w:rsidRDefault="00FE0338"/>
    <w:p w14:paraId="615FE335" w14:textId="77777777" w:rsidR="00FE0338" w:rsidRDefault="00FE0338">
      <w:pPr>
        <w:pStyle w:val="SubSectionTitle"/>
        <w:keepNext w:val="0"/>
        <w:spacing w:before="0"/>
        <w:rPr>
          <w:sz w:val="24"/>
        </w:rPr>
      </w:pPr>
      <w:r>
        <w:rPr>
          <w:sz w:val="24"/>
        </w:rPr>
        <w:t>Legend:</w:t>
      </w:r>
    </w:p>
    <w:p w14:paraId="369C5EDE" w14:textId="77777777" w:rsidR="00FE0338" w:rsidRDefault="00FE0338">
      <w:pPr>
        <w:rPr>
          <w:sz w:val="24"/>
        </w:rPr>
      </w:pPr>
    </w:p>
    <w:p w14:paraId="27F032BB" w14:textId="77777777" w:rsidR="00FE0338" w:rsidRDefault="00FE0338">
      <w:pPr>
        <w:pStyle w:val="Header"/>
        <w:tabs>
          <w:tab w:val="clear" w:pos="4320"/>
          <w:tab w:val="clear" w:pos="8640"/>
        </w:tabs>
        <w:rPr>
          <w:sz w:val="24"/>
        </w:rPr>
      </w:pPr>
      <w:r>
        <w:rPr>
          <w:sz w:val="24"/>
        </w:rPr>
        <w:t xml:space="preserve">GAR </w:t>
      </w:r>
      <w:r>
        <w:rPr>
          <w:sz w:val="24"/>
        </w:rPr>
        <w:tab/>
      </w:r>
      <w:r>
        <w:rPr>
          <w:sz w:val="24"/>
        </w:rPr>
        <w:tab/>
        <w:t>Green, Amber, Red</w:t>
      </w:r>
    </w:p>
    <w:p w14:paraId="44D6FFBB" w14:textId="77777777" w:rsidR="00FE0338" w:rsidRDefault="00FE0338">
      <w:pPr>
        <w:pStyle w:val="Header"/>
        <w:tabs>
          <w:tab w:val="clear" w:pos="4320"/>
          <w:tab w:val="clear" w:pos="8640"/>
        </w:tabs>
        <w:rPr>
          <w:sz w:val="24"/>
        </w:rPr>
      </w:pPr>
      <w:r>
        <w:rPr>
          <w:sz w:val="24"/>
        </w:rPr>
        <w:t>GEAR</w:t>
      </w:r>
      <w:r>
        <w:rPr>
          <w:sz w:val="24"/>
        </w:rPr>
        <w:tab/>
      </w:r>
      <w:r>
        <w:rPr>
          <w:sz w:val="24"/>
        </w:rPr>
        <w:tab/>
        <w:t>Green, Amber, Red (With ECO)</w:t>
      </w:r>
    </w:p>
    <w:p w14:paraId="071D93EF" w14:textId="77777777" w:rsidR="00FE0338" w:rsidRDefault="00FE0338">
      <w:pPr>
        <w:pStyle w:val="Header"/>
        <w:tabs>
          <w:tab w:val="clear" w:pos="4320"/>
          <w:tab w:val="clear" w:pos="8640"/>
        </w:tabs>
        <w:rPr>
          <w:sz w:val="24"/>
        </w:rPr>
      </w:pPr>
      <w:r>
        <w:rPr>
          <w:sz w:val="24"/>
        </w:rPr>
        <w:t>RED</w:t>
      </w: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Red</w:t>
      </w:r>
      <w:proofErr w:type="spellEnd"/>
    </w:p>
    <w:p w14:paraId="14C0F9FD" w14:textId="77777777" w:rsidR="00FE0338" w:rsidRDefault="00FE0338">
      <w:pPr>
        <w:pStyle w:val="Header"/>
        <w:tabs>
          <w:tab w:val="clear" w:pos="4320"/>
          <w:tab w:val="clear" w:pos="8640"/>
        </w:tabs>
        <w:rPr>
          <w:sz w:val="24"/>
        </w:rPr>
      </w:pPr>
      <w:r>
        <w:rPr>
          <w:sz w:val="24"/>
        </w:rPr>
        <w:t>SGRN</w:t>
      </w:r>
      <w:r>
        <w:rPr>
          <w:sz w:val="24"/>
        </w:rPr>
        <w:tab/>
      </w:r>
      <w:r>
        <w:rPr>
          <w:sz w:val="24"/>
        </w:rPr>
        <w:tab/>
        <w:t>Special Green</w:t>
      </w:r>
    </w:p>
    <w:p w14:paraId="4A43214C" w14:textId="77777777" w:rsidR="00FE0338" w:rsidRDefault="00FE0338">
      <w:pPr>
        <w:pStyle w:val="Header"/>
        <w:tabs>
          <w:tab w:val="clear" w:pos="4320"/>
          <w:tab w:val="clear" w:pos="8640"/>
        </w:tabs>
        <w:rPr>
          <w:sz w:val="24"/>
        </w:rPr>
      </w:pPr>
      <w:r>
        <w:rPr>
          <w:sz w:val="24"/>
        </w:rPr>
        <w:t>SOFF</w:t>
      </w:r>
      <w:r>
        <w:rPr>
          <w:sz w:val="24"/>
        </w:rPr>
        <w:tab/>
      </w:r>
      <w:r>
        <w:rPr>
          <w:sz w:val="24"/>
        </w:rPr>
        <w:tab/>
        <w:t>Special Off</w:t>
      </w:r>
    </w:p>
    <w:p w14:paraId="0C6137E8" w14:textId="77777777" w:rsidR="00FE0338" w:rsidRDefault="00FE0338">
      <w:pPr>
        <w:pStyle w:val="Header"/>
        <w:tabs>
          <w:tab w:val="clear" w:pos="4320"/>
          <w:tab w:val="clear" w:pos="8640"/>
        </w:tabs>
        <w:rPr>
          <w:sz w:val="24"/>
        </w:rPr>
      </w:pPr>
      <w:r>
        <w:rPr>
          <w:sz w:val="24"/>
        </w:rPr>
        <w:t>WALK</w:t>
      </w:r>
      <w:r>
        <w:rPr>
          <w:sz w:val="24"/>
        </w:rPr>
        <w:tab/>
      </w:r>
      <w:r>
        <w:rPr>
          <w:sz w:val="24"/>
        </w:rPr>
        <w:tab/>
        <w:t>PED Walk, Clearance 1 and Clearance 2</w:t>
      </w:r>
    </w:p>
    <w:p w14:paraId="08AA63DA" w14:textId="77777777" w:rsidR="00FE0338" w:rsidRDefault="00FE0338">
      <w:pPr>
        <w:pStyle w:val="Header"/>
        <w:tabs>
          <w:tab w:val="clear" w:pos="4320"/>
          <w:tab w:val="clear" w:pos="8640"/>
        </w:tabs>
        <w:rPr>
          <w:sz w:val="24"/>
        </w:rPr>
      </w:pPr>
      <w:r>
        <w:rPr>
          <w:sz w:val="24"/>
        </w:rPr>
        <w:t>SWALK</w:t>
      </w:r>
      <w:r>
        <w:rPr>
          <w:sz w:val="24"/>
        </w:rPr>
        <w:tab/>
        <w:t>Special PED Walk, Clearance 1 and Clearance 2</w:t>
      </w:r>
    </w:p>
    <w:p w14:paraId="0BC547E3" w14:textId="77777777" w:rsidR="00FE0338" w:rsidRDefault="00FE0338">
      <w:pPr>
        <w:pStyle w:val="Header"/>
        <w:tabs>
          <w:tab w:val="clear" w:pos="4320"/>
          <w:tab w:val="clear" w:pos="8640"/>
        </w:tabs>
        <w:rPr>
          <w:sz w:val="24"/>
        </w:rPr>
      </w:pPr>
      <w:r>
        <w:rPr>
          <w:sz w:val="24"/>
        </w:rPr>
        <w:t>DON’T</w:t>
      </w:r>
      <w:r>
        <w:rPr>
          <w:sz w:val="24"/>
        </w:rPr>
        <w:tab/>
        <w:t>PED Red</w:t>
      </w:r>
    </w:p>
    <w:p w14:paraId="2A6390F4" w14:textId="77777777" w:rsidR="00FE0338" w:rsidRDefault="002D661A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1EB09A5" wp14:editId="10DDE0A7">
                <wp:simplePos x="0" y="0"/>
                <wp:positionH relativeFrom="margin">
                  <wp:posOffset>6555105</wp:posOffset>
                </wp:positionH>
                <wp:positionV relativeFrom="margin">
                  <wp:posOffset>9489440</wp:posOffset>
                </wp:positionV>
                <wp:extent cx="640080" cy="243840"/>
                <wp:effectExtent l="0" t="2540" r="0" b="1270"/>
                <wp:wrapNone/>
                <wp:docPr id="3" name="Text Box 10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40080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A39E10" w14:textId="77777777" w:rsidR="00084485" w:rsidRDefault="00084485">
                            <w:pPr>
                              <w:pStyle w:val="SubSectionTitle"/>
                              <w:tabs>
                                <w:tab w:val="left" w:pos="270"/>
                              </w:tabs>
                              <w:spacing w:before="0"/>
                            </w:pPr>
                            <w:r>
                              <w:t>Pg.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EB09A5" id="Text Box 106" o:spid="_x0000_s1097" type="#_x0000_t202" style="position:absolute;left:0;text-align:left;margin-left:516.15pt;margin-top:747.2pt;width:50.4pt;height:19.2pt;z-index: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" filled="f" stroked="f">
                <o:lock v:ext="edit" aspectratio="t"/>
                <v:textbox>
                  <w:txbxContent>
                    <w:p w14:paraId="01A39E10" w14:textId="77777777" w:rsidR="00084485" w:rsidRDefault="00084485">
                      <w:pPr>
                        <w:pStyle w:val="SubSectionTitle"/>
                        <w:tabs>
                          <w:tab w:val="left" w:pos="270"/>
                        </w:tabs>
                        <w:spacing w:before="0"/>
                      </w:pPr>
                      <w:r>
                        <w:t>Pg. 9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FE0338">
        <w:rPr>
          <w:noProof/>
        </w:rPr>
        <w:br w:type="page"/>
      </w:r>
    </w:p>
    <w:p w14:paraId="48BCB10A" w14:textId="77777777" w:rsidR="00FE0338" w:rsidRDefault="00FE0338">
      <w:pPr>
        <w:pStyle w:val="SubSectionTitle"/>
        <w:spacing w:before="0"/>
        <w:rPr>
          <w:noProof/>
        </w:rPr>
      </w:pPr>
      <w:r>
        <w:rPr>
          <w:noProof/>
        </w:rPr>
        <w:lastRenderedPageBreak/>
        <w:t>Appendix A</w:t>
      </w:r>
    </w:p>
    <w:p w14:paraId="09E0A2A7" w14:textId="77777777" w:rsidR="00FE0338" w:rsidRDefault="00FE0338">
      <w:pPr>
        <w:rPr>
          <w:noProof/>
        </w:rPr>
      </w:pPr>
    </w:p>
    <w:p w14:paraId="09CCA83A" w14:textId="77777777" w:rsidR="00FE0338" w:rsidRDefault="00FE0338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Signal Groups Conflict Matrix</w:t>
      </w:r>
    </w:p>
    <w:p w14:paraId="0B5E7E75" w14:textId="77777777" w:rsidR="008404DC" w:rsidRDefault="00CC5254" w:rsidP="0017132D">
      <w:pPr>
        <w:pStyle w:val="Heading1"/>
        <w:numPr>
          <w:ilvl w:val="0"/>
          <w:numId w:val="0"/>
        </w:numPr>
        <w:rPr>
          <w:sz w:val="24"/>
          <w:u w:val="single"/>
        </w:rPr>
      </w:pPr>
      <w:r>
        <w:rPr>
          <w:sz w:val="24"/>
        </w:rPr>
        <w:t xml:space="preserve">                                                                                                              </w:t>
      </w:r>
      <w:r w:rsidR="004E33F7">
        <w:rPr>
          <w:sz w:val="24"/>
        </w:rPr>
        <w:t xml:space="preserve">     </w:t>
      </w:r>
      <w:r>
        <w:rPr>
          <w:sz w:val="24"/>
        </w:rPr>
        <w:t xml:space="preserve"> </w:t>
      </w:r>
      <w:r w:rsidR="00FE0338">
        <w:rPr>
          <w:sz w:val="24"/>
        </w:rPr>
        <w:t xml:space="preserve">Intersection No: </w:t>
      </w:r>
      <w:r w:rsidR="00267CB1">
        <w:rPr>
          <w:sz w:val="24"/>
          <w:u w:val="single"/>
        </w:rPr>
        <w:t>9241</w:t>
      </w:r>
    </w:p>
    <w:p w14:paraId="4326099F" w14:textId="77777777" w:rsidR="00FE0338" w:rsidRDefault="00FE0338"/>
    <w:p w14:paraId="254BFEAB" w14:textId="77777777" w:rsidR="00FE0338" w:rsidRDefault="00FE0338">
      <w:r>
        <w:t>(‘C16’ ENTER)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7"/>
        <w:gridCol w:w="551"/>
        <w:gridCol w:w="551"/>
        <w:gridCol w:w="551"/>
        <w:gridCol w:w="550"/>
        <w:gridCol w:w="551"/>
        <w:gridCol w:w="551"/>
        <w:gridCol w:w="551"/>
        <w:gridCol w:w="550"/>
        <w:gridCol w:w="551"/>
        <w:gridCol w:w="551"/>
        <w:gridCol w:w="551"/>
        <w:gridCol w:w="550"/>
        <w:gridCol w:w="551"/>
        <w:gridCol w:w="551"/>
        <w:gridCol w:w="551"/>
        <w:gridCol w:w="551"/>
      </w:tblGrid>
      <w:tr w:rsidR="00FE0338" w14:paraId="38FE79C6" w14:textId="77777777">
        <w:trPr>
          <w:cantSplit/>
          <w:trHeight w:hRule="exact" w:val="480"/>
          <w:jc w:val="center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F759ACB" w14:textId="77777777" w:rsidR="00FE0338" w:rsidRDefault="00FE0338">
            <w:pPr>
              <w:pStyle w:val="HeaderFooter"/>
              <w:tabs>
                <w:tab w:val="clear" w:pos="4320"/>
                <w:tab w:val="clear" w:pos="8640"/>
              </w:tabs>
              <w:rPr>
                <w:smallCaps w:val="0"/>
              </w:rPr>
            </w:pPr>
            <w:r>
              <w:rPr>
                <w:smallCaps w:val="0"/>
              </w:rPr>
              <w:t>SG</w:t>
            </w:r>
          </w:p>
        </w:tc>
        <w:tc>
          <w:tcPr>
            <w:tcW w:w="551" w:type="dxa"/>
            <w:vAlign w:val="center"/>
          </w:tcPr>
          <w:p w14:paraId="0DC05230" w14:textId="77777777" w:rsidR="00FE0338" w:rsidRDefault="00FE033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551" w:type="dxa"/>
            <w:vAlign w:val="center"/>
          </w:tcPr>
          <w:p w14:paraId="261DB968" w14:textId="77777777" w:rsidR="00FE0338" w:rsidRDefault="00FE033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551" w:type="dxa"/>
            <w:vAlign w:val="center"/>
          </w:tcPr>
          <w:p w14:paraId="5D5E8693" w14:textId="77777777" w:rsidR="00FE0338" w:rsidRDefault="00FE033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550" w:type="dxa"/>
            <w:vAlign w:val="center"/>
          </w:tcPr>
          <w:p w14:paraId="0E5D8D4C" w14:textId="77777777" w:rsidR="00FE0338" w:rsidRDefault="00FE033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551" w:type="dxa"/>
            <w:vAlign w:val="center"/>
          </w:tcPr>
          <w:p w14:paraId="3602528F" w14:textId="77777777" w:rsidR="00FE0338" w:rsidRDefault="00FE033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551" w:type="dxa"/>
            <w:vAlign w:val="center"/>
          </w:tcPr>
          <w:p w14:paraId="12260966" w14:textId="77777777" w:rsidR="00FE0338" w:rsidRDefault="00FE033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551" w:type="dxa"/>
            <w:vAlign w:val="center"/>
          </w:tcPr>
          <w:p w14:paraId="5843528A" w14:textId="77777777" w:rsidR="00FE0338" w:rsidRDefault="00FE033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550" w:type="dxa"/>
            <w:vAlign w:val="center"/>
          </w:tcPr>
          <w:p w14:paraId="29C252B9" w14:textId="77777777" w:rsidR="00FE0338" w:rsidRDefault="00FE033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551" w:type="dxa"/>
            <w:vAlign w:val="center"/>
          </w:tcPr>
          <w:p w14:paraId="1EEC4DD7" w14:textId="77777777" w:rsidR="00FE0338" w:rsidRDefault="00FE033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551" w:type="dxa"/>
            <w:vAlign w:val="center"/>
          </w:tcPr>
          <w:p w14:paraId="6A72E148" w14:textId="77777777" w:rsidR="00FE0338" w:rsidRDefault="00FE033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551" w:type="dxa"/>
            <w:vAlign w:val="center"/>
          </w:tcPr>
          <w:p w14:paraId="54397F7D" w14:textId="77777777" w:rsidR="00FE0338" w:rsidRDefault="00FE033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</w:p>
        </w:tc>
        <w:tc>
          <w:tcPr>
            <w:tcW w:w="550" w:type="dxa"/>
            <w:vAlign w:val="center"/>
          </w:tcPr>
          <w:p w14:paraId="3CDCD3AC" w14:textId="77777777" w:rsidR="00FE0338" w:rsidRDefault="00FE033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</w:p>
        </w:tc>
        <w:tc>
          <w:tcPr>
            <w:tcW w:w="551" w:type="dxa"/>
            <w:vAlign w:val="center"/>
          </w:tcPr>
          <w:p w14:paraId="7EB15196" w14:textId="77777777" w:rsidR="00FE0338" w:rsidRDefault="00FE033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13</w:t>
            </w:r>
          </w:p>
        </w:tc>
        <w:tc>
          <w:tcPr>
            <w:tcW w:w="551" w:type="dxa"/>
            <w:vAlign w:val="center"/>
          </w:tcPr>
          <w:p w14:paraId="7393DB1B" w14:textId="77777777" w:rsidR="00FE0338" w:rsidRDefault="00FE033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14</w:t>
            </w:r>
          </w:p>
        </w:tc>
        <w:tc>
          <w:tcPr>
            <w:tcW w:w="551" w:type="dxa"/>
            <w:vAlign w:val="center"/>
          </w:tcPr>
          <w:p w14:paraId="0A497F24" w14:textId="77777777" w:rsidR="00FE0338" w:rsidRDefault="00FE033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15</w:t>
            </w:r>
          </w:p>
        </w:tc>
        <w:tc>
          <w:tcPr>
            <w:tcW w:w="551" w:type="dxa"/>
            <w:vAlign w:val="center"/>
          </w:tcPr>
          <w:p w14:paraId="409F43F2" w14:textId="77777777" w:rsidR="00FE0338" w:rsidRDefault="00FE033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16</w:t>
            </w:r>
          </w:p>
        </w:tc>
      </w:tr>
      <w:tr w:rsidR="000B27FC" w14:paraId="328BCDEA" w14:textId="77777777">
        <w:trPr>
          <w:cantSplit/>
          <w:trHeight w:hRule="exact" w:val="480"/>
          <w:jc w:val="center"/>
        </w:trPr>
        <w:tc>
          <w:tcPr>
            <w:tcW w:w="697" w:type="dxa"/>
            <w:vAlign w:val="center"/>
          </w:tcPr>
          <w:p w14:paraId="15927920" w14:textId="77777777" w:rsidR="000B27FC" w:rsidRDefault="000B27FC" w:rsidP="000B27F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551" w:type="dxa"/>
            <w:vAlign w:val="center"/>
          </w:tcPr>
          <w:p w14:paraId="2F3D6C16" w14:textId="77777777" w:rsidR="000B27FC" w:rsidRDefault="000B27FC" w:rsidP="000B27FC">
            <w:pPr>
              <w:jc w:val="center"/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626848F4" w14:textId="77777777" w:rsidR="000B27FC" w:rsidRDefault="000B27FC" w:rsidP="000B27FC">
            <w:pPr>
              <w:jc w:val="center"/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55C3A4FC" w14:textId="77777777" w:rsidR="000B27FC" w:rsidRDefault="000B27FC" w:rsidP="000B27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550" w:type="dxa"/>
            <w:vAlign w:val="center"/>
          </w:tcPr>
          <w:p w14:paraId="4D9D4A69" w14:textId="77777777" w:rsidR="000B27FC" w:rsidRDefault="000B27FC" w:rsidP="000B27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551" w:type="dxa"/>
            <w:vAlign w:val="center"/>
          </w:tcPr>
          <w:p w14:paraId="263C8972" w14:textId="77777777" w:rsidR="000B27FC" w:rsidRDefault="000B27FC" w:rsidP="000B27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551" w:type="dxa"/>
            <w:vAlign w:val="center"/>
          </w:tcPr>
          <w:p w14:paraId="7B719215" w14:textId="77777777" w:rsidR="000B27FC" w:rsidRDefault="000B27FC" w:rsidP="000B27FC">
            <w:pPr>
              <w:jc w:val="center"/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4EFE2E42" w14:textId="77777777" w:rsidR="000B27FC" w:rsidRDefault="000B27FC" w:rsidP="000B27FC">
            <w:pPr>
              <w:jc w:val="center"/>
              <w:rPr>
                <w:sz w:val="24"/>
              </w:rPr>
            </w:pPr>
          </w:p>
        </w:tc>
        <w:tc>
          <w:tcPr>
            <w:tcW w:w="550" w:type="dxa"/>
            <w:vAlign w:val="center"/>
          </w:tcPr>
          <w:p w14:paraId="084172EC" w14:textId="77777777" w:rsidR="000B27FC" w:rsidRDefault="000B27FC" w:rsidP="000B27FC">
            <w:pPr>
              <w:jc w:val="center"/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51E26C26" w14:textId="77777777" w:rsidR="000B27FC" w:rsidRDefault="000B27FC" w:rsidP="000B27FC">
            <w:pPr>
              <w:jc w:val="center"/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765BD248" w14:textId="77777777" w:rsidR="000B27FC" w:rsidRDefault="000B27FC" w:rsidP="000B27FC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3B9F0440" w14:textId="77777777" w:rsidR="000B27FC" w:rsidRDefault="000B27FC" w:rsidP="000B27FC">
            <w:pPr>
              <w:rPr>
                <w:sz w:val="24"/>
              </w:rPr>
            </w:pPr>
          </w:p>
        </w:tc>
        <w:tc>
          <w:tcPr>
            <w:tcW w:w="550" w:type="dxa"/>
            <w:vAlign w:val="center"/>
          </w:tcPr>
          <w:p w14:paraId="5E72DAE6" w14:textId="77777777" w:rsidR="000B27FC" w:rsidRDefault="000B27FC" w:rsidP="000B27FC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7744869D" w14:textId="77777777" w:rsidR="000B27FC" w:rsidRDefault="000B27FC" w:rsidP="000B27FC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1AED25CE" w14:textId="77777777" w:rsidR="000B27FC" w:rsidRDefault="000B27FC" w:rsidP="000B27FC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16D0118D" w14:textId="77777777" w:rsidR="000B27FC" w:rsidRDefault="000B27FC" w:rsidP="000B27FC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473E0D2A" w14:textId="77777777" w:rsidR="000B27FC" w:rsidRDefault="000B27FC" w:rsidP="000B27FC">
            <w:pPr>
              <w:rPr>
                <w:sz w:val="24"/>
              </w:rPr>
            </w:pPr>
          </w:p>
        </w:tc>
      </w:tr>
      <w:tr w:rsidR="00B74BF4" w14:paraId="5884B42D" w14:textId="77777777">
        <w:trPr>
          <w:cantSplit/>
          <w:trHeight w:hRule="exact" w:val="480"/>
          <w:jc w:val="center"/>
        </w:trPr>
        <w:tc>
          <w:tcPr>
            <w:tcW w:w="697" w:type="dxa"/>
            <w:vAlign w:val="center"/>
          </w:tcPr>
          <w:p w14:paraId="386752B0" w14:textId="77777777" w:rsidR="00B74BF4" w:rsidRDefault="00B74BF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551" w:type="dxa"/>
            <w:vAlign w:val="center"/>
          </w:tcPr>
          <w:p w14:paraId="6EDC0B1E" w14:textId="77777777" w:rsidR="00B74BF4" w:rsidRDefault="00B74BF4" w:rsidP="00523E9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0AA36E4B" w14:textId="77777777" w:rsidR="00B74BF4" w:rsidRDefault="00B74BF4" w:rsidP="00523E9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3ACAF868" w14:textId="77777777" w:rsidR="00B74BF4" w:rsidRDefault="00FA7C66" w:rsidP="00523E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550" w:type="dxa"/>
            <w:vAlign w:val="center"/>
          </w:tcPr>
          <w:p w14:paraId="17A87A5C" w14:textId="77777777" w:rsidR="00B74BF4" w:rsidRDefault="00267CB1" w:rsidP="00DB5140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551" w:type="dxa"/>
            <w:vAlign w:val="center"/>
          </w:tcPr>
          <w:p w14:paraId="356AE753" w14:textId="77777777" w:rsidR="00B74BF4" w:rsidRDefault="000B27FC" w:rsidP="00DB5140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551" w:type="dxa"/>
            <w:vAlign w:val="center"/>
          </w:tcPr>
          <w:p w14:paraId="61393511" w14:textId="77777777" w:rsidR="00B74BF4" w:rsidRDefault="00B74BF4" w:rsidP="00523E95">
            <w:pPr>
              <w:jc w:val="center"/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6AB5A5D0" w14:textId="77777777" w:rsidR="00B74BF4" w:rsidRDefault="00B74BF4" w:rsidP="00523E95">
            <w:pPr>
              <w:jc w:val="center"/>
              <w:rPr>
                <w:sz w:val="24"/>
              </w:rPr>
            </w:pPr>
          </w:p>
        </w:tc>
        <w:tc>
          <w:tcPr>
            <w:tcW w:w="550" w:type="dxa"/>
            <w:vAlign w:val="center"/>
          </w:tcPr>
          <w:p w14:paraId="55A71831" w14:textId="77777777" w:rsidR="00B74BF4" w:rsidRDefault="00B74BF4" w:rsidP="00523E95">
            <w:pPr>
              <w:jc w:val="center"/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065804C5" w14:textId="77777777" w:rsidR="00B74BF4" w:rsidRDefault="00B74BF4" w:rsidP="00523E95">
            <w:pPr>
              <w:jc w:val="center"/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79BB9B6E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2D46CF10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0" w:type="dxa"/>
            <w:vAlign w:val="center"/>
          </w:tcPr>
          <w:p w14:paraId="10825548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730E7508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0CACB7DC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59162173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410E3143" w14:textId="77777777" w:rsidR="00B74BF4" w:rsidRDefault="00B74BF4">
            <w:pPr>
              <w:rPr>
                <w:sz w:val="24"/>
              </w:rPr>
            </w:pPr>
          </w:p>
        </w:tc>
      </w:tr>
      <w:tr w:rsidR="00B74BF4" w14:paraId="5C533830" w14:textId="77777777">
        <w:trPr>
          <w:cantSplit/>
          <w:trHeight w:hRule="exact" w:val="480"/>
          <w:jc w:val="center"/>
        </w:trPr>
        <w:tc>
          <w:tcPr>
            <w:tcW w:w="697" w:type="dxa"/>
            <w:vAlign w:val="center"/>
          </w:tcPr>
          <w:p w14:paraId="7600FE35" w14:textId="77777777" w:rsidR="00B74BF4" w:rsidRDefault="00B74BF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551" w:type="dxa"/>
            <w:vAlign w:val="center"/>
          </w:tcPr>
          <w:p w14:paraId="1F252B9F" w14:textId="77777777" w:rsidR="00B74BF4" w:rsidRDefault="000B27FC" w:rsidP="00523E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551" w:type="dxa"/>
            <w:vAlign w:val="center"/>
          </w:tcPr>
          <w:p w14:paraId="700729AE" w14:textId="77777777" w:rsidR="00B74BF4" w:rsidRDefault="000B27FC" w:rsidP="00523E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551" w:type="dxa"/>
            <w:vAlign w:val="center"/>
          </w:tcPr>
          <w:p w14:paraId="5DD6FDE2" w14:textId="77777777" w:rsidR="00B74BF4" w:rsidRDefault="00B74BF4" w:rsidP="00523E95">
            <w:pPr>
              <w:jc w:val="center"/>
              <w:rPr>
                <w:sz w:val="24"/>
              </w:rPr>
            </w:pPr>
          </w:p>
        </w:tc>
        <w:tc>
          <w:tcPr>
            <w:tcW w:w="550" w:type="dxa"/>
            <w:vAlign w:val="center"/>
          </w:tcPr>
          <w:p w14:paraId="1BD6A2BE" w14:textId="77777777" w:rsidR="00B74BF4" w:rsidRDefault="000B27FC" w:rsidP="00523E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551" w:type="dxa"/>
            <w:vAlign w:val="center"/>
          </w:tcPr>
          <w:p w14:paraId="142E0C1F" w14:textId="77777777" w:rsidR="00B74BF4" w:rsidRDefault="000B27FC" w:rsidP="00523E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551" w:type="dxa"/>
            <w:vAlign w:val="center"/>
          </w:tcPr>
          <w:p w14:paraId="4593C479" w14:textId="77777777" w:rsidR="00B74BF4" w:rsidRDefault="00B74BF4" w:rsidP="00523E95">
            <w:pPr>
              <w:jc w:val="center"/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50E52D2C" w14:textId="77777777" w:rsidR="00B74BF4" w:rsidRDefault="00B74BF4" w:rsidP="00523E95">
            <w:pPr>
              <w:jc w:val="center"/>
              <w:rPr>
                <w:sz w:val="24"/>
              </w:rPr>
            </w:pPr>
          </w:p>
        </w:tc>
        <w:tc>
          <w:tcPr>
            <w:tcW w:w="550" w:type="dxa"/>
            <w:vAlign w:val="center"/>
          </w:tcPr>
          <w:p w14:paraId="0302DB50" w14:textId="77777777" w:rsidR="00B74BF4" w:rsidRDefault="00B74BF4" w:rsidP="00523E95">
            <w:pPr>
              <w:jc w:val="center"/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1FA435E0" w14:textId="77777777" w:rsidR="00B74BF4" w:rsidRDefault="00B74BF4" w:rsidP="00523E95">
            <w:pPr>
              <w:jc w:val="center"/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79B3937D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792E0D54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0" w:type="dxa"/>
            <w:vAlign w:val="center"/>
          </w:tcPr>
          <w:p w14:paraId="76C25782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18A40A25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6825E0EA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1032690C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78F4A462" w14:textId="77777777" w:rsidR="00B74BF4" w:rsidRDefault="00B74BF4">
            <w:pPr>
              <w:rPr>
                <w:sz w:val="24"/>
              </w:rPr>
            </w:pPr>
          </w:p>
        </w:tc>
      </w:tr>
      <w:tr w:rsidR="00B74BF4" w14:paraId="166D6603" w14:textId="77777777">
        <w:trPr>
          <w:cantSplit/>
          <w:trHeight w:hRule="exact" w:val="480"/>
          <w:jc w:val="center"/>
        </w:trPr>
        <w:tc>
          <w:tcPr>
            <w:tcW w:w="697" w:type="dxa"/>
            <w:vAlign w:val="center"/>
          </w:tcPr>
          <w:p w14:paraId="7F9F7B8D" w14:textId="77777777" w:rsidR="00B74BF4" w:rsidRDefault="00B74BF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551" w:type="dxa"/>
            <w:vAlign w:val="center"/>
          </w:tcPr>
          <w:p w14:paraId="2453C291" w14:textId="77777777" w:rsidR="00B74BF4" w:rsidRDefault="00090D8F" w:rsidP="00DB5140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551" w:type="dxa"/>
            <w:vAlign w:val="center"/>
          </w:tcPr>
          <w:p w14:paraId="3C5BEF58" w14:textId="77777777" w:rsidR="00B74BF4" w:rsidRDefault="00090D8F" w:rsidP="00DB5140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551" w:type="dxa"/>
            <w:vAlign w:val="center"/>
          </w:tcPr>
          <w:p w14:paraId="2DF9E56D" w14:textId="77777777" w:rsidR="00B74BF4" w:rsidRDefault="000B27FC" w:rsidP="00523E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550" w:type="dxa"/>
            <w:vAlign w:val="center"/>
          </w:tcPr>
          <w:p w14:paraId="66E353FF" w14:textId="77777777" w:rsidR="00B74BF4" w:rsidRDefault="00B74BF4" w:rsidP="00523E95">
            <w:pPr>
              <w:jc w:val="center"/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3A1A4FD4" w14:textId="77777777" w:rsidR="00B74BF4" w:rsidRDefault="00B74BF4" w:rsidP="00523E95">
            <w:pPr>
              <w:jc w:val="center"/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1E754AF7" w14:textId="77777777" w:rsidR="00B74BF4" w:rsidRDefault="00B74BF4" w:rsidP="00523E95">
            <w:pPr>
              <w:jc w:val="center"/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14C99C22" w14:textId="77777777" w:rsidR="00B74BF4" w:rsidRDefault="00B74BF4" w:rsidP="00523E95">
            <w:pPr>
              <w:jc w:val="center"/>
              <w:rPr>
                <w:sz w:val="24"/>
              </w:rPr>
            </w:pPr>
          </w:p>
        </w:tc>
        <w:tc>
          <w:tcPr>
            <w:tcW w:w="550" w:type="dxa"/>
            <w:vAlign w:val="center"/>
          </w:tcPr>
          <w:p w14:paraId="157772E3" w14:textId="77777777" w:rsidR="00B74BF4" w:rsidRDefault="00B74BF4" w:rsidP="00523E95">
            <w:pPr>
              <w:jc w:val="center"/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227F1A3A" w14:textId="77777777" w:rsidR="00B74BF4" w:rsidRDefault="00B74BF4" w:rsidP="00523E95">
            <w:pPr>
              <w:jc w:val="center"/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011DD98C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712F855B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0" w:type="dxa"/>
            <w:vAlign w:val="center"/>
          </w:tcPr>
          <w:p w14:paraId="471BE86C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14B06010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4D61FDB5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434EF5ED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473D5186" w14:textId="77777777" w:rsidR="00B74BF4" w:rsidRDefault="00B74BF4">
            <w:pPr>
              <w:rPr>
                <w:sz w:val="24"/>
              </w:rPr>
            </w:pPr>
          </w:p>
        </w:tc>
      </w:tr>
      <w:tr w:rsidR="00B74BF4" w14:paraId="291EC2E2" w14:textId="77777777">
        <w:trPr>
          <w:cantSplit/>
          <w:trHeight w:hRule="exact" w:val="480"/>
          <w:jc w:val="center"/>
        </w:trPr>
        <w:tc>
          <w:tcPr>
            <w:tcW w:w="697" w:type="dxa"/>
            <w:vAlign w:val="center"/>
          </w:tcPr>
          <w:p w14:paraId="7DEF3CE1" w14:textId="77777777" w:rsidR="00B74BF4" w:rsidRDefault="00B74BF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551" w:type="dxa"/>
            <w:vAlign w:val="center"/>
          </w:tcPr>
          <w:p w14:paraId="5DFF81FE" w14:textId="77777777" w:rsidR="00B74BF4" w:rsidRDefault="000B27FC" w:rsidP="00DB5140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551" w:type="dxa"/>
            <w:vAlign w:val="center"/>
          </w:tcPr>
          <w:p w14:paraId="2E2AC9A9" w14:textId="77777777" w:rsidR="00B74BF4" w:rsidRDefault="000B27FC" w:rsidP="00DB5140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551" w:type="dxa"/>
            <w:vAlign w:val="center"/>
          </w:tcPr>
          <w:p w14:paraId="3A8730D0" w14:textId="77777777" w:rsidR="00B74BF4" w:rsidRDefault="000B27FC" w:rsidP="00523E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550" w:type="dxa"/>
            <w:vAlign w:val="center"/>
          </w:tcPr>
          <w:p w14:paraId="6F685BEC" w14:textId="77777777" w:rsidR="00B74BF4" w:rsidRDefault="00B74BF4" w:rsidP="00523E95">
            <w:pPr>
              <w:jc w:val="center"/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119B6E10" w14:textId="77777777" w:rsidR="00B74BF4" w:rsidRDefault="00B74BF4" w:rsidP="00523E95">
            <w:pPr>
              <w:jc w:val="center"/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12DA2313" w14:textId="77777777" w:rsidR="00B74BF4" w:rsidRDefault="00B74BF4" w:rsidP="00523E95">
            <w:pPr>
              <w:jc w:val="center"/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55803969" w14:textId="77777777" w:rsidR="00B74BF4" w:rsidRDefault="00B74BF4" w:rsidP="00523E95">
            <w:pPr>
              <w:jc w:val="center"/>
              <w:rPr>
                <w:sz w:val="24"/>
              </w:rPr>
            </w:pPr>
          </w:p>
        </w:tc>
        <w:tc>
          <w:tcPr>
            <w:tcW w:w="550" w:type="dxa"/>
            <w:vAlign w:val="center"/>
          </w:tcPr>
          <w:p w14:paraId="3327631D" w14:textId="77777777" w:rsidR="00B74BF4" w:rsidRDefault="00B74BF4" w:rsidP="00523E95">
            <w:pPr>
              <w:jc w:val="center"/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09120D94" w14:textId="77777777" w:rsidR="00B74BF4" w:rsidRDefault="00B74BF4" w:rsidP="00523E95">
            <w:pPr>
              <w:jc w:val="center"/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149FA988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4C3773D0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0" w:type="dxa"/>
            <w:vAlign w:val="center"/>
          </w:tcPr>
          <w:p w14:paraId="0662CF41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17B5982E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2C9BCC97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70049950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7B7A97CE" w14:textId="77777777" w:rsidR="00B74BF4" w:rsidRDefault="00B74BF4">
            <w:pPr>
              <w:rPr>
                <w:sz w:val="24"/>
              </w:rPr>
            </w:pPr>
          </w:p>
        </w:tc>
      </w:tr>
      <w:tr w:rsidR="00B74BF4" w14:paraId="322E920F" w14:textId="77777777">
        <w:trPr>
          <w:cantSplit/>
          <w:trHeight w:hRule="exact" w:val="480"/>
          <w:jc w:val="center"/>
        </w:trPr>
        <w:tc>
          <w:tcPr>
            <w:tcW w:w="697" w:type="dxa"/>
            <w:vAlign w:val="center"/>
          </w:tcPr>
          <w:p w14:paraId="1C27141F" w14:textId="77777777" w:rsidR="00B74BF4" w:rsidRDefault="00B74BF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551" w:type="dxa"/>
            <w:vAlign w:val="center"/>
          </w:tcPr>
          <w:p w14:paraId="223BAFB2" w14:textId="77777777" w:rsidR="00B74BF4" w:rsidRDefault="00B74BF4" w:rsidP="00523E95">
            <w:pPr>
              <w:jc w:val="center"/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66D00F9C" w14:textId="77777777" w:rsidR="00B74BF4" w:rsidRDefault="00B74BF4" w:rsidP="00523E95">
            <w:pPr>
              <w:jc w:val="center"/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56F3CC9B" w14:textId="77777777" w:rsidR="00B74BF4" w:rsidRDefault="00B74BF4" w:rsidP="00523E95">
            <w:pPr>
              <w:jc w:val="center"/>
              <w:rPr>
                <w:sz w:val="24"/>
              </w:rPr>
            </w:pPr>
          </w:p>
        </w:tc>
        <w:tc>
          <w:tcPr>
            <w:tcW w:w="550" w:type="dxa"/>
            <w:vAlign w:val="center"/>
          </w:tcPr>
          <w:p w14:paraId="61FD3697" w14:textId="77777777" w:rsidR="00B74BF4" w:rsidRDefault="00B74BF4" w:rsidP="00523E95">
            <w:pPr>
              <w:jc w:val="center"/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4A24285B" w14:textId="77777777" w:rsidR="00B74BF4" w:rsidRDefault="00B74BF4" w:rsidP="00523E95">
            <w:pPr>
              <w:jc w:val="center"/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682CFB4E" w14:textId="77777777" w:rsidR="00B74BF4" w:rsidRDefault="00B74BF4" w:rsidP="00523E95">
            <w:pPr>
              <w:jc w:val="center"/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20B1CDC8" w14:textId="77777777" w:rsidR="00B74BF4" w:rsidRDefault="00B74BF4" w:rsidP="00523E95">
            <w:pPr>
              <w:jc w:val="center"/>
              <w:rPr>
                <w:sz w:val="24"/>
              </w:rPr>
            </w:pPr>
          </w:p>
        </w:tc>
        <w:tc>
          <w:tcPr>
            <w:tcW w:w="550" w:type="dxa"/>
            <w:vAlign w:val="center"/>
          </w:tcPr>
          <w:p w14:paraId="60304174" w14:textId="77777777" w:rsidR="00B74BF4" w:rsidRDefault="00B74BF4" w:rsidP="00523E95">
            <w:pPr>
              <w:jc w:val="center"/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364BEA24" w14:textId="77777777" w:rsidR="00B74BF4" w:rsidRDefault="00B74BF4" w:rsidP="00523E95">
            <w:pPr>
              <w:jc w:val="center"/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1962293E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65D4F1E8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0" w:type="dxa"/>
            <w:vAlign w:val="center"/>
          </w:tcPr>
          <w:p w14:paraId="35514EF0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0B4E181F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4E0002F3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717E0C20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0BA41E64" w14:textId="77777777" w:rsidR="00B74BF4" w:rsidRDefault="00B74BF4">
            <w:pPr>
              <w:rPr>
                <w:sz w:val="24"/>
              </w:rPr>
            </w:pPr>
          </w:p>
        </w:tc>
      </w:tr>
      <w:tr w:rsidR="00B74BF4" w14:paraId="242772F7" w14:textId="77777777">
        <w:trPr>
          <w:cantSplit/>
          <w:trHeight w:hRule="exact" w:val="480"/>
          <w:jc w:val="center"/>
        </w:trPr>
        <w:tc>
          <w:tcPr>
            <w:tcW w:w="697" w:type="dxa"/>
            <w:tcBorders>
              <w:bottom w:val="nil"/>
            </w:tcBorders>
            <w:vAlign w:val="center"/>
          </w:tcPr>
          <w:p w14:paraId="3FA617F9" w14:textId="77777777" w:rsidR="00B74BF4" w:rsidRDefault="00B74BF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551" w:type="dxa"/>
            <w:tcBorders>
              <w:bottom w:val="nil"/>
            </w:tcBorders>
            <w:vAlign w:val="center"/>
          </w:tcPr>
          <w:p w14:paraId="61F29315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1" w:type="dxa"/>
            <w:tcBorders>
              <w:bottom w:val="nil"/>
            </w:tcBorders>
            <w:vAlign w:val="center"/>
          </w:tcPr>
          <w:p w14:paraId="32016E7D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1" w:type="dxa"/>
            <w:tcBorders>
              <w:bottom w:val="nil"/>
            </w:tcBorders>
            <w:vAlign w:val="center"/>
          </w:tcPr>
          <w:p w14:paraId="7BF86D6D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0" w:type="dxa"/>
            <w:tcBorders>
              <w:bottom w:val="nil"/>
            </w:tcBorders>
            <w:vAlign w:val="center"/>
          </w:tcPr>
          <w:p w14:paraId="048ADB66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1" w:type="dxa"/>
            <w:tcBorders>
              <w:bottom w:val="nil"/>
            </w:tcBorders>
            <w:vAlign w:val="center"/>
          </w:tcPr>
          <w:p w14:paraId="5E0F81A3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1" w:type="dxa"/>
            <w:tcBorders>
              <w:bottom w:val="nil"/>
            </w:tcBorders>
            <w:vAlign w:val="center"/>
          </w:tcPr>
          <w:p w14:paraId="13ED4327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1" w:type="dxa"/>
            <w:tcBorders>
              <w:bottom w:val="nil"/>
            </w:tcBorders>
            <w:vAlign w:val="center"/>
          </w:tcPr>
          <w:p w14:paraId="1035E917" w14:textId="77777777" w:rsidR="00B74BF4" w:rsidRDefault="00416900">
            <w:pPr>
              <w:rPr>
                <w:sz w:val="24"/>
              </w:rPr>
            </w:pPr>
            <w:r>
              <w:rPr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0" allowOverlap="1" wp14:anchorId="2B0014C0" wp14:editId="3D28D86D">
                      <wp:simplePos x="0" y="0"/>
                      <wp:positionH relativeFrom="column">
                        <wp:posOffset>-2103120</wp:posOffset>
                      </wp:positionH>
                      <wp:positionV relativeFrom="paragraph">
                        <wp:posOffset>-1831340</wp:posOffset>
                      </wp:positionV>
                      <wp:extent cx="5577840" cy="4846320"/>
                      <wp:effectExtent l="9525" t="12065" r="13335" b="8890"/>
                      <wp:wrapNone/>
                      <wp:docPr id="2" name="Line 6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77840" cy="48463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718914" id="Line 68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5.6pt,-144.2pt" to="273.6pt,2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" o:allowincell="f"/>
                  </w:pict>
                </mc:Fallback>
              </mc:AlternateContent>
            </w:r>
          </w:p>
        </w:tc>
        <w:tc>
          <w:tcPr>
            <w:tcW w:w="550" w:type="dxa"/>
            <w:tcBorders>
              <w:bottom w:val="nil"/>
            </w:tcBorders>
            <w:vAlign w:val="center"/>
          </w:tcPr>
          <w:p w14:paraId="7F3BDA7D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1" w:type="dxa"/>
            <w:tcBorders>
              <w:bottom w:val="nil"/>
            </w:tcBorders>
            <w:vAlign w:val="center"/>
          </w:tcPr>
          <w:p w14:paraId="3639E406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1" w:type="dxa"/>
            <w:tcBorders>
              <w:bottom w:val="nil"/>
            </w:tcBorders>
            <w:vAlign w:val="center"/>
          </w:tcPr>
          <w:p w14:paraId="65ED8255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1" w:type="dxa"/>
            <w:tcBorders>
              <w:bottom w:val="nil"/>
            </w:tcBorders>
            <w:vAlign w:val="center"/>
          </w:tcPr>
          <w:p w14:paraId="63ADF402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0" w:type="dxa"/>
            <w:tcBorders>
              <w:bottom w:val="nil"/>
            </w:tcBorders>
            <w:vAlign w:val="center"/>
          </w:tcPr>
          <w:p w14:paraId="2376D79B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1" w:type="dxa"/>
            <w:tcBorders>
              <w:bottom w:val="nil"/>
            </w:tcBorders>
            <w:vAlign w:val="center"/>
          </w:tcPr>
          <w:p w14:paraId="213A17D9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1" w:type="dxa"/>
            <w:tcBorders>
              <w:bottom w:val="nil"/>
            </w:tcBorders>
            <w:vAlign w:val="center"/>
          </w:tcPr>
          <w:p w14:paraId="4CB19EB2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1" w:type="dxa"/>
            <w:tcBorders>
              <w:bottom w:val="nil"/>
            </w:tcBorders>
            <w:vAlign w:val="center"/>
          </w:tcPr>
          <w:p w14:paraId="5521FBB6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1" w:type="dxa"/>
            <w:tcBorders>
              <w:bottom w:val="nil"/>
            </w:tcBorders>
            <w:vAlign w:val="center"/>
          </w:tcPr>
          <w:p w14:paraId="13C26849" w14:textId="77777777" w:rsidR="00B74BF4" w:rsidRDefault="00B74BF4">
            <w:pPr>
              <w:rPr>
                <w:sz w:val="24"/>
              </w:rPr>
            </w:pPr>
          </w:p>
        </w:tc>
      </w:tr>
      <w:tr w:rsidR="00B74BF4" w14:paraId="74E0D0FA" w14:textId="77777777">
        <w:trPr>
          <w:cantSplit/>
          <w:trHeight w:hRule="exact" w:val="480"/>
          <w:jc w:val="center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23B49" w14:textId="77777777" w:rsidR="00B74BF4" w:rsidRDefault="00B74BF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912EB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7B271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55046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56240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707DE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5A897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173A3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F8DF254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6709C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AE052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C86D9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3E2399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88CA8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8EE56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C22E6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39A3C" w14:textId="77777777" w:rsidR="00B74BF4" w:rsidRDefault="00B74BF4">
            <w:pPr>
              <w:rPr>
                <w:sz w:val="24"/>
              </w:rPr>
            </w:pPr>
          </w:p>
        </w:tc>
      </w:tr>
      <w:tr w:rsidR="00B74BF4" w14:paraId="30F75435" w14:textId="77777777">
        <w:trPr>
          <w:cantSplit/>
          <w:trHeight w:hRule="exact" w:val="480"/>
          <w:jc w:val="center"/>
        </w:trPr>
        <w:tc>
          <w:tcPr>
            <w:tcW w:w="697" w:type="dxa"/>
            <w:vAlign w:val="center"/>
          </w:tcPr>
          <w:p w14:paraId="6FBDF736" w14:textId="77777777" w:rsidR="00B74BF4" w:rsidRDefault="00B74BF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551" w:type="dxa"/>
            <w:vAlign w:val="center"/>
          </w:tcPr>
          <w:p w14:paraId="65C1BE23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54A837BB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546ED3CE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0" w:type="dxa"/>
            <w:vAlign w:val="center"/>
          </w:tcPr>
          <w:p w14:paraId="3AC05BA1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00880882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7DBB0E9B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0C2C5709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0" w:type="dxa"/>
            <w:vAlign w:val="center"/>
          </w:tcPr>
          <w:p w14:paraId="1C13A38D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3876234D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27351AF7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3B582EFA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0" w:type="dxa"/>
            <w:vAlign w:val="center"/>
          </w:tcPr>
          <w:p w14:paraId="410EFDF8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7731E211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4FBA913F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43630D74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4A0806BD" w14:textId="77777777" w:rsidR="00B74BF4" w:rsidRDefault="00B74BF4">
            <w:pPr>
              <w:rPr>
                <w:sz w:val="24"/>
              </w:rPr>
            </w:pPr>
          </w:p>
        </w:tc>
      </w:tr>
      <w:tr w:rsidR="00B74BF4" w14:paraId="04828D20" w14:textId="77777777">
        <w:trPr>
          <w:cantSplit/>
          <w:trHeight w:hRule="exact" w:val="480"/>
          <w:jc w:val="center"/>
        </w:trPr>
        <w:tc>
          <w:tcPr>
            <w:tcW w:w="697" w:type="dxa"/>
            <w:vAlign w:val="center"/>
          </w:tcPr>
          <w:p w14:paraId="1B663D0A" w14:textId="77777777" w:rsidR="00B74BF4" w:rsidRDefault="00B74BF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551" w:type="dxa"/>
            <w:vAlign w:val="center"/>
          </w:tcPr>
          <w:p w14:paraId="3C405C8F" w14:textId="77777777" w:rsidR="00B74BF4" w:rsidRDefault="00B74BF4">
            <w:pPr>
              <w:pStyle w:val="Header"/>
              <w:tabs>
                <w:tab w:val="clear" w:pos="4320"/>
                <w:tab w:val="clear" w:pos="8640"/>
              </w:tabs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0C2BAF12" w14:textId="77777777" w:rsidR="00B74BF4" w:rsidRDefault="00B74BF4">
            <w:pPr>
              <w:pStyle w:val="Header"/>
              <w:tabs>
                <w:tab w:val="clear" w:pos="4320"/>
                <w:tab w:val="clear" w:pos="8640"/>
              </w:tabs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02E80635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0" w:type="dxa"/>
            <w:vAlign w:val="center"/>
          </w:tcPr>
          <w:p w14:paraId="1A42C95E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0F33D1C7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5203735E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696DC034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0" w:type="dxa"/>
            <w:vAlign w:val="center"/>
          </w:tcPr>
          <w:p w14:paraId="327369AD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10A9E313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6078FF7B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1CEDF8A3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0" w:type="dxa"/>
            <w:vAlign w:val="center"/>
          </w:tcPr>
          <w:p w14:paraId="70684EB8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6CA0C9F3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6F7058B3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4407BABF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779404A1" w14:textId="77777777" w:rsidR="00B74BF4" w:rsidRDefault="00B74BF4">
            <w:pPr>
              <w:rPr>
                <w:sz w:val="24"/>
              </w:rPr>
            </w:pPr>
          </w:p>
        </w:tc>
      </w:tr>
      <w:tr w:rsidR="00B74BF4" w14:paraId="7CD11546" w14:textId="77777777">
        <w:trPr>
          <w:cantSplit/>
          <w:trHeight w:hRule="exact" w:val="480"/>
          <w:jc w:val="center"/>
        </w:trPr>
        <w:tc>
          <w:tcPr>
            <w:tcW w:w="697" w:type="dxa"/>
            <w:vAlign w:val="center"/>
          </w:tcPr>
          <w:p w14:paraId="1F6CC930" w14:textId="77777777" w:rsidR="00B74BF4" w:rsidRDefault="00B74BF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</w:p>
        </w:tc>
        <w:tc>
          <w:tcPr>
            <w:tcW w:w="551" w:type="dxa"/>
            <w:vAlign w:val="center"/>
          </w:tcPr>
          <w:p w14:paraId="2B6EF1A2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5A389A5C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48869257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0" w:type="dxa"/>
            <w:vAlign w:val="center"/>
          </w:tcPr>
          <w:p w14:paraId="6DA8E20E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02F513BF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0F034627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0BA70FC1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0" w:type="dxa"/>
            <w:vAlign w:val="center"/>
          </w:tcPr>
          <w:p w14:paraId="23141178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53EEDE77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0DD96C13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6913DD81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0" w:type="dxa"/>
            <w:vAlign w:val="center"/>
          </w:tcPr>
          <w:p w14:paraId="3A259E71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503C2333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2E1F46AD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00E72AF3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3F67666C" w14:textId="77777777" w:rsidR="00B74BF4" w:rsidRDefault="00B74BF4">
            <w:pPr>
              <w:rPr>
                <w:sz w:val="24"/>
              </w:rPr>
            </w:pPr>
          </w:p>
        </w:tc>
      </w:tr>
      <w:tr w:rsidR="00B74BF4" w14:paraId="65E1CAAE" w14:textId="77777777">
        <w:trPr>
          <w:cantSplit/>
          <w:trHeight w:hRule="exact" w:val="480"/>
          <w:jc w:val="center"/>
        </w:trPr>
        <w:tc>
          <w:tcPr>
            <w:tcW w:w="697" w:type="dxa"/>
            <w:vAlign w:val="center"/>
          </w:tcPr>
          <w:p w14:paraId="7C2A1424" w14:textId="77777777" w:rsidR="00B74BF4" w:rsidRDefault="00B74BF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</w:p>
        </w:tc>
        <w:tc>
          <w:tcPr>
            <w:tcW w:w="551" w:type="dxa"/>
            <w:vAlign w:val="center"/>
          </w:tcPr>
          <w:p w14:paraId="755390B3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21E32B53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2301D237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0" w:type="dxa"/>
            <w:vAlign w:val="center"/>
          </w:tcPr>
          <w:p w14:paraId="17EA5143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133C438C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09F7FAEC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0961F7E5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0" w:type="dxa"/>
            <w:vAlign w:val="center"/>
          </w:tcPr>
          <w:p w14:paraId="0E6FBC99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6FA2FA18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5A61539E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62D1B9A0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0" w:type="dxa"/>
            <w:vAlign w:val="center"/>
          </w:tcPr>
          <w:p w14:paraId="22CB182D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646B4326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01FBE99E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383DF996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3C9CC942" w14:textId="77777777" w:rsidR="00B74BF4" w:rsidRDefault="00B74BF4">
            <w:pPr>
              <w:rPr>
                <w:sz w:val="24"/>
              </w:rPr>
            </w:pPr>
          </w:p>
        </w:tc>
      </w:tr>
      <w:tr w:rsidR="00B74BF4" w14:paraId="0BCEE5C6" w14:textId="77777777">
        <w:trPr>
          <w:cantSplit/>
          <w:trHeight w:hRule="exact" w:val="480"/>
          <w:jc w:val="center"/>
        </w:trPr>
        <w:tc>
          <w:tcPr>
            <w:tcW w:w="697" w:type="dxa"/>
            <w:vAlign w:val="center"/>
          </w:tcPr>
          <w:p w14:paraId="22297005" w14:textId="77777777" w:rsidR="00B74BF4" w:rsidRDefault="00B74BF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13</w:t>
            </w:r>
          </w:p>
        </w:tc>
        <w:tc>
          <w:tcPr>
            <w:tcW w:w="551" w:type="dxa"/>
            <w:vAlign w:val="center"/>
          </w:tcPr>
          <w:p w14:paraId="2ABB3E7E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6C5936F8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359EC812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0" w:type="dxa"/>
            <w:vAlign w:val="center"/>
          </w:tcPr>
          <w:p w14:paraId="276E3DAC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4B40AEE0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0B81947B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0529E2A4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0" w:type="dxa"/>
            <w:vAlign w:val="center"/>
          </w:tcPr>
          <w:p w14:paraId="32E86AA5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19501735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309708DF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2D3C2AD4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0" w:type="dxa"/>
            <w:vAlign w:val="center"/>
          </w:tcPr>
          <w:p w14:paraId="7843DC5B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5E698AFD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1205F689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09CFAB75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7EF15821" w14:textId="77777777" w:rsidR="00B74BF4" w:rsidRDefault="00B74BF4">
            <w:pPr>
              <w:rPr>
                <w:sz w:val="24"/>
              </w:rPr>
            </w:pPr>
          </w:p>
        </w:tc>
      </w:tr>
      <w:tr w:rsidR="00B74BF4" w14:paraId="0963ACBF" w14:textId="77777777">
        <w:trPr>
          <w:cantSplit/>
          <w:trHeight w:hRule="exact" w:val="480"/>
          <w:jc w:val="center"/>
        </w:trPr>
        <w:tc>
          <w:tcPr>
            <w:tcW w:w="697" w:type="dxa"/>
            <w:vAlign w:val="center"/>
          </w:tcPr>
          <w:p w14:paraId="1B51931B" w14:textId="77777777" w:rsidR="00B74BF4" w:rsidRDefault="00B74BF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14</w:t>
            </w:r>
          </w:p>
        </w:tc>
        <w:tc>
          <w:tcPr>
            <w:tcW w:w="551" w:type="dxa"/>
            <w:vAlign w:val="center"/>
          </w:tcPr>
          <w:p w14:paraId="238532CD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47FA9A98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740994EE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0" w:type="dxa"/>
            <w:vAlign w:val="center"/>
          </w:tcPr>
          <w:p w14:paraId="2EA354E4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4AFC6DFE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511487D5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1BABD910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0" w:type="dxa"/>
            <w:vAlign w:val="center"/>
          </w:tcPr>
          <w:p w14:paraId="2AB2F6C2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2EB12FF1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5E89049E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498319F5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0" w:type="dxa"/>
            <w:vAlign w:val="center"/>
          </w:tcPr>
          <w:p w14:paraId="4587AFCF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01706FF2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51833EED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3311E3CA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505C8B95" w14:textId="77777777" w:rsidR="00B74BF4" w:rsidRDefault="00B74BF4">
            <w:pPr>
              <w:rPr>
                <w:sz w:val="24"/>
              </w:rPr>
            </w:pPr>
          </w:p>
        </w:tc>
      </w:tr>
      <w:tr w:rsidR="00B74BF4" w14:paraId="5031A3C4" w14:textId="77777777">
        <w:trPr>
          <w:cantSplit/>
          <w:trHeight w:hRule="exact" w:val="480"/>
          <w:jc w:val="center"/>
        </w:trPr>
        <w:tc>
          <w:tcPr>
            <w:tcW w:w="697" w:type="dxa"/>
            <w:tcBorders>
              <w:bottom w:val="nil"/>
            </w:tcBorders>
            <w:vAlign w:val="center"/>
          </w:tcPr>
          <w:p w14:paraId="4FE6D827" w14:textId="77777777" w:rsidR="00B74BF4" w:rsidRDefault="00B74BF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15</w:t>
            </w:r>
          </w:p>
        </w:tc>
        <w:tc>
          <w:tcPr>
            <w:tcW w:w="551" w:type="dxa"/>
            <w:tcBorders>
              <w:bottom w:val="nil"/>
            </w:tcBorders>
            <w:vAlign w:val="center"/>
          </w:tcPr>
          <w:p w14:paraId="65FF35EB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1" w:type="dxa"/>
            <w:tcBorders>
              <w:bottom w:val="nil"/>
            </w:tcBorders>
            <w:vAlign w:val="center"/>
          </w:tcPr>
          <w:p w14:paraId="0AC46BD7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1" w:type="dxa"/>
            <w:tcBorders>
              <w:bottom w:val="nil"/>
            </w:tcBorders>
            <w:vAlign w:val="center"/>
          </w:tcPr>
          <w:p w14:paraId="2C69C710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0" w:type="dxa"/>
            <w:tcBorders>
              <w:bottom w:val="nil"/>
            </w:tcBorders>
            <w:vAlign w:val="center"/>
          </w:tcPr>
          <w:p w14:paraId="71066DE0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1" w:type="dxa"/>
            <w:tcBorders>
              <w:bottom w:val="nil"/>
            </w:tcBorders>
            <w:vAlign w:val="center"/>
          </w:tcPr>
          <w:p w14:paraId="1EB22C01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1" w:type="dxa"/>
            <w:tcBorders>
              <w:bottom w:val="nil"/>
            </w:tcBorders>
            <w:vAlign w:val="center"/>
          </w:tcPr>
          <w:p w14:paraId="344EDF22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1" w:type="dxa"/>
            <w:tcBorders>
              <w:bottom w:val="nil"/>
            </w:tcBorders>
            <w:vAlign w:val="center"/>
          </w:tcPr>
          <w:p w14:paraId="50D2DABD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0" w:type="dxa"/>
            <w:tcBorders>
              <w:bottom w:val="nil"/>
            </w:tcBorders>
            <w:vAlign w:val="center"/>
          </w:tcPr>
          <w:p w14:paraId="441E7820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1" w:type="dxa"/>
            <w:tcBorders>
              <w:bottom w:val="nil"/>
            </w:tcBorders>
            <w:vAlign w:val="center"/>
          </w:tcPr>
          <w:p w14:paraId="5FF339F1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1" w:type="dxa"/>
            <w:tcBorders>
              <w:bottom w:val="nil"/>
            </w:tcBorders>
            <w:vAlign w:val="center"/>
          </w:tcPr>
          <w:p w14:paraId="1102B5FC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1" w:type="dxa"/>
            <w:tcBorders>
              <w:bottom w:val="nil"/>
            </w:tcBorders>
            <w:vAlign w:val="center"/>
          </w:tcPr>
          <w:p w14:paraId="300C3973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0" w:type="dxa"/>
            <w:tcBorders>
              <w:bottom w:val="nil"/>
            </w:tcBorders>
            <w:vAlign w:val="center"/>
          </w:tcPr>
          <w:p w14:paraId="6004AD65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1" w:type="dxa"/>
            <w:tcBorders>
              <w:bottom w:val="nil"/>
            </w:tcBorders>
            <w:vAlign w:val="center"/>
          </w:tcPr>
          <w:p w14:paraId="2E7CD382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1" w:type="dxa"/>
            <w:tcBorders>
              <w:bottom w:val="nil"/>
            </w:tcBorders>
            <w:vAlign w:val="center"/>
          </w:tcPr>
          <w:p w14:paraId="05CAF793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1" w:type="dxa"/>
            <w:tcBorders>
              <w:bottom w:val="nil"/>
            </w:tcBorders>
            <w:vAlign w:val="center"/>
          </w:tcPr>
          <w:p w14:paraId="5688719B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1" w:type="dxa"/>
            <w:tcBorders>
              <w:bottom w:val="nil"/>
            </w:tcBorders>
            <w:vAlign w:val="center"/>
          </w:tcPr>
          <w:p w14:paraId="4B7B31C8" w14:textId="77777777" w:rsidR="00B74BF4" w:rsidRDefault="00B74BF4">
            <w:pPr>
              <w:rPr>
                <w:sz w:val="24"/>
              </w:rPr>
            </w:pPr>
          </w:p>
        </w:tc>
      </w:tr>
      <w:tr w:rsidR="00B74BF4" w14:paraId="144E9464" w14:textId="77777777">
        <w:trPr>
          <w:cantSplit/>
          <w:trHeight w:hRule="exact" w:val="480"/>
          <w:jc w:val="center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47571" w14:textId="77777777" w:rsidR="00B74BF4" w:rsidRDefault="00B74BF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16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A1E5A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B6CA3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3927E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7A71E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2FE58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444A6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A3D25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21867B1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ED470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87CB8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562E1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F28E2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02318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F2403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56E31" w14:textId="77777777" w:rsidR="00B74BF4" w:rsidRDefault="00B74BF4">
            <w:pPr>
              <w:rPr>
                <w:sz w:val="24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1253F" w14:textId="77777777" w:rsidR="00B74BF4" w:rsidRDefault="00B74BF4">
            <w:pPr>
              <w:rPr>
                <w:sz w:val="24"/>
              </w:rPr>
            </w:pPr>
          </w:p>
        </w:tc>
      </w:tr>
    </w:tbl>
    <w:p w14:paraId="259F8424" w14:textId="77777777" w:rsidR="00FE0338" w:rsidRDefault="00FE0338"/>
    <w:p w14:paraId="739D1B50" w14:textId="77777777" w:rsidR="00FE0338" w:rsidRDefault="00FE0338">
      <w:pPr>
        <w:jc w:val="center"/>
      </w:pPr>
    </w:p>
    <w:p w14:paraId="6D2DBBC7" w14:textId="77777777" w:rsidR="00FE0338" w:rsidRDefault="00FE0338">
      <w:pPr>
        <w:jc w:val="center"/>
      </w:pPr>
    </w:p>
    <w:p w14:paraId="0E89BAE8" w14:textId="77777777" w:rsidR="009703D3" w:rsidRDefault="009703D3">
      <w:pPr>
        <w:jc w:val="center"/>
      </w:pPr>
    </w:p>
    <w:p w14:paraId="54D40243" w14:textId="77777777" w:rsidR="009703D3" w:rsidRDefault="009703D3">
      <w:pPr>
        <w:jc w:val="center"/>
      </w:pPr>
    </w:p>
    <w:p w14:paraId="6467B614" w14:textId="77777777" w:rsidR="009703D3" w:rsidRDefault="009703D3">
      <w:pPr>
        <w:jc w:val="center"/>
      </w:pPr>
    </w:p>
    <w:p w14:paraId="79C11320" w14:textId="77777777" w:rsidR="009703D3" w:rsidRDefault="009703D3">
      <w:pPr>
        <w:jc w:val="center"/>
      </w:pPr>
    </w:p>
    <w:p w14:paraId="7F07A81C" w14:textId="77777777" w:rsidR="009703D3" w:rsidRDefault="009703D3">
      <w:pPr>
        <w:jc w:val="center"/>
      </w:pPr>
    </w:p>
    <w:p w14:paraId="63C9332E" w14:textId="77777777" w:rsidR="009703D3" w:rsidRDefault="009703D3">
      <w:pPr>
        <w:jc w:val="center"/>
      </w:pPr>
    </w:p>
    <w:p w14:paraId="38BD530A" w14:textId="77777777" w:rsidR="009703D3" w:rsidRDefault="009703D3">
      <w:pPr>
        <w:jc w:val="center"/>
      </w:pPr>
    </w:p>
    <w:p w14:paraId="52276C9D" w14:textId="77777777" w:rsidR="009703D3" w:rsidRDefault="009703D3">
      <w:pPr>
        <w:jc w:val="center"/>
      </w:pPr>
    </w:p>
    <w:p w14:paraId="4D7EB5E6" w14:textId="77777777" w:rsidR="009703D3" w:rsidRDefault="009703D3">
      <w:pPr>
        <w:jc w:val="center"/>
      </w:pPr>
    </w:p>
    <w:p w14:paraId="111523DB" w14:textId="77777777" w:rsidR="009703D3" w:rsidRDefault="009703D3">
      <w:pPr>
        <w:jc w:val="center"/>
      </w:pPr>
    </w:p>
    <w:p w14:paraId="730D403A" w14:textId="77777777" w:rsidR="009703D3" w:rsidRDefault="009703D3">
      <w:pPr>
        <w:jc w:val="center"/>
      </w:pPr>
    </w:p>
    <w:p w14:paraId="5E65EFB3" w14:textId="77777777" w:rsidR="009703D3" w:rsidRDefault="009703D3">
      <w:pPr>
        <w:jc w:val="center"/>
      </w:pPr>
    </w:p>
    <w:p w14:paraId="07A97EF9" w14:textId="77777777" w:rsidR="009703D3" w:rsidRDefault="009703D3">
      <w:pPr>
        <w:jc w:val="center"/>
      </w:pPr>
    </w:p>
    <w:p w14:paraId="0C78BAE0" w14:textId="77777777" w:rsidR="009703D3" w:rsidRDefault="009703D3">
      <w:pPr>
        <w:jc w:val="center"/>
      </w:pPr>
    </w:p>
    <w:p w14:paraId="0EA5E17E" w14:textId="77777777" w:rsidR="00267CB1" w:rsidRDefault="00267CB1" w:rsidP="00BE6F6E">
      <w:pPr>
        <w:jc w:val="center"/>
        <w:rPr>
          <w:b/>
          <w:sz w:val="40"/>
          <w:szCs w:val="40"/>
        </w:rPr>
      </w:pPr>
    </w:p>
    <w:p w14:paraId="0CC86882" w14:textId="77777777" w:rsidR="00267CB1" w:rsidRDefault="002D661A" w:rsidP="008B7868">
      <w:pPr>
        <w:jc w:val="center"/>
        <w:rPr>
          <w:b/>
          <w:sz w:val="40"/>
          <w:szCs w:val="40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039CCC" wp14:editId="1CA317BA">
                <wp:simplePos x="0" y="0"/>
                <wp:positionH relativeFrom="margin">
                  <wp:posOffset>6259195</wp:posOffset>
                </wp:positionH>
                <wp:positionV relativeFrom="margin">
                  <wp:posOffset>9578340</wp:posOffset>
                </wp:positionV>
                <wp:extent cx="640080" cy="243840"/>
                <wp:effectExtent l="1270" t="0" r="0" b="0"/>
                <wp:wrapNone/>
                <wp:docPr id="1" name="Text Box 6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40080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7683D4" w14:textId="77777777" w:rsidR="00084485" w:rsidRDefault="00084485" w:rsidP="009703D3">
                            <w:pPr>
                              <w:pStyle w:val="SubSectionTitle"/>
                              <w:tabs>
                                <w:tab w:val="left" w:pos="270"/>
                              </w:tabs>
                              <w:spacing w:before="0"/>
                            </w:pPr>
                            <w:r>
                              <w:t>Pg. 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039CCC" id="Text Box 633" o:spid="_x0000_s1098" type="#_x0000_t202" style="position:absolute;left:0;text-align:left;margin-left:492.85pt;margin-top:754.2pt;width:50.4pt;height:19.2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" filled="f" stroked="f">
                <o:lock v:ext="edit" aspectratio="t"/>
                <v:textbox>
                  <w:txbxContent>
                    <w:p w14:paraId="267683D4" w14:textId="77777777" w:rsidR="00084485" w:rsidRDefault="00084485" w:rsidP="009703D3">
                      <w:pPr>
                        <w:pStyle w:val="SubSectionTitle"/>
                        <w:tabs>
                          <w:tab w:val="left" w:pos="270"/>
                        </w:tabs>
                        <w:spacing w:before="0"/>
                      </w:pPr>
                      <w:r>
                        <w:t>Pg. 10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sectPr w:rsidR="00267CB1" w:rsidSect="003D775F">
      <w:headerReference w:type="even" r:id="rId8"/>
      <w:headerReference w:type="default" r:id="rId9"/>
      <w:footerReference w:type="even" r:id="rId10"/>
      <w:footerReference w:type="default" r:id="rId11"/>
      <w:pgSz w:w="11907" w:h="16840" w:code="9"/>
      <w:pgMar w:top="720" w:right="432" w:bottom="720" w:left="432" w:header="0" w:footer="86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BB02E" w14:textId="77777777" w:rsidR="00A769D8" w:rsidRDefault="00A769D8">
      <w:r>
        <w:separator/>
      </w:r>
    </w:p>
  </w:endnote>
  <w:endnote w:type="continuationSeparator" w:id="0">
    <w:p w14:paraId="25F77DCB" w14:textId="77777777" w:rsidR="00A769D8" w:rsidRDefault="00A769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8F60C" w14:textId="77777777" w:rsidR="00084485" w:rsidRDefault="005301DA" w:rsidP="003D775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8448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9140DF0" w14:textId="77777777" w:rsidR="00084485" w:rsidRDefault="0008448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445B4" w14:textId="77777777" w:rsidR="00084485" w:rsidRDefault="00084485" w:rsidP="0065610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4DE41" w14:textId="77777777" w:rsidR="00A769D8" w:rsidRDefault="00A769D8">
      <w:r>
        <w:separator/>
      </w:r>
    </w:p>
  </w:footnote>
  <w:footnote w:type="continuationSeparator" w:id="0">
    <w:p w14:paraId="755D5AAF" w14:textId="77777777" w:rsidR="00A769D8" w:rsidRDefault="00A769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6E8E7" w14:textId="77777777" w:rsidR="00084485" w:rsidRDefault="005301D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8448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2F1BB7C" w14:textId="77777777" w:rsidR="00084485" w:rsidRDefault="00084485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6C26D" w14:textId="77777777" w:rsidR="00084485" w:rsidRDefault="00084485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0" w:legacyIndent="708"/>
      <w:lvlJc w:val="left"/>
      <w:pPr>
        <w:ind w:left="0" w:hanging="708"/>
      </w:pPr>
    </w:lvl>
    <w:lvl w:ilvl="1">
      <w:start w:val="1"/>
      <w:numFmt w:val="lowerLetter"/>
      <w:pStyle w:val="Heading2"/>
      <w:lvlText w:val="%2."/>
      <w:legacy w:legacy="1" w:legacySpace="0" w:legacyIndent="708"/>
      <w:lvlJc w:val="left"/>
      <w:pPr>
        <w:ind w:left="1440" w:hanging="708"/>
      </w:pPr>
    </w:lvl>
    <w:lvl w:ilvl="2">
      <w:start w:val="1"/>
      <w:numFmt w:val="lowerRoman"/>
      <w:pStyle w:val="Heading3"/>
      <w:lvlText w:val="%3."/>
      <w:legacy w:legacy="1" w:legacySpace="0" w:legacyIndent="708"/>
      <w:lvlJc w:val="left"/>
      <w:pPr>
        <w:ind w:left="1411" w:hanging="708"/>
      </w:pPr>
    </w:lvl>
    <w:lvl w:ilvl="3">
      <w:start w:val="1"/>
      <w:numFmt w:val="decimal"/>
      <w:pStyle w:val="Heading4"/>
      <w:lvlText w:val="(%4)"/>
      <w:legacy w:legacy="1" w:legacySpace="0" w:legacyIndent="708"/>
      <w:lvlJc w:val="left"/>
      <w:pPr>
        <w:ind w:left="2131" w:hanging="708"/>
      </w:pPr>
    </w:lvl>
    <w:lvl w:ilvl="4">
      <w:start w:val="1"/>
      <w:numFmt w:val="lowerLetter"/>
      <w:pStyle w:val="Heading5"/>
      <w:lvlText w:val="(%5)"/>
      <w:legacy w:legacy="1" w:legacySpace="0" w:legacyIndent="708"/>
      <w:lvlJc w:val="left"/>
      <w:pPr>
        <w:ind w:left="2837" w:hanging="708"/>
      </w:pPr>
    </w:lvl>
    <w:lvl w:ilvl="5">
      <w:start w:val="1"/>
      <w:numFmt w:val="lowerRoman"/>
      <w:pStyle w:val="Heading6"/>
      <w:lvlText w:val="(%6)"/>
      <w:legacy w:legacy="1" w:legacySpace="0" w:legacyIndent="708"/>
      <w:lvlJc w:val="left"/>
      <w:pPr>
        <w:ind w:left="3542" w:hanging="708"/>
      </w:pPr>
    </w:lvl>
    <w:lvl w:ilvl="6">
      <w:start w:val="1"/>
      <w:numFmt w:val="decimal"/>
      <w:pStyle w:val="Heading7"/>
      <w:lvlText w:val="[%7]"/>
      <w:legacy w:legacy="1" w:legacySpace="0" w:legacyIndent="708"/>
      <w:lvlJc w:val="left"/>
      <w:pPr>
        <w:ind w:left="4248" w:hanging="708"/>
      </w:pPr>
    </w:lvl>
    <w:lvl w:ilvl="7">
      <w:start w:val="1"/>
      <w:numFmt w:val="lowerLetter"/>
      <w:pStyle w:val="Heading8"/>
      <w:lvlText w:val="[%8]"/>
      <w:legacy w:legacy="1" w:legacySpace="0" w:legacyIndent="708"/>
      <w:lvlJc w:val="left"/>
      <w:pPr>
        <w:ind w:left="4954" w:hanging="708"/>
      </w:pPr>
    </w:lvl>
    <w:lvl w:ilvl="8">
      <w:start w:val="1"/>
      <w:numFmt w:val="lowerRoman"/>
      <w:pStyle w:val="Heading9"/>
      <w:lvlText w:val="[%9]"/>
      <w:legacy w:legacy="1" w:legacySpace="0" w:legacyIndent="708"/>
      <w:lvlJc w:val="left"/>
      <w:pPr>
        <w:ind w:left="5659" w:hanging="708"/>
      </w:pPr>
    </w:lvl>
  </w:abstractNum>
  <w:abstractNum w:abstractNumId="1" w15:restartNumberingAfterBreak="0">
    <w:nsid w:val="051B0F07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EE21DFB"/>
    <w:multiLevelType w:val="hybridMultilevel"/>
    <w:tmpl w:val="DAA6940E"/>
    <w:lvl w:ilvl="0" w:tplc="854C22F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AA3E67"/>
    <w:multiLevelType w:val="hybridMultilevel"/>
    <w:tmpl w:val="CF06C1B0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EC7C63"/>
    <w:multiLevelType w:val="hybridMultilevel"/>
    <w:tmpl w:val="8758C4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306494"/>
    <w:multiLevelType w:val="singleLevel"/>
    <w:tmpl w:val="68E0F134"/>
    <w:lvl w:ilvl="0">
      <w:start w:val="1"/>
      <w:numFmt w:val="decimal"/>
      <w:lvlText w:val="%1."/>
      <w:lvlJc w:val="left"/>
      <w:pPr>
        <w:tabs>
          <w:tab w:val="num" w:pos="648"/>
        </w:tabs>
        <w:ind w:left="648" w:hanging="432"/>
      </w:pPr>
    </w:lvl>
  </w:abstractNum>
  <w:abstractNum w:abstractNumId="6" w15:restartNumberingAfterBreak="0">
    <w:nsid w:val="28EB793D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4230609C"/>
    <w:multiLevelType w:val="singleLevel"/>
    <w:tmpl w:val="95E4D0CE"/>
    <w:lvl w:ilvl="0">
      <w:start w:val="1"/>
      <w:numFmt w:val="decimal"/>
      <w:lvlText w:val="%1."/>
      <w:lvlJc w:val="left"/>
      <w:pPr>
        <w:tabs>
          <w:tab w:val="num" w:pos="648"/>
        </w:tabs>
        <w:ind w:left="648" w:hanging="432"/>
      </w:pPr>
      <w:rPr>
        <w:rFonts w:ascii="Arial" w:hAnsi="Arial" w:hint="default"/>
        <w:b w:val="0"/>
        <w:i w:val="0"/>
        <w:sz w:val="24"/>
      </w:rPr>
    </w:lvl>
  </w:abstractNum>
  <w:abstractNum w:abstractNumId="8" w15:restartNumberingAfterBreak="0">
    <w:nsid w:val="42934524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9853418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AC42635"/>
    <w:multiLevelType w:val="hybridMultilevel"/>
    <w:tmpl w:val="EA6EFD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89545421">
    <w:abstractNumId w:val="0"/>
  </w:num>
  <w:num w:numId="2" w16cid:durableId="2067296469">
    <w:abstractNumId w:val="5"/>
  </w:num>
  <w:num w:numId="3" w16cid:durableId="28646819">
    <w:abstractNumId w:val="7"/>
  </w:num>
  <w:num w:numId="4" w16cid:durableId="1183781967">
    <w:abstractNumId w:val="9"/>
  </w:num>
  <w:num w:numId="5" w16cid:durableId="1803693718">
    <w:abstractNumId w:val="1"/>
  </w:num>
  <w:num w:numId="6" w16cid:durableId="1747922476">
    <w:abstractNumId w:val="8"/>
  </w:num>
  <w:num w:numId="7" w16cid:durableId="2026056951">
    <w:abstractNumId w:val="6"/>
  </w:num>
  <w:num w:numId="8" w16cid:durableId="518324564">
    <w:abstractNumId w:val="3"/>
  </w:num>
  <w:num w:numId="9" w16cid:durableId="568543616">
    <w:abstractNumId w:val="4"/>
  </w:num>
  <w:num w:numId="10" w16cid:durableId="344720678">
    <w:abstractNumId w:val="10"/>
  </w:num>
  <w:num w:numId="11" w16cid:durableId="91547688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8188404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C8B"/>
    <w:rsid w:val="00000FC7"/>
    <w:rsid w:val="00001FAF"/>
    <w:rsid w:val="000036B4"/>
    <w:rsid w:val="00005FAE"/>
    <w:rsid w:val="00006183"/>
    <w:rsid w:val="000077FF"/>
    <w:rsid w:val="0001085A"/>
    <w:rsid w:val="00015988"/>
    <w:rsid w:val="00016B6E"/>
    <w:rsid w:val="0002450A"/>
    <w:rsid w:val="00024646"/>
    <w:rsid w:val="000249D5"/>
    <w:rsid w:val="00026EBC"/>
    <w:rsid w:val="00030DAD"/>
    <w:rsid w:val="00037ECA"/>
    <w:rsid w:val="000427FB"/>
    <w:rsid w:val="00043048"/>
    <w:rsid w:val="00046EB0"/>
    <w:rsid w:val="00056EDF"/>
    <w:rsid w:val="0006112C"/>
    <w:rsid w:val="000668C6"/>
    <w:rsid w:val="0007069F"/>
    <w:rsid w:val="00071023"/>
    <w:rsid w:val="00076FF3"/>
    <w:rsid w:val="00081810"/>
    <w:rsid w:val="000821AD"/>
    <w:rsid w:val="00084485"/>
    <w:rsid w:val="00090D8F"/>
    <w:rsid w:val="000972E4"/>
    <w:rsid w:val="000B27FC"/>
    <w:rsid w:val="000B4AB7"/>
    <w:rsid w:val="000C2335"/>
    <w:rsid w:val="000C2F99"/>
    <w:rsid w:val="000D01B8"/>
    <w:rsid w:val="000D1024"/>
    <w:rsid w:val="000E39C2"/>
    <w:rsid w:val="000F119D"/>
    <w:rsid w:val="00100006"/>
    <w:rsid w:val="001056F3"/>
    <w:rsid w:val="00114B3A"/>
    <w:rsid w:val="00116CAB"/>
    <w:rsid w:val="001229DB"/>
    <w:rsid w:val="001237F7"/>
    <w:rsid w:val="00127AD3"/>
    <w:rsid w:val="0013196E"/>
    <w:rsid w:val="00135973"/>
    <w:rsid w:val="001567A6"/>
    <w:rsid w:val="00161215"/>
    <w:rsid w:val="00163310"/>
    <w:rsid w:val="0016469C"/>
    <w:rsid w:val="0017132D"/>
    <w:rsid w:val="00172C44"/>
    <w:rsid w:val="00185904"/>
    <w:rsid w:val="00197087"/>
    <w:rsid w:val="001A11F6"/>
    <w:rsid w:val="001B2827"/>
    <w:rsid w:val="001B4C8B"/>
    <w:rsid w:val="001C1569"/>
    <w:rsid w:val="001C40E1"/>
    <w:rsid w:val="001C465E"/>
    <w:rsid w:val="001D0222"/>
    <w:rsid w:val="001D1B25"/>
    <w:rsid w:val="001D4F2D"/>
    <w:rsid w:val="001D7706"/>
    <w:rsid w:val="001E271A"/>
    <w:rsid w:val="001E4B65"/>
    <w:rsid w:val="001E6E7B"/>
    <w:rsid w:val="001E70E6"/>
    <w:rsid w:val="001F029D"/>
    <w:rsid w:val="001F1D24"/>
    <w:rsid w:val="001F279A"/>
    <w:rsid w:val="001F5FA5"/>
    <w:rsid w:val="00204E45"/>
    <w:rsid w:val="002145CD"/>
    <w:rsid w:val="00217133"/>
    <w:rsid w:val="002206DB"/>
    <w:rsid w:val="002206FE"/>
    <w:rsid w:val="00222CCD"/>
    <w:rsid w:val="00224023"/>
    <w:rsid w:val="002316E8"/>
    <w:rsid w:val="00232283"/>
    <w:rsid w:val="0023574D"/>
    <w:rsid w:val="00243BAE"/>
    <w:rsid w:val="002462C0"/>
    <w:rsid w:val="002504B0"/>
    <w:rsid w:val="00251F7F"/>
    <w:rsid w:val="00252A60"/>
    <w:rsid w:val="00263669"/>
    <w:rsid w:val="00267CB1"/>
    <w:rsid w:val="002700BA"/>
    <w:rsid w:val="00272DE1"/>
    <w:rsid w:val="002738CA"/>
    <w:rsid w:val="00274615"/>
    <w:rsid w:val="0027645B"/>
    <w:rsid w:val="00280B5A"/>
    <w:rsid w:val="002813F2"/>
    <w:rsid w:val="00286EB4"/>
    <w:rsid w:val="002A1683"/>
    <w:rsid w:val="002A3A7C"/>
    <w:rsid w:val="002B6C93"/>
    <w:rsid w:val="002C1EA3"/>
    <w:rsid w:val="002D25CE"/>
    <w:rsid w:val="002D5D7B"/>
    <w:rsid w:val="002D6371"/>
    <w:rsid w:val="002D661A"/>
    <w:rsid w:val="002D72C1"/>
    <w:rsid w:val="002E12EF"/>
    <w:rsid w:val="002F1026"/>
    <w:rsid w:val="002F1220"/>
    <w:rsid w:val="002F306E"/>
    <w:rsid w:val="002F32FD"/>
    <w:rsid w:val="00306CDA"/>
    <w:rsid w:val="00312DBD"/>
    <w:rsid w:val="00313C0B"/>
    <w:rsid w:val="00324213"/>
    <w:rsid w:val="00324C45"/>
    <w:rsid w:val="00326411"/>
    <w:rsid w:val="00327FF2"/>
    <w:rsid w:val="00335F88"/>
    <w:rsid w:val="00355CB1"/>
    <w:rsid w:val="003608EB"/>
    <w:rsid w:val="00365F0D"/>
    <w:rsid w:val="003662B4"/>
    <w:rsid w:val="00367A3C"/>
    <w:rsid w:val="00373A91"/>
    <w:rsid w:val="00375AB7"/>
    <w:rsid w:val="003836F8"/>
    <w:rsid w:val="00393E38"/>
    <w:rsid w:val="003A0B2B"/>
    <w:rsid w:val="003A1393"/>
    <w:rsid w:val="003A5C70"/>
    <w:rsid w:val="003A7807"/>
    <w:rsid w:val="003B54CA"/>
    <w:rsid w:val="003B7AD8"/>
    <w:rsid w:val="003B7FDD"/>
    <w:rsid w:val="003C34D9"/>
    <w:rsid w:val="003C4393"/>
    <w:rsid w:val="003D3DA0"/>
    <w:rsid w:val="003D775F"/>
    <w:rsid w:val="003E2CDF"/>
    <w:rsid w:val="003E737A"/>
    <w:rsid w:val="003E7AAD"/>
    <w:rsid w:val="003F127D"/>
    <w:rsid w:val="003F21C1"/>
    <w:rsid w:val="003F32F9"/>
    <w:rsid w:val="00411AB2"/>
    <w:rsid w:val="0041315C"/>
    <w:rsid w:val="00416900"/>
    <w:rsid w:val="00417F49"/>
    <w:rsid w:val="00421BFA"/>
    <w:rsid w:val="0042703A"/>
    <w:rsid w:val="0042744C"/>
    <w:rsid w:val="00433069"/>
    <w:rsid w:val="00433CA7"/>
    <w:rsid w:val="004340F5"/>
    <w:rsid w:val="00435D4B"/>
    <w:rsid w:val="00436FC2"/>
    <w:rsid w:val="0044566E"/>
    <w:rsid w:val="0045154E"/>
    <w:rsid w:val="00457040"/>
    <w:rsid w:val="00461E47"/>
    <w:rsid w:val="0046317E"/>
    <w:rsid w:val="00471F1D"/>
    <w:rsid w:val="004814E7"/>
    <w:rsid w:val="0048190E"/>
    <w:rsid w:val="004820DF"/>
    <w:rsid w:val="00484D57"/>
    <w:rsid w:val="00487957"/>
    <w:rsid w:val="0049025C"/>
    <w:rsid w:val="004944E6"/>
    <w:rsid w:val="004A08DA"/>
    <w:rsid w:val="004A2CD7"/>
    <w:rsid w:val="004A3314"/>
    <w:rsid w:val="004A354A"/>
    <w:rsid w:val="004A6C93"/>
    <w:rsid w:val="004B34BA"/>
    <w:rsid w:val="004C46FD"/>
    <w:rsid w:val="004C4E63"/>
    <w:rsid w:val="004D42E6"/>
    <w:rsid w:val="004E111B"/>
    <w:rsid w:val="004E2215"/>
    <w:rsid w:val="004E33F7"/>
    <w:rsid w:val="004F08F3"/>
    <w:rsid w:val="004F378F"/>
    <w:rsid w:val="00501668"/>
    <w:rsid w:val="005041AB"/>
    <w:rsid w:val="0051129B"/>
    <w:rsid w:val="00513F5D"/>
    <w:rsid w:val="00514327"/>
    <w:rsid w:val="00516FAE"/>
    <w:rsid w:val="00523E95"/>
    <w:rsid w:val="005301DA"/>
    <w:rsid w:val="00530795"/>
    <w:rsid w:val="00530D33"/>
    <w:rsid w:val="005436C9"/>
    <w:rsid w:val="00546A57"/>
    <w:rsid w:val="00551A9E"/>
    <w:rsid w:val="0055209F"/>
    <w:rsid w:val="00552965"/>
    <w:rsid w:val="005551ED"/>
    <w:rsid w:val="005649C9"/>
    <w:rsid w:val="00567091"/>
    <w:rsid w:val="00567B75"/>
    <w:rsid w:val="00570DCC"/>
    <w:rsid w:val="005747E7"/>
    <w:rsid w:val="00590220"/>
    <w:rsid w:val="005908A2"/>
    <w:rsid w:val="0059547D"/>
    <w:rsid w:val="00596932"/>
    <w:rsid w:val="005A1E45"/>
    <w:rsid w:val="005B1EE5"/>
    <w:rsid w:val="005B21AC"/>
    <w:rsid w:val="005B4F3F"/>
    <w:rsid w:val="005C3A91"/>
    <w:rsid w:val="005C5268"/>
    <w:rsid w:val="005D0A49"/>
    <w:rsid w:val="005D1D06"/>
    <w:rsid w:val="005D33C5"/>
    <w:rsid w:val="005F0ED3"/>
    <w:rsid w:val="006066AE"/>
    <w:rsid w:val="006100F9"/>
    <w:rsid w:val="00612357"/>
    <w:rsid w:val="0061408A"/>
    <w:rsid w:val="00615D72"/>
    <w:rsid w:val="00616883"/>
    <w:rsid w:val="00616D0E"/>
    <w:rsid w:val="00624408"/>
    <w:rsid w:val="0063048E"/>
    <w:rsid w:val="0064073D"/>
    <w:rsid w:val="00646158"/>
    <w:rsid w:val="0065305A"/>
    <w:rsid w:val="00656103"/>
    <w:rsid w:val="00664BED"/>
    <w:rsid w:val="006709B3"/>
    <w:rsid w:val="0067261D"/>
    <w:rsid w:val="006739FC"/>
    <w:rsid w:val="00674224"/>
    <w:rsid w:val="00680F27"/>
    <w:rsid w:val="00681803"/>
    <w:rsid w:val="006829F9"/>
    <w:rsid w:val="0068388D"/>
    <w:rsid w:val="00684100"/>
    <w:rsid w:val="00687D30"/>
    <w:rsid w:val="00687D3C"/>
    <w:rsid w:val="006938BA"/>
    <w:rsid w:val="006A1B2B"/>
    <w:rsid w:val="006A2735"/>
    <w:rsid w:val="006A7212"/>
    <w:rsid w:val="006A7478"/>
    <w:rsid w:val="006B0F75"/>
    <w:rsid w:val="006B2941"/>
    <w:rsid w:val="006B4172"/>
    <w:rsid w:val="006B6385"/>
    <w:rsid w:val="006C493F"/>
    <w:rsid w:val="006C7B47"/>
    <w:rsid w:val="006D596D"/>
    <w:rsid w:val="006D6157"/>
    <w:rsid w:val="006E1669"/>
    <w:rsid w:val="006E1BE9"/>
    <w:rsid w:val="006E3B7D"/>
    <w:rsid w:val="006E66E1"/>
    <w:rsid w:val="006F178F"/>
    <w:rsid w:val="006F1B91"/>
    <w:rsid w:val="006F2B43"/>
    <w:rsid w:val="006F66A6"/>
    <w:rsid w:val="006F6908"/>
    <w:rsid w:val="006F6A43"/>
    <w:rsid w:val="006F6AB4"/>
    <w:rsid w:val="00703276"/>
    <w:rsid w:val="00705937"/>
    <w:rsid w:val="0071799A"/>
    <w:rsid w:val="0072165A"/>
    <w:rsid w:val="00722B32"/>
    <w:rsid w:val="007269D4"/>
    <w:rsid w:val="00733E9B"/>
    <w:rsid w:val="007425A1"/>
    <w:rsid w:val="00743960"/>
    <w:rsid w:val="00745B90"/>
    <w:rsid w:val="0075387B"/>
    <w:rsid w:val="00754222"/>
    <w:rsid w:val="00761E49"/>
    <w:rsid w:val="00762F04"/>
    <w:rsid w:val="007637C2"/>
    <w:rsid w:val="00764701"/>
    <w:rsid w:val="0077107D"/>
    <w:rsid w:val="0078183E"/>
    <w:rsid w:val="007846D3"/>
    <w:rsid w:val="00785A1C"/>
    <w:rsid w:val="00791B03"/>
    <w:rsid w:val="00791C74"/>
    <w:rsid w:val="00793194"/>
    <w:rsid w:val="00793219"/>
    <w:rsid w:val="007A7E99"/>
    <w:rsid w:val="007B2F8A"/>
    <w:rsid w:val="007C5A7A"/>
    <w:rsid w:val="007D0F86"/>
    <w:rsid w:val="007D1E08"/>
    <w:rsid w:val="007D2974"/>
    <w:rsid w:val="007E0A68"/>
    <w:rsid w:val="007E2F6F"/>
    <w:rsid w:val="007E4E5F"/>
    <w:rsid w:val="007E590F"/>
    <w:rsid w:val="007E5C29"/>
    <w:rsid w:val="007E68A0"/>
    <w:rsid w:val="007E76BC"/>
    <w:rsid w:val="007F578C"/>
    <w:rsid w:val="00802CF0"/>
    <w:rsid w:val="00820B0C"/>
    <w:rsid w:val="00833195"/>
    <w:rsid w:val="008404DC"/>
    <w:rsid w:val="00842136"/>
    <w:rsid w:val="0085024B"/>
    <w:rsid w:val="00855049"/>
    <w:rsid w:val="00855A22"/>
    <w:rsid w:val="00863BBD"/>
    <w:rsid w:val="008652E5"/>
    <w:rsid w:val="008725D2"/>
    <w:rsid w:val="00875650"/>
    <w:rsid w:val="008775D7"/>
    <w:rsid w:val="008868A6"/>
    <w:rsid w:val="00887230"/>
    <w:rsid w:val="00887426"/>
    <w:rsid w:val="008942C1"/>
    <w:rsid w:val="00895C34"/>
    <w:rsid w:val="00896C01"/>
    <w:rsid w:val="008A2217"/>
    <w:rsid w:val="008A536A"/>
    <w:rsid w:val="008B13FC"/>
    <w:rsid w:val="008B7868"/>
    <w:rsid w:val="008C2617"/>
    <w:rsid w:val="008C3306"/>
    <w:rsid w:val="008C5B34"/>
    <w:rsid w:val="008D2359"/>
    <w:rsid w:val="008E2F34"/>
    <w:rsid w:val="008E3A47"/>
    <w:rsid w:val="008F113F"/>
    <w:rsid w:val="008F1F3D"/>
    <w:rsid w:val="008F24C4"/>
    <w:rsid w:val="008F2C86"/>
    <w:rsid w:val="008F4B07"/>
    <w:rsid w:val="008F4F78"/>
    <w:rsid w:val="008F5857"/>
    <w:rsid w:val="008F65DB"/>
    <w:rsid w:val="0090283C"/>
    <w:rsid w:val="0090301F"/>
    <w:rsid w:val="00905B5E"/>
    <w:rsid w:val="00905E3E"/>
    <w:rsid w:val="009064AF"/>
    <w:rsid w:val="00906F07"/>
    <w:rsid w:val="00911F2B"/>
    <w:rsid w:val="0091236B"/>
    <w:rsid w:val="00914554"/>
    <w:rsid w:val="00920BF5"/>
    <w:rsid w:val="00924BAF"/>
    <w:rsid w:val="00930159"/>
    <w:rsid w:val="00930830"/>
    <w:rsid w:val="0093430E"/>
    <w:rsid w:val="0093671C"/>
    <w:rsid w:val="00936A31"/>
    <w:rsid w:val="00937124"/>
    <w:rsid w:val="00942FBF"/>
    <w:rsid w:val="009433C4"/>
    <w:rsid w:val="00943C7C"/>
    <w:rsid w:val="00955FED"/>
    <w:rsid w:val="00962BD4"/>
    <w:rsid w:val="009631B4"/>
    <w:rsid w:val="00965B9E"/>
    <w:rsid w:val="0096666E"/>
    <w:rsid w:val="009703D3"/>
    <w:rsid w:val="00976132"/>
    <w:rsid w:val="00981E4C"/>
    <w:rsid w:val="00983A07"/>
    <w:rsid w:val="00983EF7"/>
    <w:rsid w:val="0098692B"/>
    <w:rsid w:val="00986D32"/>
    <w:rsid w:val="00995CAB"/>
    <w:rsid w:val="009A17E6"/>
    <w:rsid w:val="009B4CB1"/>
    <w:rsid w:val="009B583F"/>
    <w:rsid w:val="009B616A"/>
    <w:rsid w:val="009B7783"/>
    <w:rsid w:val="009C3920"/>
    <w:rsid w:val="009D0C2A"/>
    <w:rsid w:val="009E20B2"/>
    <w:rsid w:val="009E34A7"/>
    <w:rsid w:val="009F0598"/>
    <w:rsid w:val="009F1517"/>
    <w:rsid w:val="00A00C44"/>
    <w:rsid w:val="00A069AB"/>
    <w:rsid w:val="00A11892"/>
    <w:rsid w:val="00A12C41"/>
    <w:rsid w:val="00A23AB5"/>
    <w:rsid w:val="00A366DD"/>
    <w:rsid w:val="00A41054"/>
    <w:rsid w:val="00A42B5F"/>
    <w:rsid w:val="00A534B6"/>
    <w:rsid w:val="00A548DD"/>
    <w:rsid w:val="00A70B53"/>
    <w:rsid w:val="00A70FB1"/>
    <w:rsid w:val="00A72BB6"/>
    <w:rsid w:val="00A769D8"/>
    <w:rsid w:val="00A84615"/>
    <w:rsid w:val="00A8624B"/>
    <w:rsid w:val="00AA0163"/>
    <w:rsid w:val="00AA021C"/>
    <w:rsid w:val="00AA43EF"/>
    <w:rsid w:val="00AA66CF"/>
    <w:rsid w:val="00AB0F8C"/>
    <w:rsid w:val="00AB4D4E"/>
    <w:rsid w:val="00AB79AA"/>
    <w:rsid w:val="00AC19FB"/>
    <w:rsid w:val="00AC7F52"/>
    <w:rsid w:val="00AD2D55"/>
    <w:rsid w:val="00AE3471"/>
    <w:rsid w:val="00AF0156"/>
    <w:rsid w:val="00AF22B3"/>
    <w:rsid w:val="00B01A68"/>
    <w:rsid w:val="00B0217A"/>
    <w:rsid w:val="00B0423E"/>
    <w:rsid w:val="00B1687F"/>
    <w:rsid w:val="00B239E1"/>
    <w:rsid w:val="00B246ED"/>
    <w:rsid w:val="00B2712E"/>
    <w:rsid w:val="00B30226"/>
    <w:rsid w:val="00B335F8"/>
    <w:rsid w:val="00B36123"/>
    <w:rsid w:val="00B370CA"/>
    <w:rsid w:val="00B454B3"/>
    <w:rsid w:val="00B45F12"/>
    <w:rsid w:val="00B5745B"/>
    <w:rsid w:val="00B74BF4"/>
    <w:rsid w:val="00B81F57"/>
    <w:rsid w:val="00B83F7D"/>
    <w:rsid w:val="00B84D14"/>
    <w:rsid w:val="00B84DC3"/>
    <w:rsid w:val="00B85E31"/>
    <w:rsid w:val="00B869CC"/>
    <w:rsid w:val="00B95CCC"/>
    <w:rsid w:val="00BA1B04"/>
    <w:rsid w:val="00BB1AFC"/>
    <w:rsid w:val="00BB5849"/>
    <w:rsid w:val="00BB6D0F"/>
    <w:rsid w:val="00BC03BD"/>
    <w:rsid w:val="00BC30E5"/>
    <w:rsid w:val="00BC378C"/>
    <w:rsid w:val="00BC73F4"/>
    <w:rsid w:val="00BD35B5"/>
    <w:rsid w:val="00BE1128"/>
    <w:rsid w:val="00BE4621"/>
    <w:rsid w:val="00BE5211"/>
    <w:rsid w:val="00BE6F6E"/>
    <w:rsid w:val="00BF1A61"/>
    <w:rsid w:val="00BF253D"/>
    <w:rsid w:val="00C034FF"/>
    <w:rsid w:val="00C03704"/>
    <w:rsid w:val="00C1072F"/>
    <w:rsid w:val="00C14B90"/>
    <w:rsid w:val="00C23B16"/>
    <w:rsid w:val="00C368E9"/>
    <w:rsid w:val="00C45D8A"/>
    <w:rsid w:val="00C46B22"/>
    <w:rsid w:val="00C46EC9"/>
    <w:rsid w:val="00C60547"/>
    <w:rsid w:val="00C67754"/>
    <w:rsid w:val="00C70092"/>
    <w:rsid w:val="00C71120"/>
    <w:rsid w:val="00C75C1D"/>
    <w:rsid w:val="00C763A0"/>
    <w:rsid w:val="00C77EEC"/>
    <w:rsid w:val="00CA1136"/>
    <w:rsid w:val="00CA5CBC"/>
    <w:rsid w:val="00CC1BF8"/>
    <w:rsid w:val="00CC24F1"/>
    <w:rsid w:val="00CC5254"/>
    <w:rsid w:val="00CC674B"/>
    <w:rsid w:val="00CD3865"/>
    <w:rsid w:val="00CD4BE7"/>
    <w:rsid w:val="00CE062F"/>
    <w:rsid w:val="00CE448D"/>
    <w:rsid w:val="00CE50BF"/>
    <w:rsid w:val="00CE5D76"/>
    <w:rsid w:val="00CF1FA9"/>
    <w:rsid w:val="00CF286A"/>
    <w:rsid w:val="00CF4C17"/>
    <w:rsid w:val="00CF6D27"/>
    <w:rsid w:val="00CF7C96"/>
    <w:rsid w:val="00D076D2"/>
    <w:rsid w:val="00D20AE8"/>
    <w:rsid w:val="00D212DE"/>
    <w:rsid w:val="00D219AA"/>
    <w:rsid w:val="00D2254A"/>
    <w:rsid w:val="00D23325"/>
    <w:rsid w:val="00D254DF"/>
    <w:rsid w:val="00D43744"/>
    <w:rsid w:val="00D47FB7"/>
    <w:rsid w:val="00D50ED0"/>
    <w:rsid w:val="00D521DE"/>
    <w:rsid w:val="00D57D3C"/>
    <w:rsid w:val="00D60687"/>
    <w:rsid w:val="00D62484"/>
    <w:rsid w:val="00D64A18"/>
    <w:rsid w:val="00D67CB6"/>
    <w:rsid w:val="00D820BF"/>
    <w:rsid w:val="00D8327D"/>
    <w:rsid w:val="00D86297"/>
    <w:rsid w:val="00D917DF"/>
    <w:rsid w:val="00D975A4"/>
    <w:rsid w:val="00DB1785"/>
    <w:rsid w:val="00DB5140"/>
    <w:rsid w:val="00DB690E"/>
    <w:rsid w:val="00DD1C9F"/>
    <w:rsid w:val="00DE2862"/>
    <w:rsid w:val="00DE438B"/>
    <w:rsid w:val="00DF4F20"/>
    <w:rsid w:val="00DF60DD"/>
    <w:rsid w:val="00E0285B"/>
    <w:rsid w:val="00E07EB6"/>
    <w:rsid w:val="00E10517"/>
    <w:rsid w:val="00E11195"/>
    <w:rsid w:val="00E20376"/>
    <w:rsid w:val="00E22683"/>
    <w:rsid w:val="00E2611F"/>
    <w:rsid w:val="00E32459"/>
    <w:rsid w:val="00E342E3"/>
    <w:rsid w:val="00E4084F"/>
    <w:rsid w:val="00E43D52"/>
    <w:rsid w:val="00E46711"/>
    <w:rsid w:val="00E46D37"/>
    <w:rsid w:val="00E53A15"/>
    <w:rsid w:val="00E552F0"/>
    <w:rsid w:val="00E61A48"/>
    <w:rsid w:val="00E62470"/>
    <w:rsid w:val="00E714F4"/>
    <w:rsid w:val="00E758FB"/>
    <w:rsid w:val="00E76F1C"/>
    <w:rsid w:val="00E84867"/>
    <w:rsid w:val="00E84ADB"/>
    <w:rsid w:val="00E87DD5"/>
    <w:rsid w:val="00E91ECF"/>
    <w:rsid w:val="00EA50DC"/>
    <w:rsid w:val="00EA6592"/>
    <w:rsid w:val="00EB1A16"/>
    <w:rsid w:val="00EB26E0"/>
    <w:rsid w:val="00EC6101"/>
    <w:rsid w:val="00EC6D5B"/>
    <w:rsid w:val="00ED2768"/>
    <w:rsid w:val="00ED6181"/>
    <w:rsid w:val="00ED6D56"/>
    <w:rsid w:val="00EE03AE"/>
    <w:rsid w:val="00EF57F5"/>
    <w:rsid w:val="00F0021C"/>
    <w:rsid w:val="00F06565"/>
    <w:rsid w:val="00F0749A"/>
    <w:rsid w:val="00F10A83"/>
    <w:rsid w:val="00F10B3E"/>
    <w:rsid w:val="00F10E3D"/>
    <w:rsid w:val="00F11CFA"/>
    <w:rsid w:val="00F11E98"/>
    <w:rsid w:val="00F13426"/>
    <w:rsid w:val="00F1355C"/>
    <w:rsid w:val="00F154CB"/>
    <w:rsid w:val="00F15C07"/>
    <w:rsid w:val="00F21E4E"/>
    <w:rsid w:val="00F21FEA"/>
    <w:rsid w:val="00F22AA2"/>
    <w:rsid w:val="00F22B83"/>
    <w:rsid w:val="00F25ACC"/>
    <w:rsid w:val="00F2635A"/>
    <w:rsid w:val="00F27361"/>
    <w:rsid w:val="00F31DCA"/>
    <w:rsid w:val="00F3208D"/>
    <w:rsid w:val="00F322F2"/>
    <w:rsid w:val="00F36994"/>
    <w:rsid w:val="00F40A9B"/>
    <w:rsid w:val="00F4223C"/>
    <w:rsid w:val="00F5302E"/>
    <w:rsid w:val="00F5641C"/>
    <w:rsid w:val="00F6199F"/>
    <w:rsid w:val="00F65357"/>
    <w:rsid w:val="00F70F2E"/>
    <w:rsid w:val="00F72789"/>
    <w:rsid w:val="00F76CFD"/>
    <w:rsid w:val="00F94499"/>
    <w:rsid w:val="00F97B23"/>
    <w:rsid w:val="00FA7C66"/>
    <w:rsid w:val="00FB599C"/>
    <w:rsid w:val="00FC061E"/>
    <w:rsid w:val="00FC36A0"/>
    <w:rsid w:val="00FC527F"/>
    <w:rsid w:val="00FC5758"/>
    <w:rsid w:val="00FC6C9C"/>
    <w:rsid w:val="00FC6EFA"/>
    <w:rsid w:val="00FD60B8"/>
    <w:rsid w:val="00FE0338"/>
    <w:rsid w:val="00FE1645"/>
    <w:rsid w:val="00FF4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martTagType w:namespaceuri="urn:schemas-microsoft-com:office:smarttags" w:name="stockticker"/>
  <w:shapeDefaults>
    <o:shapedefaults v:ext="edit" spidmax="2050"/>
    <o:shapelayout v:ext="edit">
      <o:idmap v:ext="edit" data="2"/>
    </o:shapelayout>
  </w:shapeDefaults>
  <w:decimalSymbol w:val="."/>
  <w:listSeparator w:val=","/>
  <w14:docId w14:val="4D6A812C"/>
  <w15:docId w15:val="{4D56B912-AB59-4234-B364-0E5262D73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91C74"/>
    <w:rPr>
      <w:rFonts w:ascii="Arial" w:hAnsi="Arial"/>
    </w:rPr>
  </w:style>
  <w:style w:type="paragraph" w:styleId="Heading1">
    <w:name w:val="heading 1"/>
    <w:basedOn w:val="Normal"/>
    <w:link w:val="Heading1Char"/>
    <w:qFormat/>
    <w:rsid w:val="00791C74"/>
    <w:pPr>
      <w:numPr>
        <w:numId w:val="1"/>
      </w:numPr>
      <w:spacing w:before="240" w:after="60"/>
      <w:ind w:firstLine="0"/>
      <w:outlineLvl w:val="0"/>
    </w:pPr>
    <w:rPr>
      <w:kern w:val="28"/>
    </w:rPr>
  </w:style>
  <w:style w:type="paragraph" w:styleId="Heading2">
    <w:name w:val="heading 2"/>
    <w:basedOn w:val="Normal"/>
    <w:qFormat/>
    <w:rsid w:val="00791C74"/>
    <w:pPr>
      <w:numPr>
        <w:ilvl w:val="1"/>
        <w:numId w:val="1"/>
      </w:numPr>
      <w:spacing w:before="240" w:after="60"/>
      <w:ind w:hanging="734"/>
      <w:outlineLvl w:val="1"/>
    </w:pPr>
  </w:style>
  <w:style w:type="paragraph" w:styleId="Heading3">
    <w:name w:val="heading 3"/>
    <w:basedOn w:val="Normal"/>
    <w:qFormat/>
    <w:rsid w:val="00791C74"/>
    <w:pPr>
      <w:numPr>
        <w:ilvl w:val="2"/>
        <w:numId w:val="1"/>
      </w:numPr>
      <w:spacing w:before="240" w:after="60"/>
      <w:ind w:firstLine="0"/>
      <w:outlineLvl w:val="2"/>
    </w:pPr>
  </w:style>
  <w:style w:type="paragraph" w:styleId="Heading4">
    <w:name w:val="heading 4"/>
    <w:basedOn w:val="Normal"/>
    <w:qFormat/>
    <w:rsid w:val="00791C74"/>
    <w:pPr>
      <w:numPr>
        <w:ilvl w:val="3"/>
        <w:numId w:val="1"/>
      </w:numPr>
      <w:spacing w:before="240" w:after="60"/>
      <w:ind w:firstLine="0"/>
      <w:outlineLvl w:val="3"/>
    </w:pPr>
  </w:style>
  <w:style w:type="paragraph" w:styleId="Heading5">
    <w:name w:val="heading 5"/>
    <w:basedOn w:val="Normal"/>
    <w:qFormat/>
    <w:rsid w:val="00791C74"/>
    <w:pPr>
      <w:numPr>
        <w:ilvl w:val="4"/>
        <w:numId w:val="1"/>
      </w:numPr>
      <w:spacing w:before="240" w:after="60"/>
      <w:ind w:firstLine="0"/>
      <w:outlineLvl w:val="4"/>
    </w:pPr>
  </w:style>
  <w:style w:type="paragraph" w:styleId="Heading6">
    <w:name w:val="heading 6"/>
    <w:basedOn w:val="Normal"/>
    <w:qFormat/>
    <w:rsid w:val="00791C74"/>
    <w:pPr>
      <w:numPr>
        <w:ilvl w:val="5"/>
        <w:numId w:val="1"/>
      </w:numPr>
      <w:spacing w:before="240" w:after="60"/>
      <w:ind w:firstLine="0"/>
      <w:outlineLvl w:val="5"/>
    </w:pPr>
  </w:style>
  <w:style w:type="paragraph" w:styleId="Heading7">
    <w:name w:val="heading 7"/>
    <w:basedOn w:val="Normal"/>
    <w:qFormat/>
    <w:rsid w:val="00791C74"/>
    <w:pPr>
      <w:numPr>
        <w:ilvl w:val="6"/>
        <w:numId w:val="1"/>
      </w:numPr>
      <w:spacing w:before="240" w:after="60"/>
      <w:ind w:firstLine="0"/>
      <w:outlineLvl w:val="6"/>
    </w:pPr>
  </w:style>
  <w:style w:type="paragraph" w:styleId="Heading8">
    <w:name w:val="heading 8"/>
    <w:basedOn w:val="Normal"/>
    <w:qFormat/>
    <w:rsid w:val="00791C74"/>
    <w:pPr>
      <w:numPr>
        <w:ilvl w:val="7"/>
        <w:numId w:val="1"/>
      </w:numPr>
      <w:spacing w:before="240" w:after="60"/>
      <w:ind w:firstLine="0"/>
      <w:outlineLvl w:val="7"/>
    </w:pPr>
  </w:style>
  <w:style w:type="paragraph" w:styleId="Heading9">
    <w:name w:val="heading 9"/>
    <w:basedOn w:val="Normal"/>
    <w:qFormat/>
    <w:rsid w:val="00791C74"/>
    <w:pPr>
      <w:numPr>
        <w:ilvl w:val="8"/>
        <w:numId w:val="1"/>
      </w:numPr>
      <w:spacing w:before="240" w:after="60"/>
      <w:ind w:firstLine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SectionTitle">
    <w:name w:val="SubSection Title"/>
    <w:basedOn w:val="Normal"/>
    <w:next w:val="Heading1"/>
    <w:rsid w:val="00791C74"/>
    <w:pPr>
      <w:keepNext/>
      <w:spacing w:before="240"/>
    </w:pPr>
    <w:rPr>
      <w:b/>
    </w:rPr>
  </w:style>
  <w:style w:type="paragraph" w:styleId="Header">
    <w:name w:val="header"/>
    <w:basedOn w:val="Normal"/>
    <w:rsid w:val="00791C7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91C7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91C74"/>
  </w:style>
  <w:style w:type="paragraph" w:customStyle="1" w:styleId="DocumentTitle">
    <w:name w:val="Document Title"/>
    <w:basedOn w:val="Normal"/>
    <w:rsid w:val="00791C74"/>
    <w:pPr>
      <w:keepLines/>
      <w:jc w:val="center"/>
    </w:pPr>
    <w:rPr>
      <w:b/>
      <w:sz w:val="32"/>
    </w:rPr>
  </w:style>
  <w:style w:type="paragraph" w:customStyle="1" w:styleId="StandardPara">
    <w:name w:val="Standard Para"/>
    <w:basedOn w:val="Normal"/>
    <w:rsid w:val="00791C74"/>
    <w:pPr>
      <w:spacing w:before="240" w:after="60"/>
      <w:ind w:firstLine="720"/>
    </w:pPr>
  </w:style>
  <w:style w:type="paragraph" w:customStyle="1" w:styleId="SectionTitle">
    <w:name w:val="Section Title"/>
    <w:basedOn w:val="Normal"/>
    <w:next w:val="Heading1"/>
    <w:rsid w:val="00791C74"/>
    <w:pPr>
      <w:keepNext/>
      <w:keepLines/>
      <w:spacing w:before="240"/>
    </w:pPr>
    <w:rPr>
      <w:smallCaps/>
      <w:u w:val="single"/>
    </w:rPr>
  </w:style>
  <w:style w:type="paragraph" w:customStyle="1" w:styleId="BulletPara">
    <w:name w:val="Bullet Para"/>
    <w:basedOn w:val="Normal"/>
    <w:rsid w:val="00791C74"/>
    <w:pPr>
      <w:spacing w:before="240" w:after="60"/>
      <w:ind w:left="1008" w:hanging="288"/>
    </w:pPr>
  </w:style>
  <w:style w:type="paragraph" w:customStyle="1" w:styleId="Quotation">
    <w:name w:val="Quotation"/>
    <w:basedOn w:val="BodyText"/>
    <w:rsid w:val="00791C74"/>
    <w:pPr>
      <w:spacing w:before="120"/>
      <w:ind w:left="720" w:right="720" w:firstLine="720"/>
    </w:pPr>
    <w:rPr>
      <w:sz w:val="22"/>
    </w:rPr>
  </w:style>
  <w:style w:type="paragraph" w:styleId="BodyText">
    <w:name w:val="Body Text"/>
    <w:basedOn w:val="Normal"/>
    <w:rsid w:val="00791C74"/>
    <w:pPr>
      <w:spacing w:after="120"/>
    </w:pPr>
    <w:rPr>
      <w:sz w:val="24"/>
    </w:rPr>
  </w:style>
  <w:style w:type="paragraph" w:styleId="MacroText">
    <w:name w:val="macro"/>
    <w:semiHidden/>
    <w:rsid w:val="00791C74"/>
    <w:pPr>
      <w:tabs>
        <w:tab w:val="left" w:pos="288"/>
        <w:tab w:val="left" w:pos="576"/>
        <w:tab w:val="left" w:pos="864"/>
        <w:tab w:val="left" w:pos="1152"/>
        <w:tab w:val="left" w:pos="1440"/>
      </w:tabs>
    </w:pPr>
    <w:rPr>
      <w:rFonts w:ascii="Courier New" w:hAnsi="Courier New"/>
      <w:lang w:val="en-US"/>
    </w:rPr>
  </w:style>
  <w:style w:type="paragraph" w:customStyle="1" w:styleId="HeaderFooter">
    <w:name w:val="HeaderFooter"/>
    <w:basedOn w:val="Header"/>
    <w:rsid w:val="00791C74"/>
    <w:pPr>
      <w:jc w:val="center"/>
    </w:pPr>
    <w:rPr>
      <w:b/>
      <w:smallCaps/>
      <w:sz w:val="24"/>
    </w:rPr>
  </w:style>
  <w:style w:type="paragraph" w:customStyle="1" w:styleId="NumberedPara">
    <w:name w:val="Numbered Para"/>
    <w:basedOn w:val="Normal"/>
    <w:rsid w:val="00791C74"/>
    <w:pPr>
      <w:spacing w:before="240" w:after="120"/>
    </w:pPr>
    <w:rPr>
      <w:sz w:val="28"/>
    </w:rPr>
  </w:style>
  <w:style w:type="paragraph" w:styleId="Title">
    <w:name w:val="Title"/>
    <w:basedOn w:val="Normal"/>
    <w:qFormat/>
    <w:rsid w:val="00791C74"/>
    <w:pPr>
      <w:jc w:val="center"/>
    </w:pPr>
    <w:rPr>
      <w:b/>
      <w:sz w:val="28"/>
      <w:u w:val="single"/>
    </w:rPr>
  </w:style>
  <w:style w:type="table" w:styleId="TableGrid">
    <w:name w:val="Table Grid"/>
    <w:basedOn w:val="TableNormal"/>
    <w:rsid w:val="006561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4819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8190E"/>
    <w:rPr>
      <w:rFonts w:ascii="Tahoma" w:hAnsi="Tahoma" w:cs="Tahoma"/>
      <w:sz w:val="16"/>
      <w:szCs w:val="16"/>
      <w:lang w:eastAsia="zh-CN"/>
    </w:rPr>
  </w:style>
  <w:style w:type="character" w:customStyle="1" w:styleId="Heading1Char">
    <w:name w:val="Heading 1 Char"/>
    <w:basedOn w:val="DefaultParagraphFont"/>
    <w:link w:val="Heading1"/>
    <w:rsid w:val="00914554"/>
    <w:rPr>
      <w:rFonts w:ascii="Arial" w:hAnsi="Arial"/>
      <w:kern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3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ta_lang\Desktop\9365%20GM+%20(PC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36D8E7-7B7F-42DD-AE3F-78601B05E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9365 GM+ (PC)</Template>
  <TotalTime>38</TotalTime>
  <Pages>11</Pages>
  <Words>1421</Words>
  <Characters>8106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OPERATIONS SHEET</vt:lpstr>
    </vt:vector>
  </TitlesOfParts>
  <Company>Land Transport Authority</Company>
  <LinksUpToDate>false</LinksUpToDate>
  <CharactersWithSpaces>9508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SHEET</dc:title>
  <dc:creator>LTA_LANG</dc:creator>
  <cp:lastModifiedBy>Eng Heng CHEN (LTA)</cp:lastModifiedBy>
  <cp:revision>11</cp:revision>
  <cp:lastPrinted>2012-09-12T00:45:00Z</cp:lastPrinted>
  <dcterms:created xsi:type="dcterms:W3CDTF">2021-04-27T10:19:00Z</dcterms:created>
  <dcterms:modified xsi:type="dcterms:W3CDTF">2022-12-19T07:32:00Z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4803508-8490-4252-b331-d9b72689e942_Enabled">
    <vt:lpwstr>true</vt:lpwstr>
  </property>
  <property fmtid="{D5CDD505-2E9C-101B-9397-08002B2CF9AE}" pid="3" name="MSIP_Label_54803508-8490-4252-b331-d9b72689e942_SetDate">
    <vt:lpwstr>2025-04-07T02:56:17Z</vt:lpwstr>
  </property>
  <property fmtid="{D5CDD505-2E9C-101B-9397-08002B2CF9AE}" pid="4" name="MSIP_Label_54803508-8490-4252-b331-d9b72689e942_Method">
    <vt:lpwstr>Privileged</vt:lpwstr>
  </property>
  <property fmtid="{D5CDD505-2E9C-101B-9397-08002B2CF9AE}" pid="5" name="MSIP_Label_54803508-8490-4252-b331-d9b72689e942_Name">
    <vt:lpwstr>Non Sensitive_0</vt:lpwstr>
  </property>
  <property fmtid="{D5CDD505-2E9C-101B-9397-08002B2CF9AE}" pid="6" name="MSIP_Label_54803508-8490-4252-b331-d9b72689e942_SiteId">
    <vt:lpwstr>0b11c524-9a1c-4e1b-84cb-6336aefc2243</vt:lpwstr>
  </property>
  <property fmtid="{D5CDD505-2E9C-101B-9397-08002B2CF9AE}" pid="7" name="MSIP_Label_54803508-8490-4252-b331-d9b72689e942_ActionId">
    <vt:lpwstr>2fc93487-b3ce-4147-b785-993a4cb2420c</vt:lpwstr>
  </property>
  <property fmtid="{D5CDD505-2E9C-101B-9397-08002B2CF9AE}" pid="8" name="MSIP_Label_54803508-8490-4252-b331-d9b72689e942_ContentBits">
    <vt:lpwstr>0</vt:lpwstr>
  </property>
</Properties>
</file>